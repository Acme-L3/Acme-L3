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A103E9B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18DE9BE1" w14:textId="121E7CAC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Carrera Bernal, Álvaro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alvcarber1@alum.us.es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1649BC8C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7FB765ED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CE3C1F" w14:textId="37E53107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E96A31F" w14:textId="23FCC457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304FC9F" w14:textId="615C3062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8B90A87" w14:textId="5DD5983C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63E22AA" w14:textId="78C4D109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1943B15" w14:textId="1EAB755D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C2375E" w14:textId="77777777" w:rsidR="007713D9" w:rsidRDefault="007713D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5E57162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DF9CCA1" w14:textId="6B97E6FE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D859C01" w14:textId="77777777" w:rsidR="00887DA7" w:rsidRDefault="00887DA7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28A79DE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CE2FED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3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BA2FB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56F8F" w14:textId="7254031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Resumen ejecutivo:</w:t>
      </w: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6"/>
        <w:gridCol w:w="6162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51C0242D" w14:textId="77777777" w:rsidR="00674DFA" w:rsidRDefault="00674DFA" w:rsidP="00674DFA"/>
    <w:p w14:paraId="5338B793" w14:textId="37F5C31D" w:rsidR="00674DFA" w:rsidRPr="00674DFA" w:rsidRDefault="00046775" w:rsidP="00C650FD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393B98E3" w14:textId="0E8C088C" w:rsidR="000768F1" w:rsidRDefault="00D16F71" w:rsidP="00674DFA">
      <w:pPr>
        <w:spacing w:before="240"/>
        <w:jc w:val="both"/>
      </w:pPr>
      <w:r>
        <w:t xml:space="preserve">En el siguiente documento se </w:t>
      </w:r>
      <w:r w:rsidR="00674DFA">
        <w:t xml:space="preserve">expondrán </w:t>
      </w:r>
      <w:r w:rsidR="00046775">
        <w:t>todos los requisitos que han necesitado una decisión de desarrollo, anotando posibles soluciones y comentando por qué se escoge la opción a desarrollar.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6C6A805B" w14:textId="77777777" w:rsidR="00674DFA" w:rsidRDefault="00674DFA" w:rsidP="0074003D">
      <w:pPr>
        <w:spacing w:before="240"/>
      </w:pPr>
    </w:p>
    <w:p w14:paraId="4CCB158C" w14:textId="77777777" w:rsidR="00674DFA" w:rsidRDefault="00674DFA" w:rsidP="0074003D">
      <w:pPr>
        <w:spacing w:before="240"/>
      </w:pPr>
    </w:p>
    <w:p w14:paraId="26068AAE" w14:textId="77777777" w:rsidR="00674DFA" w:rsidRDefault="00674DFA" w:rsidP="0074003D">
      <w:pPr>
        <w:spacing w:before="240"/>
      </w:pPr>
    </w:p>
    <w:p w14:paraId="6403017C" w14:textId="77777777" w:rsidR="00674DFA" w:rsidRDefault="00674DFA" w:rsidP="0074003D">
      <w:pPr>
        <w:spacing w:before="240"/>
      </w:pPr>
    </w:p>
    <w:p w14:paraId="625CEECD" w14:textId="77777777" w:rsidR="00674DFA" w:rsidRDefault="00674DFA" w:rsidP="0074003D">
      <w:pPr>
        <w:spacing w:before="240"/>
      </w:pPr>
    </w:p>
    <w:p w14:paraId="224218DF" w14:textId="77777777" w:rsidR="00674DFA" w:rsidRDefault="00674DFA" w:rsidP="0074003D">
      <w:pPr>
        <w:spacing w:before="240"/>
      </w:pPr>
    </w:p>
    <w:p w14:paraId="5CC0FA27" w14:textId="77777777" w:rsidR="00674DFA" w:rsidRDefault="00674DFA" w:rsidP="0074003D">
      <w:pPr>
        <w:spacing w:before="240"/>
      </w:pPr>
    </w:p>
    <w:p w14:paraId="72498D85" w14:textId="77777777" w:rsidR="00674DFA" w:rsidRDefault="00674DFA" w:rsidP="0074003D">
      <w:pPr>
        <w:spacing w:before="240"/>
      </w:pPr>
    </w:p>
    <w:p w14:paraId="0AC721FA" w14:textId="77777777" w:rsidR="00674DFA" w:rsidRDefault="00674DFA" w:rsidP="0074003D">
      <w:pPr>
        <w:spacing w:before="240"/>
      </w:pPr>
    </w:p>
    <w:p w14:paraId="146F34A3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r>
        <w:t>Contenido</w:t>
      </w:r>
    </w:p>
    <w:p w14:paraId="4A718DC7" w14:textId="77777777" w:rsidR="00674DFA" w:rsidRDefault="00674DFA" w:rsidP="00674DFA"/>
    <w:p w14:paraId="30F9C669" w14:textId="4BE7F355" w:rsidR="00F814F1" w:rsidRDefault="00046775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1" w:name="_Toc127285420"/>
      <w:r>
        <w:lastRenderedPageBreak/>
        <w:t>Conclusión</w:t>
      </w:r>
      <w:bookmarkEnd w:id="1"/>
    </w:p>
    <w:p w14:paraId="1B9E9C7E" w14:textId="2EE63B7B" w:rsidR="00F814F1" w:rsidRDefault="00F814F1" w:rsidP="00F814F1"/>
    <w:p w14:paraId="67EF30C8" w14:textId="77777777" w:rsidR="00046775" w:rsidRDefault="00B046E6" w:rsidP="00046775">
      <w:pPr>
        <w:spacing w:before="240"/>
        <w:jc w:val="both"/>
      </w:pPr>
      <w:r>
        <w:t>Como conclusión, en este documento se han expuesto</w:t>
      </w:r>
      <w:r w:rsidR="00046775">
        <w:t xml:space="preserve"> todos los requisitos que han necesitado una decisión de desarrollo, anotando posibles soluciones y comentando por qué se escoge la opción a desarrollar.</w:t>
      </w:r>
    </w:p>
    <w:p w14:paraId="519E2911" w14:textId="11A35187" w:rsidR="49CAD781" w:rsidRDefault="00046775" w:rsidP="00915F2C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890C" w14:textId="77777777" w:rsidR="00AE3448" w:rsidRDefault="00AE3448">
      <w:pPr>
        <w:spacing w:after="0" w:line="240" w:lineRule="auto"/>
      </w:pPr>
      <w:r>
        <w:separator/>
      </w:r>
    </w:p>
  </w:endnote>
  <w:endnote w:type="continuationSeparator" w:id="0">
    <w:p w14:paraId="60C7F7DB" w14:textId="77777777" w:rsidR="00AE3448" w:rsidRDefault="00AE3448">
      <w:pPr>
        <w:spacing w:after="0" w:line="240" w:lineRule="auto"/>
      </w:pPr>
      <w:r>
        <w:continuationSeparator/>
      </w:r>
    </w:p>
  </w:endnote>
  <w:endnote w:type="continuationNotice" w:id="1">
    <w:p w14:paraId="2DE93542" w14:textId="77777777" w:rsidR="00AE3448" w:rsidRDefault="00AE34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1D92" w14:textId="77777777" w:rsidR="00AE3448" w:rsidRDefault="00AE3448">
      <w:pPr>
        <w:spacing w:after="0" w:line="240" w:lineRule="auto"/>
      </w:pPr>
      <w:r>
        <w:separator/>
      </w:r>
    </w:p>
  </w:footnote>
  <w:footnote w:type="continuationSeparator" w:id="0">
    <w:p w14:paraId="47554A5F" w14:textId="77777777" w:rsidR="00AE3448" w:rsidRDefault="00AE3448">
      <w:pPr>
        <w:spacing w:after="0" w:line="240" w:lineRule="auto"/>
      </w:pPr>
      <w:r>
        <w:continuationSeparator/>
      </w:r>
    </w:p>
  </w:footnote>
  <w:footnote w:type="continuationNotice" w:id="1">
    <w:p w14:paraId="2AC84F9B" w14:textId="77777777" w:rsidR="00AE3448" w:rsidRDefault="00AE34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8"/>
  </w:num>
  <w:num w:numId="12" w16cid:durableId="1383482286">
    <w:abstractNumId w:val="17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4"/>
  </w:num>
  <w:num w:numId="22" w16cid:durableId="300119463">
    <w:abstractNumId w:val="15"/>
  </w:num>
  <w:num w:numId="23" w16cid:durableId="1465851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13D9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448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vcarber1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2</TotalTime>
  <Pages>5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4</cp:revision>
  <cp:lastPrinted>2021-05-04T16:33:00Z</cp:lastPrinted>
  <dcterms:created xsi:type="dcterms:W3CDTF">2023-02-17T16:14:00Z</dcterms:created>
  <dcterms:modified xsi:type="dcterms:W3CDTF">2023-02-17T16:19:00Z</dcterms:modified>
  <cp:version/>
</cp:coreProperties>
</file>