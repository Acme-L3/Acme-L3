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6F12FD29" w:rsidR="000B3AB0" w:rsidRPr="00D265D8" w:rsidRDefault="00D16F71" w:rsidP="00AE3B55">
      <w:pPr>
        <w:pStyle w:val="Ttulo"/>
      </w:pPr>
      <w:r>
        <w:t>Conocimientos previos</w:t>
      </w:r>
      <w:r w:rsidR="00151500">
        <w:t xml:space="preserve"> de la arquitectura</w:t>
      </w:r>
      <w:r>
        <w:t xml:space="preserve"> de WIS (Web </w:t>
      </w:r>
      <w:proofErr w:type="spellStart"/>
      <w:r>
        <w:t>Information</w:t>
      </w:r>
      <w:proofErr w:type="spellEnd"/>
      <w:r>
        <w:t xml:space="preserve"> </w:t>
      </w:r>
      <w:proofErr w:type="spellStart"/>
      <w:r>
        <w:t>System</w:t>
      </w:r>
      <w:proofErr w:type="spellEnd"/>
      <w:r>
        <w:t>)</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1A103E9B"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915F2C">
      <w:pPr>
        <w:pStyle w:val="paragraph"/>
        <w:spacing w:before="0" w:beforeAutospacing="0" w:after="0" w:afterAutospacing="0"/>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DD3C29A"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12E39866" w14:textId="1EBB775B" w:rsidR="000B3AB0" w:rsidRDefault="000B3AB0"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sz w:val="22"/>
          <w:szCs w:val="22"/>
        </w:rPr>
        <w:t>Sánchez González, Álvaro</w:t>
      </w:r>
      <w:r w:rsidRPr="675EEDAA">
        <w:rPr>
          <w:rStyle w:val="eop"/>
          <w:rFonts w:ascii="Constantia" w:hAnsi="Constantia" w:cs="Segoe UI"/>
          <w:sz w:val="22"/>
          <w:szCs w:val="22"/>
        </w:rPr>
        <w:t> </w:t>
      </w:r>
      <w:r w:rsidR="00AE3B55" w:rsidRPr="00AE3B55">
        <w:rPr>
          <w:rStyle w:val="eop"/>
          <w:rFonts w:ascii="Constantia" w:hAnsi="Constantia" w:cs="Segoe UI"/>
          <w:sz w:val="22"/>
          <w:szCs w:val="22"/>
        </w:rPr>
        <w:t>(</w:t>
      </w:r>
      <w:hyperlink r:id="rId9" w:history="1">
        <w:r w:rsidR="00AE3B55" w:rsidRPr="00524E21">
          <w:rPr>
            <w:rStyle w:val="Hipervnculo"/>
            <w:rFonts w:ascii="Constantia" w:hAnsi="Constantia" w:cs="Segoe UI"/>
            <w:sz w:val="22"/>
            <w:szCs w:val="22"/>
          </w:rPr>
          <w:t>alvsangon2@alum.us.es</w:t>
        </w:r>
      </w:hyperlink>
      <w:r w:rsidR="00AE3B55" w:rsidRPr="00AE3B55">
        <w:rPr>
          <w:rStyle w:val="eop"/>
          <w:rFonts w:ascii="Constantia" w:hAnsi="Constantia" w:cs="Segoe UI"/>
          <w:sz w:val="22"/>
          <w:szCs w:val="22"/>
        </w:rPr>
        <w:t>)</w:t>
      </w:r>
    </w:p>
    <w:p w14:paraId="18DE9BE1" w14:textId="121E7CAC"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Carrera Bernal, Álvaro (</w:t>
      </w:r>
      <w:hyperlink r:id="rId10" w:history="1">
        <w:r w:rsidRPr="00524E21">
          <w:rPr>
            <w:rStyle w:val="Hipervnculo"/>
            <w:rFonts w:ascii="Constantia" w:hAnsi="Constantia" w:cs="Segoe UI"/>
            <w:sz w:val="22"/>
            <w:szCs w:val="22"/>
          </w:rPr>
          <w:t>alvcarber1@alum.us.es</w:t>
        </w:r>
      </w:hyperlink>
      <w:r>
        <w:rPr>
          <w:rStyle w:val="eop"/>
          <w:rFonts w:ascii="Constantia" w:hAnsi="Constantia" w:cs="Segoe UI"/>
          <w:sz w:val="22"/>
          <w:szCs w:val="22"/>
        </w:rPr>
        <w:t>)</w:t>
      </w:r>
    </w:p>
    <w:p w14:paraId="0679186C" w14:textId="3641F56F"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1"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7492AC69" w14:textId="2ECFEBEB"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Rodríguez Cordero, Javier (</w:t>
      </w:r>
      <w:hyperlink r:id="rId12" w:history="1">
        <w:r w:rsidRPr="00524E21">
          <w:rPr>
            <w:rStyle w:val="Hipervnculo"/>
            <w:rFonts w:ascii="Constantia" w:hAnsi="Constantia" w:cs="Segoe UI"/>
            <w:sz w:val="22"/>
            <w:szCs w:val="22"/>
          </w:rPr>
          <w:t>javrodcor@alum.us.es</w:t>
        </w:r>
      </w:hyperlink>
      <w:r>
        <w:rPr>
          <w:rStyle w:val="eop"/>
          <w:rFonts w:ascii="Constantia" w:hAnsi="Constantia" w:cs="Segoe UI"/>
          <w:sz w:val="22"/>
          <w:szCs w:val="22"/>
        </w:rPr>
        <w:t>)</w:t>
      </w:r>
    </w:p>
    <w:p w14:paraId="5AD0135E" w14:textId="05DC4C1A" w:rsidR="00F814F1" w:rsidRPr="00915F2C" w:rsidRDefault="00AE3B55" w:rsidP="00F814F1">
      <w:pPr>
        <w:pStyle w:val="paragraph"/>
        <w:numPr>
          <w:ilvl w:val="0"/>
          <w:numId w:val="23"/>
        </w:numPr>
        <w:spacing w:before="0" w:beforeAutospacing="0" w:after="0" w:afterAutospacing="0" w:line="480" w:lineRule="auto"/>
        <w:textAlignment w:val="baseline"/>
        <w:rPr>
          <w:rFonts w:ascii="Constantia" w:hAnsi="Constantia" w:cs="Segoe UI"/>
          <w:sz w:val="22"/>
          <w:szCs w:val="22"/>
        </w:rPr>
      </w:pPr>
      <w:r w:rsidRPr="00AE3B55">
        <w:rPr>
          <w:rStyle w:val="eop"/>
          <w:rFonts w:ascii="Constantia" w:hAnsi="Constantia" w:cs="Segoe UI"/>
          <w:sz w:val="22"/>
          <w:szCs w:val="22"/>
        </w:rPr>
        <w:t xml:space="preserve">Pacheco </w:t>
      </w:r>
      <w:r w:rsidRPr="00CF165F">
        <w:rPr>
          <w:rStyle w:val="eop"/>
          <w:rFonts w:ascii="Constantia" w:hAnsi="Constantia" w:cs="Segoe UI"/>
          <w:sz w:val="22"/>
          <w:szCs w:val="22"/>
          <w:u w:val="single"/>
        </w:rPr>
        <w:t>Rodr</w:t>
      </w:r>
      <w:r w:rsidR="00CF165F" w:rsidRPr="00CF165F">
        <w:rPr>
          <w:rStyle w:val="eop"/>
          <w:rFonts w:ascii="Constantia" w:hAnsi="Constantia" w:cs="Segoe UI"/>
          <w:sz w:val="22"/>
          <w:szCs w:val="22"/>
          <w:u w:val="single"/>
        </w:rPr>
        <w:t>i</w:t>
      </w:r>
      <w:r w:rsidRPr="00CF165F">
        <w:rPr>
          <w:rStyle w:val="eop"/>
          <w:rFonts w:ascii="Constantia" w:hAnsi="Constantia" w:cs="Segoe UI"/>
          <w:sz w:val="22"/>
          <w:szCs w:val="22"/>
          <w:u w:val="single"/>
        </w:rPr>
        <w:t>gue</w:t>
      </w:r>
      <w:r w:rsidR="00CF165F" w:rsidRPr="00CF165F">
        <w:rPr>
          <w:rStyle w:val="eop"/>
          <w:rFonts w:ascii="Constantia" w:hAnsi="Constantia" w:cs="Segoe UI"/>
          <w:sz w:val="22"/>
          <w:szCs w:val="22"/>
          <w:u w:val="single"/>
        </w:rPr>
        <w:t>s</w:t>
      </w:r>
      <w:r>
        <w:rPr>
          <w:rStyle w:val="eop"/>
          <w:rFonts w:ascii="Constantia" w:hAnsi="Constantia" w:cs="Segoe UI"/>
          <w:sz w:val="22"/>
          <w:szCs w:val="22"/>
        </w:rPr>
        <w:t xml:space="preserve">, </w:t>
      </w:r>
      <w:r w:rsidRPr="00AE3B55">
        <w:rPr>
          <w:rStyle w:val="eop"/>
          <w:rFonts w:ascii="Constantia" w:hAnsi="Constantia" w:cs="Segoe UI"/>
          <w:sz w:val="22"/>
          <w:szCs w:val="22"/>
        </w:rPr>
        <w:t>Guillermo Alonso</w:t>
      </w:r>
      <w:r>
        <w:rPr>
          <w:rStyle w:val="eop"/>
          <w:rFonts w:ascii="Constantia" w:hAnsi="Constantia" w:cs="Segoe UI"/>
          <w:sz w:val="22"/>
          <w:szCs w:val="22"/>
        </w:rPr>
        <w:t xml:space="preserve"> (</w:t>
      </w:r>
      <w:hyperlink r:id="rId13" w:history="1">
        <w:r w:rsidRPr="00524E21">
          <w:rPr>
            <w:rStyle w:val="Hipervnculo"/>
            <w:rFonts w:ascii="Constantia" w:hAnsi="Constantia" w:cs="Segoe UI"/>
            <w:sz w:val="22"/>
            <w:szCs w:val="22"/>
          </w:rPr>
          <w:t>guipacrod@alum.us.es</w:t>
        </w:r>
      </w:hyperlink>
      <w:r>
        <w:rPr>
          <w:rStyle w:val="eop"/>
          <w:rFonts w:ascii="Constantia" w:hAnsi="Constantia" w:cs="Segoe UI"/>
          <w:sz w:val="22"/>
          <w:szCs w:val="22"/>
        </w:rPr>
        <w:t>)</w:t>
      </w:r>
    </w:p>
    <w:p w14:paraId="0FDACB8C" w14:textId="77777777" w:rsidR="00F814F1" w:rsidRDefault="00F814F1" w:rsidP="00F814F1">
      <w:pPr>
        <w:pStyle w:val="Informacindecontacto"/>
        <w:jc w:val="left"/>
        <w:rPr>
          <w:lang w:bidi="es-ES"/>
        </w:rPr>
      </w:pPr>
    </w:p>
    <w:p w14:paraId="69CACA65" w14:textId="77777777" w:rsidR="00FF791E"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0AF7AE2D" w:rsidR="00FF791E" w:rsidRPr="00FF791E" w:rsidRDefault="004822CA">
          <w:pPr>
            <w:pStyle w:val="TtuloTDC"/>
            <w:rPr>
              <w:rStyle w:val="Ttulo1Car"/>
            </w:rPr>
          </w:pPr>
          <w:r>
            <w:rPr>
              <w:rStyle w:val="Ttulo1Car"/>
            </w:rPr>
            <w:t>Índice</w:t>
          </w:r>
        </w:p>
        <w:p w14:paraId="55604FF1" w14:textId="1D7480E3" w:rsidR="004822CA"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563319" w:history="1">
            <w:r w:rsidR="004822CA" w:rsidRPr="00E82CBA">
              <w:rPr>
                <w:rStyle w:val="Hipervnculo"/>
                <w:noProof/>
              </w:rPr>
              <w:t>Introducción</w:t>
            </w:r>
            <w:r w:rsidR="004822CA">
              <w:rPr>
                <w:noProof/>
                <w:webHidden/>
              </w:rPr>
              <w:tab/>
            </w:r>
            <w:r w:rsidR="004822CA">
              <w:rPr>
                <w:noProof/>
                <w:webHidden/>
              </w:rPr>
              <w:fldChar w:fldCharType="begin"/>
            </w:r>
            <w:r w:rsidR="004822CA">
              <w:rPr>
                <w:noProof/>
                <w:webHidden/>
              </w:rPr>
              <w:instrText xml:space="preserve"> PAGEREF _Toc127563319 \h </w:instrText>
            </w:r>
            <w:r w:rsidR="004822CA">
              <w:rPr>
                <w:noProof/>
                <w:webHidden/>
              </w:rPr>
            </w:r>
            <w:r w:rsidR="004822CA">
              <w:rPr>
                <w:noProof/>
                <w:webHidden/>
              </w:rPr>
              <w:fldChar w:fldCharType="separate"/>
            </w:r>
            <w:r w:rsidR="004822CA">
              <w:rPr>
                <w:noProof/>
                <w:webHidden/>
              </w:rPr>
              <w:t>2</w:t>
            </w:r>
            <w:r w:rsidR="004822CA">
              <w:rPr>
                <w:noProof/>
                <w:webHidden/>
              </w:rPr>
              <w:fldChar w:fldCharType="end"/>
            </w:r>
          </w:hyperlink>
        </w:p>
        <w:p w14:paraId="6AE7BCBF" w14:textId="10C9E201" w:rsidR="004822CA" w:rsidRDefault="004822CA">
          <w:pPr>
            <w:pStyle w:val="TDC1"/>
            <w:tabs>
              <w:tab w:val="right" w:leader="dot" w:pos="8664"/>
            </w:tabs>
            <w:rPr>
              <w:noProof/>
              <w:lang w:eastAsia="es-ES"/>
            </w:rPr>
          </w:pPr>
          <w:hyperlink w:anchor="_Toc127563320" w:history="1">
            <w:r w:rsidRPr="00E82CBA">
              <w:rPr>
                <w:rStyle w:val="Hipervnculo"/>
                <w:noProof/>
              </w:rPr>
              <w:t>Contenido</w:t>
            </w:r>
            <w:r>
              <w:rPr>
                <w:noProof/>
                <w:webHidden/>
              </w:rPr>
              <w:tab/>
            </w:r>
            <w:r>
              <w:rPr>
                <w:noProof/>
                <w:webHidden/>
              </w:rPr>
              <w:fldChar w:fldCharType="begin"/>
            </w:r>
            <w:r>
              <w:rPr>
                <w:noProof/>
                <w:webHidden/>
              </w:rPr>
              <w:instrText xml:space="preserve"> PAGEREF _Toc127563320 \h </w:instrText>
            </w:r>
            <w:r>
              <w:rPr>
                <w:noProof/>
                <w:webHidden/>
              </w:rPr>
            </w:r>
            <w:r>
              <w:rPr>
                <w:noProof/>
                <w:webHidden/>
              </w:rPr>
              <w:fldChar w:fldCharType="separate"/>
            </w:r>
            <w:r>
              <w:rPr>
                <w:noProof/>
                <w:webHidden/>
              </w:rPr>
              <w:t>3</w:t>
            </w:r>
            <w:r>
              <w:rPr>
                <w:noProof/>
                <w:webHidden/>
              </w:rPr>
              <w:fldChar w:fldCharType="end"/>
            </w:r>
          </w:hyperlink>
        </w:p>
        <w:p w14:paraId="5740D050" w14:textId="32C00A5E" w:rsidR="004822CA" w:rsidRDefault="004822CA">
          <w:pPr>
            <w:pStyle w:val="TDC1"/>
            <w:tabs>
              <w:tab w:val="right" w:leader="dot" w:pos="8664"/>
            </w:tabs>
            <w:rPr>
              <w:noProof/>
              <w:lang w:eastAsia="es-ES"/>
            </w:rPr>
          </w:pPr>
          <w:hyperlink w:anchor="_Toc127563321" w:history="1">
            <w:r w:rsidRPr="00E82CBA">
              <w:rPr>
                <w:rStyle w:val="Hipervnculo"/>
                <w:noProof/>
              </w:rPr>
              <w:t>Conclusión</w:t>
            </w:r>
            <w:r>
              <w:rPr>
                <w:noProof/>
                <w:webHidden/>
              </w:rPr>
              <w:tab/>
            </w:r>
            <w:r>
              <w:rPr>
                <w:noProof/>
                <w:webHidden/>
              </w:rPr>
              <w:fldChar w:fldCharType="begin"/>
            </w:r>
            <w:r>
              <w:rPr>
                <w:noProof/>
                <w:webHidden/>
              </w:rPr>
              <w:instrText xml:space="preserve"> PAGEREF _Toc127563321 \h </w:instrText>
            </w:r>
            <w:r>
              <w:rPr>
                <w:noProof/>
                <w:webHidden/>
              </w:rPr>
            </w:r>
            <w:r>
              <w:rPr>
                <w:noProof/>
                <w:webHidden/>
              </w:rPr>
              <w:fldChar w:fldCharType="separate"/>
            </w:r>
            <w:r>
              <w:rPr>
                <w:noProof/>
                <w:webHidden/>
              </w:rPr>
              <w:t>5</w:t>
            </w:r>
            <w:r>
              <w:rPr>
                <w:noProof/>
                <w:webHidden/>
              </w:rPr>
              <w:fldChar w:fldCharType="end"/>
            </w:r>
          </w:hyperlink>
        </w:p>
        <w:p w14:paraId="007C0044" w14:textId="6C8480AD"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F056F8F" w14:textId="72540316" w:rsidR="00FF791E" w:rsidRDefault="00FF791E" w:rsidP="00FF791E">
      <w:pPr>
        <w:pStyle w:val="Informacindecontacto"/>
        <w:jc w:val="left"/>
        <w:rPr>
          <w:rStyle w:val="normaltextrun"/>
          <w:rFonts w:ascii="Constantia" w:eastAsiaTheme="majorEastAsia" w:hAnsi="Constantia" w:cs="Segoe UI"/>
          <w:b/>
          <w:bCs/>
          <w:color w:val="000000" w:themeColor="text2"/>
        </w:rPr>
      </w:pPr>
      <w:r>
        <w:rPr>
          <w:rStyle w:val="normaltextrun"/>
          <w:rFonts w:ascii="Constantia" w:eastAsiaTheme="majorEastAsia" w:hAnsi="Constantia" w:cs="Segoe UI"/>
          <w:b/>
          <w:bCs/>
          <w:color w:val="000000" w:themeColor="text2"/>
        </w:rPr>
        <w:t>Resumen ejecutivo:</w:t>
      </w: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36"/>
        <w:gridCol w:w="6259"/>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02A4E5A9" w:rsidR="00FF791E" w:rsidRDefault="00D16F71" w:rsidP="00FF791E">
            <w:pPr>
              <w:pStyle w:val="Informacindecontacto"/>
              <w:rPr>
                <w:lang w:bidi="es-ES"/>
              </w:rPr>
            </w:pPr>
            <w:r>
              <w:rPr>
                <w:lang w:bidi="es-ES"/>
              </w:rPr>
              <w:t>1</w:t>
            </w:r>
          </w:p>
        </w:tc>
        <w:tc>
          <w:tcPr>
            <w:tcW w:w="1134" w:type="dxa"/>
            <w:vAlign w:val="center"/>
          </w:tcPr>
          <w:p w14:paraId="03EEF589" w14:textId="0B0B2405"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14/02/2023</w:t>
            </w:r>
          </w:p>
        </w:tc>
        <w:tc>
          <w:tcPr>
            <w:tcW w:w="6259" w:type="dxa"/>
            <w:vAlign w:val="center"/>
          </w:tcPr>
          <w:p w14:paraId="014E477D" w14:textId="7C2318F0"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y redacción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0" w:name="_Toc127563319"/>
      <w:r>
        <w:lastRenderedPageBreak/>
        <w:t>Introducción</w:t>
      </w:r>
      <w:bookmarkEnd w:id="0"/>
    </w:p>
    <w:p w14:paraId="51C0242D" w14:textId="77777777" w:rsidR="00674DFA" w:rsidRDefault="00674DFA" w:rsidP="00674DFA"/>
    <w:p w14:paraId="5338B793" w14:textId="3C40B668" w:rsidR="00674DFA" w:rsidRPr="00674DFA" w:rsidRDefault="00674DFA" w:rsidP="00C650FD">
      <w:pPr>
        <w:jc w:val="both"/>
      </w:pPr>
      <w:r>
        <w:t xml:space="preserve">Los sistemas de información han ido evolucionando a lo largo del tiempo utilizando diferentes programas y entornos hasta encontrar, en la web, el mejor </w:t>
      </w:r>
      <w:r w:rsidR="00C650FD">
        <w:t>lugar para su uso y desarrollo.</w:t>
      </w:r>
    </w:p>
    <w:p w14:paraId="393B98E3" w14:textId="6619394C" w:rsidR="000768F1" w:rsidRDefault="00D16F71" w:rsidP="00674DFA">
      <w:pPr>
        <w:spacing w:before="240"/>
        <w:jc w:val="both"/>
      </w:pPr>
      <w:r>
        <w:t xml:space="preserve">En el siguiente documento se </w:t>
      </w:r>
      <w:r w:rsidR="00674DFA">
        <w:t>expondrán todos los</w:t>
      </w:r>
      <w:r>
        <w:t xml:space="preserve"> </w:t>
      </w:r>
      <w:r w:rsidR="00674DFA">
        <w:t xml:space="preserve">conocimientos </w:t>
      </w:r>
      <w:r>
        <w:t>previos del grupo C1.02.09 sobre</w:t>
      </w:r>
      <w:r w:rsidR="00151500">
        <w:t xml:space="preserve"> la arquitectura del</w:t>
      </w:r>
      <w:r w:rsidR="00674DFA">
        <w:t xml:space="preserve"> sistema de i</w:t>
      </w:r>
      <w:r w:rsidR="009F0DF2">
        <w:t>nformación b</w:t>
      </w:r>
      <w:r>
        <w:t>asada en la Web o comúnmente denominada con sus siglas en inglés, WIS.</w:t>
      </w:r>
    </w:p>
    <w:p w14:paraId="6719A955" w14:textId="77777777" w:rsidR="00151500" w:rsidRDefault="00151500" w:rsidP="00151500">
      <w:pPr>
        <w:spacing w:before="240"/>
        <w:jc w:val="both"/>
      </w:pPr>
      <w:r>
        <w:t>Por último, se realizará una pequeña conclusión.</w:t>
      </w:r>
    </w:p>
    <w:p w14:paraId="7A2D6E97" w14:textId="77777777" w:rsidR="00D16F71" w:rsidRDefault="00D16F71" w:rsidP="0074003D">
      <w:pPr>
        <w:spacing w:before="240"/>
      </w:pPr>
    </w:p>
    <w:p w14:paraId="48C2ED63" w14:textId="77777777" w:rsidR="00674DFA" w:rsidRDefault="00674DFA" w:rsidP="0074003D">
      <w:pPr>
        <w:spacing w:before="240"/>
      </w:pPr>
    </w:p>
    <w:p w14:paraId="7919D218" w14:textId="77777777" w:rsidR="00674DFA" w:rsidRDefault="00674DFA" w:rsidP="0074003D">
      <w:pPr>
        <w:spacing w:before="240"/>
      </w:pPr>
    </w:p>
    <w:p w14:paraId="6E9DD3EF" w14:textId="77777777" w:rsidR="00674DFA" w:rsidRDefault="00674DFA" w:rsidP="0074003D">
      <w:pPr>
        <w:spacing w:before="240"/>
      </w:pPr>
    </w:p>
    <w:p w14:paraId="37D86359" w14:textId="77777777" w:rsidR="00674DFA" w:rsidRDefault="00674DFA" w:rsidP="0074003D">
      <w:pPr>
        <w:spacing w:before="240"/>
      </w:pPr>
    </w:p>
    <w:p w14:paraId="036819FD" w14:textId="77777777" w:rsidR="00674DFA" w:rsidRDefault="00674DFA" w:rsidP="0074003D">
      <w:pPr>
        <w:spacing w:before="240"/>
      </w:pPr>
    </w:p>
    <w:p w14:paraId="4BB9AB6B" w14:textId="77777777" w:rsidR="00674DFA" w:rsidRDefault="00674DFA" w:rsidP="0074003D">
      <w:pPr>
        <w:spacing w:before="240"/>
      </w:pPr>
    </w:p>
    <w:p w14:paraId="2CF1FDAA" w14:textId="77777777" w:rsidR="00674DFA" w:rsidRDefault="00674DFA" w:rsidP="0074003D">
      <w:pPr>
        <w:spacing w:before="240"/>
      </w:pPr>
    </w:p>
    <w:p w14:paraId="5A9D3BC5" w14:textId="77777777" w:rsidR="00674DFA" w:rsidRDefault="00674DFA" w:rsidP="0074003D">
      <w:pPr>
        <w:spacing w:before="240"/>
      </w:pPr>
    </w:p>
    <w:p w14:paraId="5D0AECAD" w14:textId="77777777" w:rsidR="00674DFA" w:rsidRDefault="00674DFA" w:rsidP="0074003D">
      <w:pPr>
        <w:spacing w:before="240"/>
      </w:pPr>
    </w:p>
    <w:p w14:paraId="07268936" w14:textId="77777777" w:rsidR="00674DFA" w:rsidRDefault="00674DFA" w:rsidP="0074003D">
      <w:pPr>
        <w:spacing w:before="240"/>
      </w:pPr>
    </w:p>
    <w:p w14:paraId="6C6A805B" w14:textId="77777777" w:rsidR="00674DFA" w:rsidRDefault="00674DFA" w:rsidP="0074003D">
      <w:pPr>
        <w:spacing w:before="240"/>
      </w:pPr>
    </w:p>
    <w:p w14:paraId="4CCB158C" w14:textId="77777777" w:rsidR="00674DFA" w:rsidRDefault="00674DFA" w:rsidP="0074003D">
      <w:pPr>
        <w:spacing w:before="240"/>
      </w:pPr>
    </w:p>
    <w:p w14:paraId="26068AAE" w14:textId="77777777" w:rsidR="00674DFA" w:rsidRDefault="00674DFA" w:rsidP="0074003D">
      <w:pPr>
        <w:spacing w:before="240"/>
      </w:pPr>
    </w:p>
    <w:p w14:paraId="6403017C" w14:textId="77777777" w:rsidR="00674DFA" w:rsidRDefault="00674DFA" w:rsidP="0074003D">
      <w:pPr>
        <w:spacing w:before="240"/>
      </w:pPr>
    </w:p>
    <w:p w14:paraId="625CEECD" w14:textId="77777777" w:rsidR="00674DFA" w:rsidRDefault="00674DFA" w:rsidP="0074003D">
      <w:pPr>
        <w:spacing w:before="240"/>
      </w:pPr>
    </w:p>
    <w:p w14:paraId="224218DF" w14:textId="77777777" w:rsidR="00674DFA" w:rsidRDefault="00674DFA" w:rsidP="0074003D">
      <w:pPr>
        <w:spacing w:before="240"/>
      </w:pPr>
    </w:p>
    <w:p w14:paraId="5CC0FA27" w14:textId="77777777" w:rsidR="00674DFA" w:rsidRDefault="00674DFA" w:rsidP="0074003D">
      <w:pPr>
        <w:spacing w:before="240"/>
      </w:pPr>
    </w:p>
    <w:p w14:paraId="72498D85" w14:textId="77777777" w:rsidR="00674DFA" w:rsidRDefault="00674DFA" w:rsidP="0074003D">
      <w:pPr>
        <w:spacing w:before="240"/>
      </w:pPr>
    </w:p>
    <w:p w14:paraId="0AC721FA" w14:textId="77777777" w:rsidR="00674DFA" w:rsidRDefault="00674DFA" w:rsidP="0074003D">
      <w:pPr>
        <w:spacing w:before="240"/>
      </w:pPr>
    </w:p>
    <w:p w14:paraId="09430944" w14:textId="57273A57" w:rsidR="00674DFA" w:rsidRDefault="00674DFA" w:rsidP="0074003D">
      <w:pPr>
        <w:spacing w:before="240"/>
      </w:pPr>
    </w:p>
    <w:p w14:paraId="4A718DC7" w14:textId="3EAB89FE" w:rsidR="00674DFA" w:rsidRDefault="00307C6D" w:rsidP="001B0696">
      <w:pPr>
        <w:pStyle w:val="Ttulo1"/>
      </w:pPr>
      <w:bookmarkStart w:id="1" w:name="_Toc127563320"/>
      <w:r>
        <w:t>Contenido</w:t>
      </w:r>
      <w:bookmarkEnd w:id="1"/>
    </w:p>
    <w:p w14:paraId="55D9AFC9" w14:textId="77777777" w:rsidR="001B0696" w:rsidRPr="001B0696" w:rsidRDefault="001B0696" w:rsidP="001B0696"/>
    <w:p w14:paraId="6BC72415" w14:textId="0880DDF3" w:rsidR="00674DFA" w:rsidRDefault="00C650FD" w:rsidP="00B046E6">
      <w:pPr>
        <w:jc w:val="both"/>
      </w:pPr>
      <w:r>
        <w:t xml:space="preserve">En primer lugar, </w:t>
      </w:r>
      <w:r w:rsidR="001D6217">
        <w:t xml:space="preserve">todos coincidimos en la definición de los sistemas de información basados en la web. </w:t>
      </w:r>
      <w:r w:rsidR="0088126B">
        <w:t>Estos sistemas, son todas aquellas aplicaciones de software que pueden utilizarse accediendo a un servidor web a través de Internet o de una intranet mediante el uso de un navegador.</w:t>
      </w:r>
    </w:p>
    <w:p w14:paraId="2C6EEC3B" w14:textId="6661ADF7" w:rsidR="0088126B" w:rsidRDefault="0088126B" w:rsidP="00B046E6">
      <w:pPr>
        <w:jc w:val="both"/>
      </w:pPr>
      <w:r>
        <w:t>Además, en cuanto al funcionamiento de estos sistemas, todos estuvimos de acuerdo en que el cliente, mediante el uso del navegador, realiza una petición HTTP que será enviada al servidor el cual se encargará de gestionar dicha petición y generar una respuesta conforme a esta. La gestión y envió de la respuesta no tiene por qué ser visible para el usuario el cual solo estará viendo una interfaz gráfica que hará que su uso del sistema sea lo más sencillo y accesible posible.</w:t>
      </w:r>
    </w:p>
    <w:p w14:paraId="36ABF2D4" w14:textId="2C56C7C5" w:rsidR="0071360B" w:rsidRDefault="00F379B9" w:rsidP="00B046E6">
      <w:pPr>
        <w:jc w:val="both"/>
      </w:pPr>
      <w:r>
        <w:t>La arquitectura WIS consta de</w:t>
      </w:r>
      <w:r w:rsidR="00FB51E3">
        <w:t xml:space="preserve"> capas, componentes e interacciones.</w:t>
      </w:r>
    </w:p>
    <w:p w14:paraId="183A8E89" w14:textId="0B969136" w:rsidR="00B7063E" w:rsidRDefault="00B7063E" w:rsidP="00B046E6">
      <w:pPr>
        <w:jc w:val="both"/>
      </w:pPr>
      <w:r w:rsidRPr="00B7063E">
        <w:drawing>
          <wp:inline distT="0" distB="0" distL="0" distR="0" wp14:anchorId="2A4D825C" wp14:editId="2FFE0396">
            <wp:extent cx="5507990" cy="3505200"/>
            <wp:effectExtent l="0" t="0" r="0" b="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4"/>
                    <a:stretch>
                      <a:fillRect/>
                    </a:stretch>
                  </pic:blipFill>
                  <pic:spPr>
                    <a:xfrm>
                      <a:off x="0" y="0"/>
                      <a:ext cx="5507990" cy="3505200"/>
                    </a:xfrm>
                    <a:prstGeom prst="rect">
                      <a:avLst/>
                    </a:prstGeom>
                  </pic:spPr>
                </pic:pic>
              </a:graphicData>
            </a:graphic>
          </wp:inline>
        </w:drawing>
      </w:r>
    </w:p>
    <w:p w14:paraId="36241AC5" w14:textId="3E88341A" w:rsidR="00EA5D04" w:rsidRDefault="0071360B" w:rsidP="00B046E6">
      <w:pPr>
        <w:jc w:val="both"/>
      </w:pPr>
      <w:r>
        <w:t>L</w:t>
      </w:r>
      <w:r w:rsidR="00F379B9">
        <w:t>a</w:t>
      </w:r>
      <w:r>
        <w:t>s capas se conforman de la</w:t>
      </w:r>
      <w:r w:rsidR="00F379B9">
        <w:t xml:space="preserve"> capa de presentación, la capa de </w:t>
      </w:r>
      <w:r w:rsidR="007D6F2E">
        <w:t xml:space="preserve">aplicación y la capa de </w:t>
      </w:r>
      <w:r w:rsidR="00EA5D04">
        <w:t>base de datos</w:t>
      </w:r>
      <w:r>
        <w:t>:</w:t>
      </w:r>
    </w:p>
    <w:p w14:paraId="3B79CF89" w14:textId="2C735666" w:rsidR="00EA5D04" w:rsidRDefault="00733748" w:rsidP="00733748">
      <w:pPr>
        <w:pStyle w:val="Prrafodelista"/>
        <w:numPr>
          <w:ilvl w:val="0"/>
          <w:numId w:val="25"/>
        </w:numPr>
        <w:jc w:val="both"/>
      </w:pPr>
      <w:r>
        <w:t>La capa de presentación provee al usuario la interfaz de la aplicación.</w:t>
      </w:r>
    </w:p>
    <w:p w14:paraId="4D4BB762" w14:textId="2EB379FA" w:rsidR="00733748" w:rsidRDefault="00733748" w:rsidP="00733748">
      <w:pPr>
        <w:pStyle w:val="Prrafodelista"/>
        <w:numPr>
          <w:ilvl w:val="0"/>
          <w:numId w:val="25"/>
        </w:numPr>
        <w:jc w:val="both"/>
      </w:pPr>
      <w:r>
        <w:t>La capa de aplicación procesa las peticiones de la capa de presentación y devuelve el resultado a dicha capa.</w:t>
      </w:r>
    </w:p>
    <w:p w14:paraId="5279A5CD" w14:textId="18DEAD06" w:rsidR="00733748" w:rsidRDefault="00733748" w:rsidP="00733748">
      <w:pPr>
        <w:pStyle w:val="Prrafodelista"/>
        <w:numPr>
          <w:ilvl w:val="0"/>
          <w:numId w:val="25"/>
        </w:numPr>
        <w:jc w:val="both"/>
      </w:pPr>
      <w:r>
        <w:t xml:space="preserve">La capa de </w:t>
      </w:r>
      <w:r w:rsidR="00FB51E3">
        <w:t>base de datos guarda los datos de la aplicación.</w:t>
      </w:r>
    </w:p>
    <w:p w14:paraId="5DCE17A3" w14:textId="77777777" w:rsidR="0071360B" w:rsidRDefault="0071360B" w:rsidP="0071360B">
      <w:pPr>
        <w:jc w:val="both"/>
      </w:pPr>
    </w:p>
    <w:p w14:paraId="6E85F2EC" w14:textId="3EDC6530" w:rsidR="0071360B" w:rsidRDefault="00D419A8" w:rsidP="0071360B">
      <w:pPr>
        <w:jc w:val="both"/>
      </w:pPr>
      <w:r>
        <w:t>Cada capa está compuesta</w:t>
      </w:r>
      <w:r w:rsidR="004F4B6D">
        <w:t xml:space="preserve"> por</w:t>
      </w:r>
      <w:r>
        <w:t xml:space="preserve"> distintos componentes</w:t>
      </w:r>
      <w:r w:rsidR="004F4B6D">
        <w:t xml:space="preserve">. </w:t>
      </w:r>
      <w:r w:rsidR="00FF3C41">
        <w:t>La capa de presentación tiene un componente simple</w:t>
      </w:r>
      <w:r w:rsidR="007F00D5">
        <w:t xml:space="preserve">, un </w:t>
      </w:r>
      <w:r w:rsidR="00FF3C41">
        <w:t>navegador web</w:t>
      </w:r>
      <w:r w:rsidR="00C63EF1">
        <w:t xml:space="preserve">, el cual renderiza la interfaz de usuario. La capa de </w:t>
      </w:r>
      <w:r w:rsidR="00C63EF1">
        <w:lastRenderedPageBreak/>
        <w:t xml:space="preserve">aplicación </w:t>
      </w:r>
      <w:r w:rsidR="00343B37">
        <w:t>usa un servidor como por ejemplo Tomcat</w:t>
      </w:r>
      <w:r w:rsidR="0024437A">
        <w:t xml:space="preserve">, que procesa las peticiones. La capa de base de datos tiene </w:t>
      </w:r>
      <w:r w:rsidR="007F00D5">
        <w:t>un componente simple, el servidor de base de datos</w:t>
      </w:r>
      <w:r w:rsidR="008F38BD">
        <w:t xml:space="preserve">, en nuestro caso usamos </w:t>
      </w:r>
      <w:proofErr w:type="spellStart"/>
      <w:r w:rsidR="008F38BD">
        <w:t>MariaDB</w:t>
      </w:r>
      <w:proofErr w:type="spellEnd"/>
      <w:r w:rsidR="008F38BD">
        <w:t>.</w:t>
      </w:r>
    </w:p>
    <w:p w14:paraId="2822B828" w14:textId="4B451347" w:rsidR="00B7063E" w:rsidRDefault="00BF6FE9" w:rsidP="0071360B">
      <w:pPr>
        <w:jc w:val="both"/>
      </w:pPr>
      <w:r>
        <w:t>Las interacciones que conforman un sistema con arquitectura WIS son</w:t>
      </w:r>
      <w:r w:rsidR="005F176C">
        <w:t>:</w:t>
      </w:r>
    </w:p>
    <w:p w14:paraId="4961CD2B" w14:textId="77777777" w:rsidR="001B0696" w:rsidRDefault="005F176C" w:rsidP="005F176C">
      <w:pPr>
        <w:pStyle w:val="Prrafodelista"/>
        <w:numPr>
          <w:ilvl w:val="0"/>
          <w:numId w:val="26"/>
        </w:numPr>
        <w:jc w:val="both"/>
      </w:pPr>
      <w:r>
        <w:t xml:space="preserve">Navegador </w:t>
      </w:r>
      <w:r w:rsidR="001B0696" w:rsidRPr="001B0696">
        <w:rPr>
          <w:rFonts w:ascii="Times New Roman" w:hAnsi="Times New Roman" w:cs="Times New Roman"/>
          <w:lang w:val="en-GB"/>
        </w:rPr>
        <w:t>↔</w:t>
      </w:r>
      <w:r w:rsidR="001B0696">
        <w:rPr>
          <w:rFonts w:ascii="Times New Roman" w:hAnsi="Times New Roman" w:cs="Times New Roman"/>
          <w:lang w:val="en-GB"/>
        </w:rPr>
        <w:t xml:space="preserve"> </w:t>
      </w:r>
      <w:r>
        <w:t>servidor de aplicación</w:t>
      </w:r>
    </w:p>
    <w:p w14:paraId="58CD854A" w14:textId="77777777" w:rsidR="001B0696" w:rsidRPr="001B0696" w:rsidRDefault="001B0696" w:rsidP="005F176C">
      <w:pPr>
        <w:pStyle w:val="Prrafodelista"/>
        <w:numPr>
          <w:ilvl w:val="0"/>
          <w:numId w:val="26"/>
        </w:numPr>
        <w:jc w:val="both"/>
      </w:pPr>
      <w:r>
        <w:t xml:space="preserve">Servidor de aplicación </w:t>
      </w:r>
      <w:r w:rsidRPr="001B0696">
        <w:rPr>
          <w:rFonts w:ascii="Times New Roman" w:hAnsi="Times New Roman" w:cs="Times New Roman"/>
          <w:lang w:val="en-GB"/>
        </w:rPr>
        <w:t>↔</w:t>
      </w:r>
      <w:r>
        <w:rPr>
          <w:rFonts w:ascii="Times New Roman" w:hAnsi="Times New Roman" w:cs="Times New Roman"/>
          <w:lang w:val="en-GB"/>
        </w:rPr>
        <w:t xml:space="preserve"> </w:t>
      </w:r>
      <w:proofErr w:type="spellStart"/>
      <w:r>
        <w:rPr>
          <w:rFonts w:ascii="Times New Roman" w:hAnsi="Times New Roman" w:cs="Times New Roman"/>
          <w:lang w:val="en-GB"/>
        </w:rPr>
        <w:t>aplicación</w:t>
      </w:r>
      <w:proofErr w:type="spellEnd"/>
    </w:p>
    <w:p w14:paraId="34016635" w14:textId="4772B20A" w:rsidR="005F176C" w:rsidRDefault="001B0696" w:rsidP="005F176C">
      <w:pPr>
        <w:pStyle w:val="Prrafodelista"/>
        <w:numPr>
          <w:ilvl w:val="0"/>
          <w:numId w:val="26"/>
        </w:numPr>
        <w:jc w:val="both"/>
      </w:pPr>
      <w:proofErr w:type="spellStart"/>
      <w:r w:rsidRPr="001B0696">
        <w:rPr>
          <w:rFonts w:ascii="Times New Roman" w:hAnsi="Times New Roman" w:cs="Times New Roman"/>
        </w:rPr>
        <w:t>Aplicacion</w:t>
      </w:r>
      <w:proofErr w:type="spellEnd"/>
      <w:r w:rsidRPr="001B0696">
        <w:rPr>
          <w:rFonts w:ascii="Times New Roman" w:hAnsi="Times New Roman" w:cs="Times New Roman"/>
        </w:rPr>
        <w:t xml:space="preserve"> </w:t>
      </w:r>
      <w:r w:rsidRPr="001B0696">
        <w:rPr>
          <w:rFonts w:ascii="Times New Roman" w:hAnsi="Times New Roman" w:cs="Times New Roman"/>
        </w:rPr>
        <w:t>↔</w:t>
      </w:r>
      <w:r w:rsidRPr="001B0696">
        <w:rPr>
          <w:rFonts w:ascii="Times New Roman" w:hAnsi="Times New Roman" w:cs="Times New Roman"/>
        </w:rPr>
        <w:t xml:space="preserve"> servidor de base de datos</w:t>
      </w:r>
      <w:r w:rsidR="005F176C">
        <w:t xml:space="preserve"> </w:t>
      </w:r>
    </w:p>
    <w:p w14:paraId="52095FED" w14:textId="590E1274" w:rsidR="00EA2528" w:rsidRDefault="00D933E4" w:rsidP="00B046E6">
      <w:pPr>
        <w:jc w:val="both"/>
      </w:pPr>
      <w:r>
        <w:t xml:space="preserve">Por último, en cuanto a la creación de un sistema de información basado en la web, todos hemos trabajado en una asignatura del grado </w:t>
      </w:r>
      <w:r w:rsidR="00B85E85">
        <w:t>Ingeniería</w:t>
      </w:r>
      <w:r>
        <w:t xml:space="preserve"> Informática- </w:t>
      </w:r>
      <w:r w:rsidR="00B85E85">
        <w:t>Ingeniería</w:t>
      </w:r>
      <w:r>
        <w:t xml:space="preserve"> del Software</w:t>
      </w:r>
      <w:r w:rsidR="00B85E85">
        <w:t xml:space="preserve"> denominada Dise</w:t>
      </w:r>
      <w:r>
        <w:t xml:space="preserve">ño y Pruebas 1 en la cual mediante el uso del </w:t>
      </w:r>
      <w:proofErr w:type="spellStart"/>
      <w:r>
        <w:t>framework</w:t>
      </w:r>
      <w:proofErr w:type="spellEnd"/>
      <w:r>
        <w:t xml:space="preserve"> Spring</w:t>
      </w:r>
      <w:r w:rsidR="00E374C6">
        <w:t xml:space="preserve"> </w:t>
      </w:r>
      <w:r w:rsidR="00B85E85">
        <w:t>hemos creado los elementos necesarios para poder jugar a un juego de mesa.</w:t>
      </w:r>
    </w:p>
    <w:p w14:paraId="5F4733C6" w14:textId="1624F17E" w:rsidR="000A58BB" w:rsidRDefault="000A58BB" w:rsidP="00B046E6">
      <w:pPr>
        <w:jc w:val="both"/>
      </w:pPr>
      <w:r>
        <w:t xml:space="preserve">Para finalizar, se usaba el patrón Front </w:t>
      </w:r>
      <w:proofErr w:type="spellStart"/>
      <w:r>
        <w:t>Controller</w:t>
      </w:r>
      <w:proofErr w:type="spellEnd"/>
      <w:r>
        <w:t xml:space="preserve">, el cual consiste en que una clase/función creada por el desarrollador es la encargada de manejar todas las solicitudes de un sitio web y luego envía esas solicitudes al controlador apropiado. En Java, los Front </w:t>
      </w:r>
      <w:proofErr w:type="spellStart"/>
      <w:r>
        <w:t>Controller</w:t>
      </w:r>
      <w:proofErr w:type="spellEnd"/>
      <w:r>
        <w:t xml:space="preserve"> se crean como </w:t>
      </w:r>
      <w:proofErr w:type="spellStart"/>
      <w:r>
        <w:t>se</w:t>
      </w:r>
      <w:r w:rsidR="001B0696">
        <w:t>r</w:t>
      </w:r>
      <w:r>
        <w:t>vlets</w:t>
      </w:r>
      <w:proofErr w:type="spellEnd"/>
      <w:r>
        <w:t xml:space="preserve"> y Spring nos proporcionaba una implementación llamada </w:t>
      </w:r>
      <w:proofErr w:type="spellStart"/>
      <w:r>
        <w:t>DispatcherServlet</w:t>
      </w:r>
      <w:proofErr w:type="spellEnd"/>
      <w:r>
        <w:t>.</w:t>
      </w:r>
    </w:p>
    <w:p w14:paraId="30F9C669" w14:textId="541C02A4" w:rsidR="00F814F1" w:rsidRDefault="00F814F1">
      <w:r>
        <w:br w:type="page"/>
      </w:r>
    </w:p>
    <w:p w14:paraId="3B9A42B3" w14:textId="2BACB4BE" w:rsidR="00F814F1" w:rsidRDefault="00F814F1" w:rsidP="00FF791E">
      <w:pPr>
        <w:pStyle w:val="Ttulo1"/>
      </w:pPr>
      <w:bookmarkStart w:id="2" w:name="_Toc127563321"/>
      <w:r>
        <w:lastRenderedPageBreak/>
        <w:t>Conclusión</w:t>
      </w:r>
      <w:bookmarkEnd w:id="2"/>
    </w:p>
    <w:p w14:paraId="1B9E9C7E" w14:textId="2EE63B7B" w:rsidR="00F814F1" w:rsidRDefault="00F814F1" w:rsidP="00F814F1"/>
    <w:p w14:paraId="6CB1E21C" w14:textId="36B8E4D7" w:rsidR="00B046E6" w:rsidRDefault="00B046E6" w:rsidP="00F814F1">
      <w:r>
        <w:t>Como conclusión, en este documento se han expuesto los conocimientos previos del grupo C1.02.09 sobre</w:t>
      </w:r>
      <w:r w:rsidR="00151500">
        <w:t xml:space="preserve"> la arquitectura de</w:t>
      </w:r>
      <w:r>
        <w:t xml:space="preserve"> los sistemas de información basados en la web.</w:t>
      </w:r>
    </w:p>
    <w:p w14:paraId="55E2FA60" w14:textId="2E865D40" w:rsidR="00B046E6" w:rsidRDefault="00915F2C" w:rsidP="00F814F1">
      <w:r>
        <w:t>Como grupo, pensamos que aunque hayamos trabajado ya en un sistema de estas características no tenemos todos los conocimientos necesarios para desarrollar un sistema completo debido a que no se llegó a profundizar mucho en cada parte.</w:t>
      </w:r>
    </w:p>
    <w:p w14:paraId="519E2911" w14:textId="3296F902" w:rsidR="49CAD781" w:rsidRDefault="00915F2C" w:rsidP="00915F2C">
      <w:r>
        <w:t>Son sistemas que están a la orden del día y creemos conveniente que se debe aprender lo máximo posible de estos para poder desempañar nuestra labor como futuros ingenieros informáticos de la mejor manera posible.</w:t>
      </w:r>
    </w:p>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5"/>
      <w:footerReference w:type="default" r:id="rId16"/>
      <w:headerReference w:type="first" r:id="rId17"/>
      <w:footerReference w:type="first" r:id="rId18"/>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AB731" w14:textId="77777777" w:rsidR="007D05C6" w:rsidRDefault="007D05C6">
      <w:pPr>
        <w:spacing w:after="0" w:line="240" w:lineRule="auto"/>
      </w:pPr>
      <w:r>
        <w:separator/>
      </w:r>
    </w:p>
  </w:endnote>
  <w:endnote w:type="continuationSeparator" w:id="0">
    <w:p w14:paraId="07C11A45" w14:textId="77777777" w:rsidR="007D05C6" w:rsidRDefault="007D05C6">
      <w:pPr>
        <w:spacing w:after="0" w:line="240" w:lineRule="auto"/>
      </w:pPr>
      <w:r>
        <w:continuationSeparator/>
      </w:r>
    </w:p>
  </w:endnote>
  <w:endnote w:type="continuationNotice" w:id="1">
    <w:p w14:paraId="6BDFA5C0" w14:textId="77777777" w:rsidR="007D05C6" w:rsidRDefault="007D05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00000000"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9F0DF2">
      <w:rPr>
        <w:noProof/>
        <w:lang w:bidi="es-ES"/>
      </w:rPr>
      <w:t>2</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865A9" w14:textId="77777777" w:rsidR="007D05C6" w:rsidRDefault="007D05C6">
      <w:pPr>
        <w:spacing w:after="0" w:line="240" w:lineRule="auto"/>
      </w:pPr>
      <w:r>
        <w:separator/>
      </w:r>
    </w:p>
  </w:footnote>
  <w:footnote w:type="continuationSeparator" w:id="0">
    <w:p w14:paraId="5285CF97" w14:textId="77777777" w:rsidR="007D05C6" w:rsidRDefault="007D05C6">
      <w:pPr>
        <w:spacing w:after="0" w:line="240" w:lineRule="auto"/>
      </w:pPr>
      <w:r>
        <w:continuationSeparator/>
      </w:r>
    </w:p>
  </w:footnote>
  <w:footnote w:type="continuationNotice" w:id="1">
    <w:p w14:paraId="44FD29D0" w14:textId="77777777" w:rsidR="007D05C6" w:rsidRDefault="007D05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49653C"/>
    <w:multiLevelType w:val="hybridMultilevel"/>
    <w:tmpl w:val="E522E0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33A575D"/>
    <w:multiLevelType w:val="hybridMultilevel"/>
    <w:tmpl w:val="CAACA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7"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8"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E363E3"/>
    <w:multiLevelType w:val="hybridMultilevel"/>
    <w:tmpl w:val="888A9C3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27706909">
    <w:abstractNumId w:val="9"/>
  </w:num>
  <w:num w:numId="2" w16cid:durableId="713847512">
    <w:abstractNumId w:val="9"/>
  </w:num>
  <w:num w:numId="3" w16cid:durableId="1645817352">
    <w:abstractNumId w:val="8"/>
  </w:num>
  <w:num w:numId="4" w16cid:durableId="1083338527">
    <w:abstractNumId w:val="8"/>
  </w:num>
  <w:num w:numId="5" w16cid:durableId="812715079">
    <w:abstractNumId w:val="9"/>
  </w:num>
  <w:num w:numId="6" w16cid:durableId="1474903826">
    <w:abstractNumId w:val="8"/>
  </w:num>
  <w:num w:numId="7" w16cid:durableId="708842043">
    <w:abstractNumId w:val="12"/>
  </w:num>
  <w:num w:numId="8" w16cid:durableId="340862116">
    <w:abstractNumId w:val="11"/>
  </w:num>
  <w:num w:numId="9" w16cid:durableId="906764418">
    <w:abstractNumId w:val="14"/>
  </w:num>
  <w:num w:numId="10" w16cid:durableId="116917624">
    <w:abstractNumId w:val="13"/>
  </w:num>
  <w:num w:numId="11" w16cid:durableId="689767465">
    <w:abstractNumId w:val="21"/>
  </w:num>
  <w:num w:numId="12" w16cid:durableId="1162966560">
    <w:abstractNumId w:val="19"/>
  </w:num>
  <w:num w:numId="13" w16cid:durableId="1490488118">
    <w:abstractNumId w:val="7"/>
  </w:num>
  <w:num w:numId="14" w16cid:durableId="742991570">
    <w:abstractNumId w:val="6"/>
  </w:num>
  <w:num w:numId="15" w16cid:durableId="932511938">
    <w:abstractNumId w:val="5"/>
  </w:num>
  <w:num w:numId="16" w16cid:durableId="998658133">
    <w:abstractNumId w:val="4"/>
  </w:num>
  <w:num w:numId="17" w16cid:durableId="192618745">
    <w:abstractNumId w:val="3"/>
  </w:num>
  <w:num w:numId="18" w16cid:durableId="1489706538">
    <w:abstractNumId w:val="2"/>
  </w:num>
  <w:num w:numId="19" w16cid:durableId="662314273">
    <w:abstractNumId w:val="1"/>
  </w:num>
  <w:num w:numId="20" w16cid:durableId="1809737345">
    <w:abstractNumId w:val="0"/>
  </w:num>
  <w:num w:numId="21" w16cid:durableId="1185748958">
    <w:abstractNumId w:val="16"/>
  </w:num>
  <w:num w:numId="22" w16cid:durableId="664088579">
    <w:abstractNumId w:val="17"/>
  </w:num>
  <w:num w:numId="23" w16cid:durableId="2022315518">
    <w:abstractNumId w:val="18"/>
  </w:num>
  <w:num w:numId="24" w16cid:durableId="1111127341">
    <w:abstractNumId w:val="10"/>
  </w:num>
  <w:num w:numId="25" w16cid:durableId="373770920">
    <w:abstractNumId w:val="15"/>
  </w:num>
  <w:num w:numId="26" w16cid:durableId="19464274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2E92"/>
    <w:rsid w:val="00014369"/>
    <w:rsid w:val="00015359"/>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A58BB"/>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500"/>
    <w:rsid w:val="00151A8C"/>
    <w:rsid w:val="00151B12"/>
    <w:rsid w:val="00152973"/>
    <w:rsid w:val="00153CC1"/>
    <w:rsid w:val="0015568D"/>
    <w:rsid w:val="001638F6"/>
    <w:rsid w:val="00165D70"/>
    <w:rsid w:val="00171FFA"/>
    <w:rsid w:val="00180489"/>
    <w:rsid w:val="0019258A"/>
    <w:rsid w:val="00192C93"/>
    <w:rsid w:val="00196D87"/>
    <w:rsid w:val="001A2000"/>
    <w:rsid w:val="001B0696"/>
    <w:rsid w:val="001B2966"/>
    <w:rsid w:val="001B5ED8"/>
    <w:rsid w:val="001B7393"/>
    <w:rsid w:val="001C2EFE"/>
    <w:rsid w:val="001D6217"/>
    <w:rsid w:val="001E04D1"/>
    <w:rsid w:val="001E4444"/>
    <w:rsid w:val="001F72CB"/>
    <w:rsid w:val="002064E6"/>
    <w:rsid w:val="00211B56"/>
    <w:rsid w:val="00215DF4"/>
    <w:rsid w:val="00217155"/>
    <w:rsid w:val="00217541"/>
    <w:rsid w:val="002253F6"/>
    <w:rsid w:val="002274C7"/>
    <w:rsid w:val="00235B23"/>
    <w:rsid w:val="00240337"/>
    <w:rsid w:val="00243F2B"/>
    <w:rsid w:val="0024437A"/>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07C6D"/>
    <w:rsid w:val="00314913"/>
    <w:rsid w:val="003155D0"/>
    <w:rsid w:val="003209D6"/>
    <w:rsid w:val="00324B10"/>
    <w:rsid w:val="003302C3"/>
    <w:rsid w:val="00333C0C"/>
    <w:rsid w:val="00334A73"/>
    <w:rsid w:val="003422FF"/>
    <w:rsid w:val="00343B37"/>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24D0"/>
    <w:rsid w:val="003C3433"/>
    <w:rsid w:val="003C6D76"/>
    <w:rsid w:val="003D1D6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0B03"/>
    <w:rsid w:val="00482029"/>
    <w:rsid w:val="004822CA"/>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4B6D"/>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2BE7"/>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5F176C"/>
    <w:rsid w:val="00603844"/>
    <w:rsid w:val="006141D2"/>
    <w:rsid w:val="00617B6C"/>
    <w:rsid w:val="00626EF8"/>
    <w:rsid w:val="00627057"/>
    <w:rsid w:val="00627844"/>
    <w:rsid w:val="0063031F"/>
    <w:rsid w:val="006347C3"/>
    <w:rsid w:val="0063572E"/>
    <w:rsid w:val="0063628F"/>
    <w:rsid w:val="00637458"/>
    <w:rsid w:val="00642F2A"/>
    <w:rsid w:val="0064541F"/>
    <w:rsid w:val="00645D9B"/>
    <w:rsid w:val="00654278"/>
    <w:rsid w:val="006558F4"/>
    <w:rsid w:val="00660B3C"/>
    <w:rsid w:val="00661A87"/>
    <w:rsid w:val="00664363"/>
    <w:rsid w:val="0066439C"/>
    <w:rsid w:val="00666DC7"/>
    <w:rsid w:val="006715F0"/>
    <w:rsid w:val="00673127"/>
    <w:rsid w:val="00673260"/>
    <w:rsid w:val="006738E9"/>
    <w:rsid w:val="00674A6A"/>
    <w:rsid w:val="00674DF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360B"/>
    <w:rsid w:val="00715121"/>
    <w:rsid w:val="00716F20"/>
    <w:rsid w:val="0072702F"/>
    <w:rsid w:val="00732607"/>
    <w:rsid w:val="00733748"/>
    <w:rsid w:val="0074003D"/>
    <w:rsid w:val="00743E20"/>
    <w:rsid w:val="0075235D"/>
    <w:rsid w:val="0075357C"/>
    <w:rsid w:val="0075769C"/>
    <w:rsid w:val="00763C99"/>
    <w:rsid w:val="00766BC2"/>
    <w:rsid w:val="0077387E"/>
    <w:rsid w:val="007755A1"/>
    <w:rsid w:val="00776500"/>
    <w:rsid w:val="0077661B"/>
    <w:rsid w:val="0078733D"/>
    <w:rsid w:val="007955D4"/>
    <w:rsid w:val="007B00DB"/>
    <w:rsid w:val="007C01A3"/>
    <w:rsid w:val="007C59D9"/>
    <w:rsid w:val="007D05C6"/>
    <w:rsid w:val="007D6F2E"/>
    <w:rsid w:val="007F00D5"/>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8126B"/>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8BD"/>
    <w:rsid w:val="008F3D04"/>
    <w:rsid w:val="008F6C99"/>
    <w:rsid w:val="00900C64"/>
    <w:rsid w:val="00903604"/>
    <w:rsid w:val="009061AC"/>
    <w:rsid w:val="00906E9C"/>
    <w:rsid w:val="00915F2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0DF2"/>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046E6"/>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063E"/>
    <w:rsid w:val="00B77F49"/>
    <w:rsid w:val="00B805CB"/>
    <w:rsid w:val="00B80DF2"/>
    <w:rsid w:val="00B813CE"/>
    <w:rsid w:val="00B81935"/>
    <w:rsid w:val="00B85E85"/>
    <w:rsid w:val="00B87789"/>
    <w:rsid w:val="00B90400"/>
    <w:rsid w:val="00B95218"/>
    <w:rsid w:val="00BB3114"/>
    <w:rsid w:val="00BB335F"/>
    <w:rsid w:val="00BB408D"/>
    <w:rsid w:val="00BC25BA"/>
    <w:rsid w:val="00BC3172"/>
    <w:rsid w:val="00BC5774"/>
    <w:rsid w:val="00BC6EE0"/>
    <w:rsid w:val="00BD5204"/>
    <w:rsid w:val="00BD7040"/>
    <w:rsid w:val="00BF6433"/>
    <w:rsid w:val="00BF6FE9"/>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46974"/>
    <w:rsid w:val="00C503B3"/>
    <w:rsid w:val="00C514DF"/>
    <w:rsid w:val="00C5566A"/>
    <w:rsid w:val="00C622DC"/>
    <w:rsid w:val="00C63EF1"/>
    <w:rsid w:val="00C63F7D"/>
    <w:rsid w:val="00C650F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6F71"/>
    <w:rsid w:val="00D1792E"/>
    <w:rsid w:val="00D229AC"/>
    <w:rsid w:val="00D22A1B"/>
    <w:rsid w:val="00D265D8"/>
    <w:rsid w:val="00D30C58"/>
    <w:rsid w:val="00D419A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33E4"/>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374C6"/>
    <w:rsid w:val="00E44CB1"/>
    <w:rsid w:val="00E47671"/>
    <w:rsid w:val="00E4ABB3"/>
    <w:rsid w:val="00E557AA"/>
    <w:rsid w:val="00E712BF"/>
    <w:rsid w:val="00E7574E"/>
    <w:rsid w:val="00E77D66"/>
    <w:rsid w:val="00E80562"/>
    <w:rsid w:val="00E8434A"/>
    <w:rsid w:val="00E84F0B"/>
    <w:rsid w:val="00E87251"/>
    <w:rsid w:val="00E95B3A"/>
    <w:rsid w:val="00EA0677"/>
    <w:rsid w:val="00EA2528"/>
    <w:rsid w:val="00EA5D04"/>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379B9"/>
    <w:rsid w:val="00F421CF"/>
    <w:rsid w:val="00F61037"/>
    <w:rsid w:val="00F64427"/>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B326A"/>
    <w:rsid w:val="00FB51E3"/>
    <w:rsid w:val="00FC439D"/>
    <w:rsid w:val="00FC653F"/>
    <w:rsid w:val="00FC6DD5"/>
    <w:rsid w:val="00FD1504"/>
    <w:rsid w:val="00FD1FAB"/>
    <w:rsid w:val="00FD5656"/>
    <w:rsid w:val="00FE601F"/>
    <w:rsid w:val="00FE728D"/>
    <w:rsid w:val="00FF3C41"/>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86903C73-1001-4B6B-9E8B-7C309C5B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uipacrod@alum.us.e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vrodcor@alum.us.e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barjim1@alum.us.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vcarber1@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vsangon2@alum.us.es"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4FB4E-A685-4726-A791-4329369EB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42</TotalTime>
  <Pages>6</Pages>
  <Words>706</Words>
  <Characters>3889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ALVARO CARRERA BERNAL</cp:lastModifiedBy>
  <cp:revision>29</cp:revision>
  <cp:lastPrinted>2021-05-04T16:33:00Z</cp:lastPrinted>
  <dcterms:created xsi:type="dcterms:W3CDTF">2023-02-15T18:33:00Z</dcterms:created>
  <dcterms:modified xsi:type="dcterms:W3CDTF">2023-02-17T20:56:00Z</dcterms:modified>
  <cp:version/>
</cp:coreProperties>
</file>