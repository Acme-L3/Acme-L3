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4C0FC" w14:textId="77777777" w:rsidR="00D5413C" w:rsidRDefault="00826237" w:rsidP="00F421CF">
      <w:pPr>
        <w:pStyle w:val="Foto"/>
        <w:jc w:val="left"/>
      </w:pPr>
      <w:r>
        <w:rPr>
          <w:noProof/>
          <w:lang w:eastAsia="es-ES"/>
        </w:rPr>
        <w:drawing>
          <wp:inline distT="0" distB="0" distL="0" distR="0" wp14:anchorId="7113D490" wp14:editId="20CE7D8B">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28C821B" w14:textId="77777777" w:rsidR="000B3AB0" w:rsidRPr="00D265D8" w:rsidRDefault="00210C59" w:rsidP="00AE3B55">
      <w:pPr>
        <w:pStyle w:val="Ttulo"/>
      </w:pPr>
      <w:proofErr w:type="spellStart"/>
      <w:r>
        <w:t>Planning</w:t>
      </w:r>
      <w:proofErr w:type="spellEnd"/>
      <w:r>
        <w:t xml:space="preserve"> </w:t>
      </w:r>
      <w:proofErr w:type="spellStart"/>
      <w:r>
        <w:t>Report</w:t>
      </w:r>
      <w:proofErr w:type="spellEnd"/>
    </w:p>
    <w:p w14:paraId="3367F158" w14:textId="77777777"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35A284E7" w14:textId="2CBBE8ED" w:rsidR="000B3AB0" w:rsidRDefault="00AE3B55" w:rsidP="00BC3172">
      <w:pPr>
        <w:jc w:val="right"/>
        <w:rPr>
          <w:rFonts w:ascii="Segoe UI" w:hAnsi="Segoe UI" w:cs="Segoe UI"/>
          <w:sz w:val="18"/>
          <w:szCs w:val="18"/>
        </w:rPr>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C30343">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C30343">
        <w:rPr>
          <w:rStyle w:val="normaltextrun"/>
          <w:rFonts w:ascii="Constantia" w:eastAsiaTheme="majorEastAsia" w:hAnsi="Constantia" w:cs="Segoe UI"/>
        </w:rPr>
        <w:t>5</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32C1EB1D" w:rsidRPr="03CC0CB7">
        <w:rPr>
          <w:rStyle w:val="normaltextrun"/>
          <w:rFonts w:ascii="Constantia" w:eastAsiaTheme="majorEastAsia" w:hAnsi="Constantia" w:cs="Segoe UI"/>
          <w:color w:val="000000" w:themeColor="text2"/>
        </w:rPr>
        <w:t>2</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36D153C8"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787EC8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48A052E"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DF5A58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3DB200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8678D8B"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ADFCC3"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8C6BAEE"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AFDFA21" w14:textId="77777777"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1C718A46"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4AD26171"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03F106DE"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50A12BD1"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521AE178" w14:textId="77777777" w:rsidR="00210C59" w:rsidRDefault="00210C59" w:rsidP="00210C59">
      <w:pPr>
        <w:pStyle w:val="paragraph"/>
        <w:spacing w:before="0" w:beforeAutospacing="0" w:after="0" w:afterAutospacing="0" w:line="480" w:lineRule="auto"/>
        <w:textAlignment w:val="baseline"/>
        <w:rPr>
          <w:rStyle w:val="eop"/>
          <w:rFonts w:ascii="Constantia" w:hAnsi="Constantia" w:cs="Segoe UI"/>
          <w:sz w:val="22"/>
          <w:szCs w:val="22"/>
        </w:rPr>
      </w:pPr>
    </w:p>
    <w:p w14:paraId="6C488BB0" w14:textId="77777777" w:rsidR="00AE3B55" w:rsidRDefault="00AE3B55" w:rsidP="00210C59">
      <w:pPr>
        <w:pStyle w:val="paragraph"/>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9"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3623C9A3" w14:textId="77777777" w:rsidR="00AE3B55" w:rsidRDefault="00AE3B55" w:rsidP="00AE3B55">
      <w:pPr>
        <w:pStyle w:val="paragraph"/>
        <w:spacing w:before="0" w:beforeAutospacing="0" w:after="0" w:afterAutospacing="0" w:line="480" w:lineRule="auto"/>
        <w:textAlignment w:val="baseline"/>
        <w:rPr>
          <w:rStyle w:val="eop"/>
          <w:rFonts w:ascii="Constantia" w:hAnsi="Constantia" w:cs="Segoe UI"/>
          <w:sz w:val="22"/>
          <w:szCs w:val="22"/>
        </w:rPr>
      </w:pPr>
    </w:p>
    <w:p w14:paraId="15FB3EDF" w14:textId="77777777" w:rsidR="00AE3B55" w:rsidRDefault="00AE3B55" w:rsidP="675EEDAA">
      <w:pPr>
        <w:pStyle w:val="paragraph"/>
        <w:spacing w:before="0" w:beforeAutospacing="0" w:after="0" w:afterAutospacing="0" w:line="480" w:lineRule="auto"/>
        <w:textAlignment w:val="baseline"/>
        <w:rPr>
          <w:rStyle w:val="eop"/>
          <w:rFonts w:ascii="Constantia" w:hAnsi="Constantia" w:cs="Segoe UI"/>
          <w:sz w:val="22"/>
          <w:szCs w:val="22"/>
        </w:rPr>
      </w:pPr>
    </w:p>
    <w:p w14:paraId="62A79D84" w14:textId="77777777" w:rsidR="00F814F1" w:rsidRDefault="00F814F1" w:rsidP="00F814F1">
      <w:pPr>
        <w:pStyle w:val="Informacindecontacto"/>
        <w:jc w:val="left"/>
        <w:rPr>
          <w:lang w:bidi="es-ES"/>
        </w:rPr>
      </w:pPr>
    </w:p>
    <w:p w14:paraId="5352CD1C" w14:textId="77777777" w:rsidR="00F814F1" w:rsidRDefault="00F814F1" w:rsidP="00F814F1">
      <w:pPr>
        <w:pStyle w:val="Informacindecontacto"/>
        <w:jc w:val="left"/>
        <w:rPr>
          <w:lang w:bidi="es-ES"/>
        </w:rPr>
      </w:pPr>
    </w:p>
    <w:p w14:paraId="7842F72E" w14:textId="77777777" w:rsidR="00F814F1" w:rsidRDefault="00F814F1" w:rsidP="00F814F1">
      <w:pPr>
        <w:pStyle w:val="Informacindecontacto"/>
        <w:jc w:val="left"/>
        <w:rPr>
          <w:lang w:bidi="es-ES"/>
        </w:rPr>
      </w:pPr>
    </w:p>
    <w:p w14:paraId="3C11A66F" w14:textId="77777777" w:rsidR="00FF791E" w:rsidRDefault="00F814F1" w:rsidP="00FF791E">
      <w:pPr>
        <w:pStyle w:val="Informacindecontacto"/>
        <w:jc w:val="left"/>
        <w:rPr>
          <w:rStyle w:val="Hipervnculo"/>
          <w:rFonts w:ascii="Constantia" w:eastAsiaTheme="majorEastAsia" w:hAnsi="Constantia" w:cs="Segoe UI"/>
          <w:b/>
          <w:bCs/>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1A31DA">
        <w:rPr>
          <w:rStyle w:val="normaltextrun"/>
          <w:rFonts w:ascii="Constantia" w:eastAsiaTheme="majorEastAsia" w:hAnsi="Constantia" w:cs="Segoe UI"/>
          <w:b/>
          <w:bCs/>
          <w:color w:val="000000" w:themeColor="text2"/>
        </w:rPr>
        <w:t xml:space="preserve"> </w:t>
      </w:r>
      <w:hyperlink r:id="rId10" w:history="1">
        <w:r w:rsidR="001A31DA" w:rsidRPr="001A31DA">
          <w:rPr>
            <w:rStyle w:val="Hipervnculo"/>
            <w:rFonts w:ascii="Constantia" w:eastAsiaTheme="majorEastAsia" w:hAnsi="Constantia" w:cs="Segoe UI"/>
            <w:b/>
            <w:bCs/>
          </w:rPr>
          <w:t>https://github.com/Acme-L3/Acme-L3-D01</w:t>
        </w:r>
      </w:hyperlink>
    </w:p>
    <w:p w14:paraId="5F4A2E7A" w14:textId="074E709B" w:rsidR="0024161E" w:rsidRPr="0024161E" w:rsidRDefault="0024161E" w:rsidP="0024161E">
      <w:pPr>
        <w:pStyle w:val="Informacindecontacto"/>
        <w:jc w:val="right"/>
        <w:rPr>
          <w:rStyle w:val="normaltextrun"/>
          <w:rFonts w:ascii="Constantia" w:eastAsiaTheme="majorEastAsia" w:hAnsi="Constantia" w:cs="Segoe UI"/>
          <w:b/>
          <w:bCs/>
          <w:color w:val="BFBFBF" w:themeColor="background1" w:themeShade="BF"/>
        </w:rPr>
      </w:pPr>
      <w:r>
        <w:rPr>
          <w:rStyle w:val="normaltextrun"/>
          <w:rFonts w:ascii="Constantia" w:eastAsiaTheme="majorEastAsia" w:hAnsi="Constantia" w:cs="Segoe UI"/>
          <w:b/>
          <w:bCs/>
          <w:color w:val="BFBFBF" w:themeColor="background1" w:themeShade="BF"/>
        </w:rPr>
        <w:t>1</w:t>
      </w:r>
    </w:p>
    <w:p w14:paraId="1F3BA618" w14:textId="57E30E2E" w:rsidR="00FF791E" w:rsidRDefault="00C30343" w:rsidP="00C30343">
      <w:pPr>
        <w:pStyle w:val="Ttulo1"/>
        <w:rPr>
          <w:rStyle w:val="normaltextrun"/>
        </w:rPr>
      </w:pPr>
      <w:r>
        <w:rPr>
          <w:rStyle w:val="normaltextrun"/>
        </w:rPr>
        <w:lastRenderedPageBreak/>
        <w:t>Índice</w:t>
      </w:r>
    </w:p>
    <w:p w14:paraId="7884C432" w14:textId="77777777" w:rsidR="00C30343" w:rsidRDefault="00C30343" w:rsidP="00C30343"/>
    <w:p w14:paraId="5C8059E9" w14:textId="73E49CD0" w:rsidR="00C30343" w:rsidRDefault="00C30343" w:rsidP="00C30343">
      <w:pPr>
        <w:pStyle w:val="Prrafodelista"/>
        <w:numPr>
          <w:ilvl w:val="0"/>
          <w:numId w:val="25"/>
        </w:numPr>
        <w:rPr>
          <w:sz w:val="28"/>
          <w:szCs w:val="28"/>
        </w:rPr>
      </w:pPr>
      <w:r w:rsidRPr="000004A9">
        <w:rPr>
          <w:sz w:val="28"/>
          <w:szCs w:val="28"/>
        </w:rPr>
        <w:t>Historial de versiones</w:t>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00796134">
        <w:rPr>
          <w:sz w:val="28"/>
          <w:szCs w:val="28"/>
        </w:rPr>
        <w:t>3</w:t>
      </w:r>
    </w:p>
    <w:p w14:paraId="2D758796" w14:textId="304582EB" w:rsidR="00C30343" w:rsidRDefault="00C30343" w:rsidP="00C30343">
      <w:pPr>
        <w:pStyle w:val="Prrafodelista"/>
        <w:numPr>
          <w:ilvl w:val="0"/>
          <w:numId w:val="25"/>
        </w:numPr>
        <w:rPr>
          <w:sz w:val="28"/>
          <w:szCs w:val="28"/>
        </w:rPr>
      </w:pPr>
      <w:r>
        <w:rPr>
          <w:sz w:val="28"/>
          <w:szCs w:val="28"/>
        </w:rPr>
        <w:t>Resumen ejecutivo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4</w:t>
      </w:r>
    </w:p>
    <w:p w14:paraId="6A180A09" w14:textId="4FF7F252" w:rsidR="00C30343" w:rsidRDefault="00C30343" w:rsidP="00C30343">
      <w:pPr>
        <w:pStyle w:val="Prrafodelista"/>
        <w:numPr>
          <w:ilvl w:val="0"/>
          <w:numId w:val="25"/>
        </w:numPr>
        <w:rPr>
          <w:sz w:val="28"/>
          <w:szCs w:val="28"/>
        </w:rPr>
      </w:pPr>
      <w:r>
        <w:rPr>
          <w:sz w:val="28"/>
          <w:szCs w:val="28"/>
        </w:rPr>
        <w:t>Introducción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5</w:t>
      </w:r>
    </w:p>
    <w:p w14:paraId="766F4E7D" w14:textId="133FF1A1" w:rsidR="00C30343" w:rsidRDefault="00C30343" w:rsidP="00C30343">
      <w:pPr>
        <w:pStyle w:val="Prrafodelista"/>
        <w:numPr>
          <w:ilvl w:val="0"/>
          <w:numId w:val="25"/>
        </w:numPr>
        <w:rPr>
          <w:sz w:val="28"/>
          <w:szCs w:val="28"/>
        </w:rPr>
      </w:pPr>
      <w:r>
        <w:rPr>
          <w:sz w:val="28"/>
          <w:szCs w:val="28"/>
        </w:rPr>
        <w:t>Contenido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6</w:t>
      </w:r>
    </w:p>
    <w:p w14:paraId="482C16CB" w14:textId="5C17BDBB" w:rsidR="00C30343" w:rsidRDefault="00C30343" w:rsidP="00C30343">
      <w:pPr>
        <w:pStyle w:val="Prrafodelista"/>
        <w:numPr>
          <w:ilvl w:val="0"/>
          <w:numId w:val="25"/>
        </w:numPr>
        <w:rPr>
          <w:sz w:val="28"/>
          <w:szCs w:val="28"/>
        </w:rPr>
      </w:pPr>
      <w:r>
        <w:rPr>
          <w:sz w:val="28"/>
          <w:szCs w:val="28"/>
        </w:rPr>
        <w:t>Conclusiones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8</w:t>
      </w:r>
    </w:p>
    <w:p w14:paraId="268B9343" w14:textId="668E3475" w:rsidR="00C30343" w:rsidRPr="00C30343" w:rsidRDefault="00C30343" w:rsidP="00C30343">
      <w:pPr>
        <w:pStyle w:val="Prrafodelista"/>
        <w:numPr>
          <w:ilvl w:val="0"/>
          <w:numId w:val="25"/>
        </w:numPr>
        <w:rPr>
          <w:sz w:val="28"/>
          <w:szCs w:val="28"/>
        </w:rPr>
      </w:pPr>
      <w:r>
        <w:rPr>
          <w:sz w:val="28"/>
          <w:szCs w:val="28"/>
        </w:rPr>
        <w:t>Bibliografía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9</w:t>
      </w:r>
    </w:p>
    <w:p w14:paraId="4E5FA2BC"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5F2F31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464AFAC"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5B405B0"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64B379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EA038B4"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3AC289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E9EACA2"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851930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C8234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A2AE4F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A9E28E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093EB9A"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B48DE7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AADCB0E"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6D8766A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236773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7E52BFB"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664CCCCC"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A8F6417"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B89B42D"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0FC4639A"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04648A9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5525CFFC"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7BC1BB4"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8435155"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D400872"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FD1B9FD"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382CD98"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8BB8E8F"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11BA462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5AAA704"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707586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ACAF59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70605F7"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6EF21675" w14:textId="41E4CA1C" w:rsidR="00C30343" w:rsidRPr="00680F43" w:rsidRDefault="0024161E" w:rsidP="00680F43">
      <w:pPr>
        <w:pStyle w:val="Informacindecontacto"/>
        <w:jc w:val="right"/>
        <w:rPr>
          <w:rStyle w:val="normaltextrun"/>
          <w:rFonts w:ascii="Constantia" w:eastAsiaTheme="majorEastAsia" w:hAnsi="Constantia" w:cs="Segoe UI"/>
          <w:b/>
          <w:bCs/>
          <w:color w:val="BFBFBF" w:themeColor="background1" w:themeShade="BF"/>
        </w:rPr>
      </w:pPr>
      <w:r>
        <w:rPr>
          <w:rStyle w:val="normaltextrun"/>
          <w:rFonts w:ascii="Constantia" w:eastAsiaTheme="majorEastAsia" w:hAnsi="Constantia" w:cs="Segoe UI"/>
          <w:b/>
          <w:bCs/>
          <w:color w:val="BFBFBF" w:themeColor="background1" w:themeShade="BF"/>
        </w:rPr>
        <w:t>2</w:t>
      </w:r>
    </w:p>
    <w:p w14:paraId="3D8FC1C6" w14:textId="271DD6E9" w:rsidR="00C30343" w:rsidRPr="00C30343" w:rsidRDefault="00C30343" w:rsidP="00C30343">
      <w:pPr>
        <w:pStyle w:val="Ttulo1"/>
        <w:rPr>
          <w:rStyle w:val="normaltextrun"/>
        </w:rPr>
      </w:pPr>
      <w:bookmarkStart w:id="0" w:name="_Historial_de_versiones"/>
      <w:bookmarkEnd w:id="0"/>
      <w:r>
        <w:rPr>
          <w:rStyle w:val="normaltextrun"/>
        </w:rPr>
        <w:lastRenderedPageBreak/>
        <w:t>Historial de versiones</w:t>
      </w:r>
    </w:p>
    <w:p w14:paraId="55C249F0"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57EDFF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1A40653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71"/>
        <w:gridCol w:w="1288"/>
        <w:gridCol w:w="6259"/>
      </w:tblGrid>
      <w:tr w:rsidR="00FF791E" w14:paraId="2A99E5ED"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99B519C" w14:textId="77777777" w:rsidR="00FF791E" w:rsidRDefault="00FF791E" w:rsidP="00FF791E">
            <w:pPr>
              <w:pStyle w:val="Informacindecontacto"/>
              <w:rPr>
                <w:lang w:bidi="es-ES"/>
              </w:rPr>
            </w:pPr>
            <w:r>
              <w:rPr>
                <w:lang w:bidi="es-ES"/>
              </w:rPr>
              <w:t>Versión</w:t>
            </w:r>
          </w:p>
        </w:tc>
        <w:tc>
          <w:tcPr>
            <w:tcW w:w="1134" w:type="dxa"/>
            <w:vAlign w:val="center"/>
          </w:tcPr>
          <w:p w14:paraId="769683D8" w14:textId="77777777"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074CDBD3" w14:textId="77777777"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4662192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D167861" w14:textId="77777777" w:rsidR="00FF791E" w:rsidRDefault="00210C59" w:rsidP="00FF791E">
            <w:pPr>
              <w:pStyle w:val="Informacindecontacto"/>
              <w:rPr>
                <w:lang w:bidi="es-ES"/>
              </w:rPr>
            </w:pPr>
            <w:r>
              <w:rPr>
                <w:lang w:bidi="es-ES"/>
              </w:rPr>
              <w:t>1</w:t>
            </w:r>
          </w:p>
        </w:tc>
        <w:tc>
          <w:tcPr>
            <w:tcW w:w="1134" w:type="dxa"/>
            <w:vAlign w:val="center"/>
          </w:tcPr>
          <w:p w14:paraId="121525CA" w14:textId="77777777"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15/02/2023</w:t>
            </w:r>
          </w:p>
        </w:tc>
        <w:tc>
          <w:tcPr>
            <w:tcW w:w="6259" w:type="dxa"/>
            <w:vAlign w:val="center"/>
          </w:tcPr>
          <w:p w14:paraId="5057764C" w14:textId="77777777"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31DDE826"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3C6AC075" w14:textId="3FE383FF" w:rsidR="00FF791E" w:rsidRDefault="00C30343" w:rsidP="00FF791E">
            <w:pPr>
              <w:pStyle w:val="Informacindecontacto"/>
              <w:rPr>
                <w:lang w:bidi="es-ES"/>
              </w:rPr>
            </w:pPr>
            <w:r>
              <w:rPr>
                <w:lang w:bidi="es-ES"/>
              </w:rPr>
              <w:t>2</w:t>
            </w:r>
          </w:p>
        </w:tc>
        <w:tc>
          <w:tcPr>
            <w:tcW w:w="1134" w:type="dxa"/>
            <w:vAlign w:val="center"/>
          </w:tcPr>
          <w:p w14:paraId="66662E8E" w14:textId="22077D66" w:rsidR="00FF791E" w:rsidRDefault="00C30343"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r>
              <w:rPr>
                <w:lang w:bidi="es-ES"/>
              </w:rPr>
              <w:t>20/06/2023</w:t>
            </w:r>
          </w:p>
        </w:tc>
        <w:tc>
          <w:tcPr>
            <w:tcW w:w="6259" w:type="dxa"/>
            <w:vAlign w:val="center"/>
          </w:tcPr>
          <w:p w14:paraId="7914E68F" w14:textId="433D1469" w:rsidR="00FF791E" w:rsidRDefault="00C30343"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r>
              <w:rPr>
                <w:lang w:bidi="es-ES"/>
              </w:rPr>
              <w:t>Corrección del documento</w:t>
            </w:r>
          </w:p>
        </w:tc>
      </w:tr>
      <w:tr w:rsidR="00FF791E" w14:paraId="7DA23C03"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91FB85F" w14:textId="77777777" w:rsidR="00FF791E" w:rsidRDefault="00FF791E" w:rsidP="00FF791E">
            <w:pPr>
              <w:pStyle w:val="Informacindecontacto"/>
              <w:rPr>
                <w:lang w:bidi="es-ES"/>
              </w:rPr>
            </w:pPr>
          </w:p>
        </w:tc>
        <w:tc>
          <w:tcPr>
            <w:tcW w:w="1134" w:type="dxa"/>
            <w:vAlign w:val="center"/>
          </w:tcPr>
          <w:p w14:paraId="40F0E1B0"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740EFA38"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0634E05B" w14:textId="6D7A437C" w:rsidR="00C30343" w:rsidRDefault="00C30343" w:rsidP="009D4959">
      <w:pPr>
        <w:pStyle w:val="Informacindecontacto"/>
        <w:jc w:val="left"/>
        <w:rPr>
          <w:lang w:bidi="es-ES"/>
        </w:rPr>
      </w:pPr>
    </w:p>
    <w:p w14:paraId="56F2F54F" w14:textId="77777777" w:rsidR="0024161E" w:rsidRDefault="0024161E" w:rsidP="009D4959">
      <w:pPr>
        <w:pStyle w:val="Informacindecontacto"/>
        <w:jc w:val="left"/>
        <w:rPr>
          <w:lang w:bidi="es-ES"/>
        </w:rPr>
      </w:pPr>
    </w:p>
    <w:p w14:paraId="0E46D101" w14:textId="77777777" w:rsidR="0024161E" w:rsidRDefault="0024161E" w:rsidP="009D4959">
      <w:pPr>
        <w:pStyle w:val="Informacindecontacto"/>
        <w:jc w:val="left"/>
        <w:rPr>
          <w:lang w:bidi="es-ES"/>
        </w:rPr>
      </w:pPr>
    </w:p>
    <w:p w14:paraId="4356DEE4" w14:textId="77777777" w:rsidR="0024161E" w:rsidRDefault="0024161E" w:rsidP="009D4959">
      <w:pPr>
        <w:pStyle w:val="Informacindecontacto"/>
        <w:jc w:val="left"/>
        <w:rPr>
          <w:lang w:bidi="es-ES"/>
        </w:rPr>
      </w:pPr>
    </w:p>
    <w:p w14:paraId="1854DAA6" w14:textId="77777777" w:rsidR="0024161E" w:rsidRDefault="0024161E" w:rsidP="009D4959">
      <w:pPr>
        <w:pStyle w:val="Informacindecontacto"/>
        <w:jc w:val="left"/>
        <w:rPr>
          <w:lang w:bidi="es-ES"/>
        </w:rPr>
      </w:pPr>
    </w:p>
    <w:p w14:paraId="75226E10" w14:textId="77777777" w:rsidR="0024161E" w:rsidRDefault="0024161E" w:rsidP="009D4959">
      <w:pPr>
        <w:pStyle w:val="Informacindecontacto"/>
        <w:jc w:val="left"/>
        <w:rPr>
          <w:lang w:bidi="es-ES"/>
        </w:rPr>
      </w:pPr>
    </w:p>
    <w:p w14:paraId="2A86FF8D" w14:textId="77777777" w:rsidR="0024161E" w:rsidRDefault="0024161E" w:rsidP="009D4959">
      <w:pPr>
        <w:pStyle w:val="Informacindecontacto"/>
        <w:jc w:val="left"/>
        <w:rPr>
          <w:lang w:bidi="es-ES"/>
        </w:rPr>
      </w:pPr>
    </w:p>
    <w:p w14:paraId="4F1BD24E" w14:textId="77777777" w:rsidR="0024161E" w:rsidRDefault="0024161E" w:rsidP="009D4959">
      <w:pPr>
        <w:pStyle w:val="Informacindecontacto"/>
        <w:jc w:val="left"/>
        <w:rPr>
          <w:lang w:bidi="es-ES"/>
        </w:rPr>
      </w:pPr>
    </w:p>
    <w:p w14:paraId="6DFC6144" w14:textId="77777777" w:rsidR="0024161E" w:rsidRDefault="0024161E" w:rsidP="009D4959">
      <w:pPr>
        <w:pStyle w:val="Informacindecontacto"/>
        <w:jc w:val="left"/>
        <w:rPr>
          <w:lang w:bidi="es-ES"/>
        </w:rPr>
      </w:pPr>
    </w:p>
    <w:p w14:paraId="6E22D5D3" w14:textId="77777777" w:rsidR="0024161E" w:rsidRDefault="0024161E" w:rsidP="009D4959">
      <w:pPr>
        <w:pStyle w:val="Informacindecontacto"/>
        <w:jc w:val="left"/>
        <w:rPr>
          <w:lang w:bidi="es-ES"/>
        </w:rPr>
      </w:pPr>
    </w:p>
    <w:p w14:paraId="31F90E58" w14:textId="77777777" w:rsidR="0024161E" w:rsidRDefault="0024161E" w:rsidP="009D4959">
      <w:pPr>
        <w:pStyle w:val="Informacindecontacto"/>
        <w:jc w:val="left"/>
        <w:rPr>
          <w:lang w:bidi="es-ES"/>
        </w:rPr>
      </w:pPr>
    </w:p>
    <w:p w14:paraId="5C3B5801" w14:textId="77777777" w:rsidR="0024161E" w:rsidRDefault="0024161E" w:rsidP="009D4959">
      <w:pPr>
        <w:pStyle w:val="Informacindecontacto"/>
        <w:jc w:val="left"/>
        <w:rPr>
          <w:lang w:bidi="es-ES"/>
        </w:rPr>
      </w:pPr>
    </w:p>
    <w:p w14:paraId="3F779366" w14:textId="77777777" w:rsidR="0024161E" w:rsidRDefault="0024161E" w:rsidP="009D4959">
      <w:pPr>
        <w:pStyle w:val="Informacindecontacto"/>
        <w:jc w:val="left"/>
        <w:rPr>
          <w:lang w:bidi="es-ES"/>
        </w:rPr>
      </w:pPr>
    </w:p>
    <w:p w14:paraId="6AFF664F" w14:textId="77777777" w:rsidR="0024161E" w:rsidRDefault="0024161E" w:rsidP="009D4959">
      <w:pPr>
        <w:pStyle w:val="Informacindecontacto"/>
        <w:jc w:val="left"/>
        <w:rPr>
          <w:lang w:bidi="es-ES"/>
        </w:rPr>
      </w:pPr>
    </w:p>
    <w:p w14:paraId="4C139795" w14:textId="77777777" w:rsidR="0024161E" w:rsidRDefault="0024161E" w:rsidP="009D4959">
      <w:pPr>
        <w:pStyle w:val="Informacindecontacto"/>
        <w:jc w:val="left"/>
        <w:rPr>
          <w:lang w:bidi="es-ES"/>
        </w:rPr>
      </w:pPr>
    </w:p>
    <w:p w14:paraId="08DD56C8" w14:textId="77777777" w:rsidR="0024161E" w:rsidRDefault="0024161E" w:rsidP="009D4959">
      <w:pPr>
        <w:pStyle w:val="Informacindecontacto"/>
        <w:jc w:val="left"/>
        <w:rPr>
          <w:lang w:bidi="es-ES"/>
        </w:rPr>
      </w:pPr>
    </w:p>
    <w:p w14:paraId="561C1AA3" w14:textId="77777777" w:rsidR="0024161E" w:rsidRDefault="0024161E" w:rsidP="009D4959">
      <w:pPr>
        <w:pStyle w:val="Informacindecontacto"/>
        <w:jc w:val="left"/>
        <w:rPr>
          <w:lang w:bidi="es-ES"/>
        </w:rPr>
      </w:pPr>
    </w:p>
    <w:p w14:paraId="4220F75A" w14:textId="77777777" w:rsidR="0024161E" w:rsidRDefault="0024161E" w:rsidP="009D4959">
      <w:pPr>
        <w:pStyle w:val="Informacindecontacto"/>
        <w:jc w:val="left"/>
        <w:rPr>
          <w:lang w:bidi="es-ES"/>
        </w:rPr>
      </w:pPr>
    </w:p>
    <w:p w14:paraId="67BC260D" w14:textId="77777777" w:rsidR="0024161E" w:rsidRDefault="0024161E" w:rsidP="009D4959">
      <w:pPr>
        <w:pStyle w:val="Informacindecontacto"/>
        <w:jc w:val="left"/>
        <w:rPr>
          <w:lang w:bidi="es-ES"/>
        </w:rPr>
      </w:pPr>
    </w:p>
    <w:p w14:paraId="5A668BE2" w14:textId="77777777" w:rsidR="0024161E" w:rsidRDefault="0024161E" w:rsidP="009D4959">
      <w:pPr>
        <w:pStyle w:val="Informacindecontacto"/>
        <w:jc w:val="left"/>
        <w:rPr>
          <w:lang w:bidi="es-ES"/>
        </w:rPr>
      </w:pPr>
    </w:p>
    <w:p w14:paraId="5083958E" w14:textId="77777777" w:rsidR="0024161E" w:rsidRDefault="0024161E" w:rsidP="009D4959">
      <w:pPr>
        <w:pStyle w:val="Informacindecontacto"/>
        <w:jc w:val="left"/>
        <w:rPr>
          <w:lang w:bidi="es-ES"/>
        </w:rPr>
      </w:pPr>
    </w:p>
    <w:p w14:paraId="109FEB6B" w14:textId="77777777" w:rsidR="0024161E" w:rsidRDefault="0024161E" w:rsidP="009D4959">
      <w:pPr>
        <w:pStyle w:val="Informacindecontacto"/>
        <w:jc w:val="left"/>
        <w:rPr>
          <w:lang w:bidi="es-ES"/>
        </w:rPr>
      </w:pPr>
    </w:p>
    <w:p w14:paraId="2A8CA200" w14:textId="77777777" w:rsidR="0024161E" w:rsidRDefault="0024161E" w:rsidP="009D4959">
      <w:pPr>
        <w:pStyle w:val="Informacindecontacto"/>
        <w:jc w:val="left"/>
        <w:rPr>
          <w:lang w:bidi="es-ES"/>
        </w:rPr>
      </w:pPr>
    </w:p>
    <w:p w14:paraId="6C02AB1A" w14:textId="77777777" w:rsidR="0024161E" w:rsidRDefault="0024161E" w:rsidP="009D4959">
      <w:pPr>
        <w:pStyle w:val="Informacindecontacto"/>
        <w:jc w:val="left"/>
        <w:rPr>
          <w:lang w:bidi="es-ES"/>
        </w:rPr>
      </w:pPr>
    </w:p>
    <w:p w14:paraId="4A624B4C" w14:textId="77777777" w:rsidR="0024161E" w:rsidRDefault="0024161E" w:rsidP="009D4959">
      <w:pPr>
        <w:pStyle w:val="Informacindecontacto"/>
        <w:jc w:val="left"/>
        <w:rPr>
          <w:lang w:bidi="es-ES"/>
        </w:rPr>
      </w:pPr>
    </w:p>
    <w:p w14:paraId="7A243255" w14:textId="77777777" w:rsidR="0024161E" w:rsidRDefault="0024161E" w:rsidP="009D4959">
      <w:pPr>
        <w:pStyle w:val="Informacindecontacto"/>
        <w:jc w:val="left"/>
        <w:rPr>
          <w:lang w:bidi="es-ES"/>
        </w:rPr>
      </w:pPr>
    </w:p>
    <w:p w14:paraId="3342BD00" w14:textId="77777777" w:rsidR="0024161E" w:rsidRDefault="0024161E" w:rsidP="009D4959">
      <w:pPr>
        <w:pStyle w:val="Informacindecontacto"/>
        <w:jc w:val="left"/>
        <w:rPr>
          <w:lang w:bidi="es-ES"/>
        </w:rPr>
      </w:pPr>
    </w:p>
    <w:p w14:paraId="5C98FF53" w14:textId="77777777" w:rsidR="0024161E" w:rsidRDefault="0024161E" w:rsidP="009D4959">
      <w:pPr>
        <w:pStyle w:val="Informacindecontacto"/>
        <w:jc w:val="left"/>
        <w:rPr>
          <w:lang w:bidi="es-ES"/>
        </w:rPr>
      </w:pPr>
    </w:p>
    <w:p w14:paraId="1CDB069D" w14:textId="77777777" w:rsidR="0024161E" w:rsidRDefault="0024161E" w:rsidP="009D4959">
      <w:pPr>
        <w:pStyle w:val="Informacindecontacto"/>
        <w:jc w:val="left"/>
        <w:rPr>
          <w:lang w:bidi="es-ES"/>
        </w:rPr>
      </w:pPr>
    </w:p>
    <w:p w14:paraId="348246D6" w14:textId="77777777" w:rsidR="0024161E" w:rsidRDefault="0024161E" w:rsidP="009D4959">
      <w:pPr>
        <w:pStyle w:val="Informacindecontacto"/>
        <w:jc w:val="left"/>
        <w:rPr>
          <w:lang w:bidi="es-ES"/>
        </w:rPr>
      </w:pPr>
    </w:p>
    <w:p w14:paraId="193D22B4" w14:textId="596906DD" w:rsidR="0024161E" w:rsidRPr="0024161E" w:rsidRDefault="0024161E" w:rsidP="0024161E">
      <w:pPr>
        <w:pStyle w:val="Informacindecontacto"/>
        <w:jc w:val="right"/>
        <w:rPr>
          <w:color w:val="BFBFBF" w:themeColor="background1" w:themeShade="BF"/>
          <w:lang w:bidi="es-ES"/>
        </w:rPr>
      </w:pPr>
      <w:r>
        <w:rPr>
          <w:color w:val="BFBFBF" w:themeColor="background1" w:themeShade="BF"/>
          <w:lang w:bidi="es-ES"/>
        </w:rPr>
        <w:t>3</w:t>
      </w:r>
    </w:p>
    <w:p w14:paraId="215A4AEB" w14:textId="4788885F" w:rsidR="00C30343" w:rsidRDefault="00C30343" w:rsidP="00C30343">
      <w:pPr>
        <w:pStyle w:val="Ttulo1"/>
        <w:rPr>
          <w:lang w:bidi="es-ES"/>
        </w:rPr>
      </w:pPr>
      <w:r>
        <w:rPr>
          <w:lang w:bidi="es-ES"/>
        </w:rPr>
        <w:lastRenderedPageBreak/>
        <w:t>Resumen Ejecutivo</w:t>
      </w:r>
    </w:p>
    <w:p w14:paraId="65F8A993" w14:textId="77777777" w:rsidR="00C30343" w:rsidRDefault="00C30343" w:rsidP="00C30343">
      <w:pPr>
        <w:rPr>
          <w:lang w:bidi="es-ES"/>
        </w:rPr>
      </w:pPr>
    </w:p>
    <w:p w14:paraId="79E5E24F" w14:textId="19EB40AF" w:rsidR="000004A9" w:rsidRDefault="00AD4803" w:rsidP="00295D21">
      <w:pPr>
        <w:jc w:val="both"/>
        <w:rPr>
          <w:lang w:bidi="es-ES"/>
        </w:rPr>
      </w:pPr>
      <w:r>
        <w:rPr>
          <w:lang w:bidi="es-ES"/>
        </w:rPr>
        <w:t xml:space="preserve">El objetivo del grupo C2.02.05 es aprobar la asignatura de Diseño y Pruebas II intentando satisfacer los máximos requisitos posibles en el plazo indicado, así como, con los documentos correspondientes solicitados por el </w:t>
      </w:r>
      <w:proofErr w:type="spellStart"/>
      <w:r>
        <w:rPr>
          <w:lang w:bidi="es-ES"/>
        </w:rPr>
        <w:t>Product</w:t>
      </w:r>
      <w:proofErr w:type="spellEnd"/>
      <w:r>
        <w:rPr>
          <w:lang w:bidi="es-ES"/>
        </w:rPr>
        <w:t xml:space="preserve"> </w:t>
      </w:r>
      <w:proofErr w:type="spellStart"/>
      <w:r>
        <w:rPr>
          <w:lang w:bidi="es-ES"/>
        </w:rPr>
        <w:t>Owner</w:t>
      </w:r>
      <w:proofErr w:type="spellEnd"/>
      <w:r>
        <w:rPr>
          <w:lang w:bidi="es-ES"/>
        </w:rPr>
        <w:t>. Para alcanzar este objetivo se han asignado a los estudiantes una serie de roles dependiendo de sus habilidades y destrezas:</w:t>
      </w:r>
    </w:p>
    <w:p w14:paraId="34C3A6E9" w14:textId="77777777" w:rsidR="00AD4803" w:rsidRDefault="00AD4803" w:rsidP="00295D21">
      <w:pPr>
        <w:jc w:val="both"/>
        <w:rPr>
          <w:lang w:bidi="es-ES"/>
        </w:rPr>
      </w:pPr>
    </w:p>
    <w:p w14:paraId="5ACE4B88" w14:textId="049545E1" w:rsidR="00AD4803" w:rsidRDefault="00AD4803" w:rsidP="00295D21">
      <w:pPr>
        <w:pStyle w:val="Prrafodelista"/>
        <w:numPr>
          <w:ilvl w:val="0"/>
          <w:numId w:val="26"/>
        </w:numPr>
        <w:jc w:val="both"/>
        <w:rPr>
          <w:lang w:bidi="es-ES"/>
        </w:rPr>
      </w:pPr>
      <w:r>
        <w:rPr>
          <w:lang w:bidi="es-ES"/>
        </w:rPr>
        <w:t xml:space="preserve">Álvaro Sánchez González. Analista, desarrollador y </w:t>
      </w:r>
      <w:proofErr w:type="spellStart"/>
      <w:r>
        <w:rPr>
          <w:lang w:bidi="es-ES"/>
        </w:rPr>
        <w:t>tester</w:t>
      </w:r>
      <w:proofErr w:type="spellEnd"/>
      <w:r>
        <w:rPr>
          <w:lang w:bidi="es-ES"/>
        </w:rPr>
        <w:t>.</w:t>
      </w:r>
    </w:p>
    <w:p w14:paraId="011A23E5" w14:textId="77777777" w:rsidR="00AD4803" w:rsidRDefault="00AD4803" w:rsidP="00295D21">
      <w:pPr>
        <w:jc w:val="both"/>
        <w:rPr>
          <w:lang w:bidi="es-ES"/>
        </w:rPr>
      </w:pPr>
    </w:p>
    <w:p w14:paraId="076ED610" w14:textId="689BFCD0" w:rsidR="00AD4803" w:rsidRDefault="00AD4803" w:rsidP="00295D21">
      <w:pPr>
        <w:pStyle w:val="Prrafodelista"/>
        <w:numPr>
          <w:ilvl w:val="0"/>
          <w:numId w:val="26"/>
        </w:numPr>
        <w:jc w:val="both"/>
        <w:rPr>
          <w:lang w:bidi="es-ES"/>
        </w:rPr>
      </w:pPr>
      <w:r>
        <w:rPr>
          <w:lang w:bidi="es-ES"/>
        </w:rPr>
        <w:t xml:space="preserve">Álvaro Carrera Bernal. Desarrollador y </w:t>
      </w:r>
      <w:proofErr w:type="spellStart"/>
      <w:r>
        <w:rPr>
          <w:lang w:bidi="es-ES"/>
        </w:rPr>
        <w:t>tester</w:t>
      </w:r>
      <w:proofErr w:type="spellEnd"/>
      <w:r>
        <w:rPr>
          <w:lang w:bidi="es-ES"/>
        </w:rPr>
        <w:t>.</w:t>
      </w:r>
    </w:p>
    <w:p w14:paraId="775B5F95" w14:textId="77777777" w:rsidR="00AD4803" w:rsidRDefault="00AD4803" w:rsidP="00295D21">
      <w:pPr>
        <w:jc w:val="both"/>
        <w:rPr>
          <w:lang w:bidi="es-ES"/>
        </w:rPr>
      </w:pPr>
    </w:p>
    <w:p w14:paraId="311971B8" w14:textId="7D7B413C" w:rsidR="00AD4803" w:rsidRDefault="00AD4803" w:rsidP="00295D21">
      <w:pPr>
        <w:pStyle w:val="Prrafodelista"/>
        <w:numPr>
          <w:ilvl w:val="0"/>
          <w:numId w:val="26"/>
        </w:numPr>
        <w:jc w:val="both"/>
        <w:rPr>
          <w:lang w:bidi="es-ES"/>
        </w:rPr>
      </w:pPr>
      <w:r>
        <w:rPr>
          <w:lang w:bidi="es-ES"/>
        </w:rPr>
        <w:t xml:space="preserve">Antonio Barea Jiménez. Desarrollador y </w:t>
      </w:r>
      <w:proofErr w:type="spellStart"/>
      <w:r>
        <w:rPr>
          <w:lang w:bidi="es-ES"/>
        </w:rPr>
        <w:t>tester</w:t>
      </w:r>
      <w:proofErr w:type="spellEnd"/>
      <w:r>
        <w:rPr>
          <w:lang w:bidi="es-ES"/>
        </w:rPr>
        <w:t>.</w:t>
      </w:r>
    </w:p>
    <w:p w14:paraId="33ADE43B" w14:textId="77777777" w:rsidR="00AD4803" w:rsidRDefault="00AD4803" w:rsidP="00295D21">
      <w:pPr>
        <w:jc w:val="both"/>
        <w:rPr>
          <w:lang w:bidi="es-ES"/>
        </w:rPr>
      </w:pPr>
    </w:p>
    <w:p w14:paraId="2993E59B" w14:textId="20CA8702" w:rsidR="00AD4803" w:rsidRDefault="00AD4803" w:rsidP="00295D21">
      <w:pPr>
        <w:pStyle w:val="Prrafodelista"/>
        <w:numPr>
          <w:ilvl w:val="0"/>
          <w:numId w:val="26"/>
        </w:numPr>
        <w:jc w:val="both"/>
        <w:rPr>
          <w:lang w:bidi="es-ES"/>
        </w:rPr>
      </w:pPr>
      <w:r>
        <w:rPr>
          <w:lang w:bidi="es-ES"/>
        </w:rPr>
        <w:t xml:space="preserve">Javier Rodríguez Cordero. Desarrollador y </w:t>
      </w:r>
      <w:proofErr w:type="spellStart"/>
      <w:r>
        <w:rPr>
          <w:lang w:bidi="es-ES"/>
        </w:rPr>
        <w:t>tester</w:t>
      </w:r>
      <w:proofErr w:type="spellEnd"/>
    </w:p>
    <w:p w14:paraId="3AF6CFEF" w14:textId="77777777" w:rsidR="00AD4803" w:rsidRDefault="00AD4803" w:rsidP="00295D21">
      <w:pPr>
        <w:jc w:val="both"/>
        <w:rPr>
          <w:lang w:bidi="es-ES"/>
        </w:rPr>
      </w:pPr>
    </w:p>
    <w:p w14:paraId="345ABA31" w14:textId="3B479B0E" w:rsidR="00AD4803" w:rsidRDefault="00AD4803" w:rsidP="00295D21">
      <w:pPr>
        <w:pStyle w:val="Prrafodelista"/>
        <w:numPr>
          <w:ilvl w:val="0"/>
          <w:numId w:val="26"/>
        </w:numPr>
        <w:jc w:val="both"/>
        <w:rPr>
          <w:lang w:bidi="es-ES"/>
        </w:rPr>
      </w:pPr>
      <w:r>
        <w:rPr>
          <w:lang w:bidi="es-ES"/>
        </w:rPr>
        <w:t xml:space="preserve">Guillermo Alonso Pacheco </w:t>
      </w:r>
      <w:proofErr w:type="spellStart"/>
      <w:r>
        <w:rPr>
          <w:lang w:bidi="es-ES"/>
        </w:rPr>
        <w:t>Rodrigues</w:t>
      </w:r>
      <w:proofErr w:type="spellEnd"/>
      <w:r>
        <w:rPr>
          <w:lang w:bidi="es-ES"/>
        </w:rPr>
        <w:t xml:space="preserve">. Manager, desarrollador y </w:t>
      </w:r>
      <w:proofErr w:type="spellStart"/>
      <w:r>
        <w:rPr>
          <w:lang w:bidi="es-ES"/>
        </w:rPr>
        <w:t>tester</w:t>
      </w:r>
      <w:proofErr w:type="spellEnd"/>
      <w:r>
        <w:rPr>
          <w:lang w:bidi="es-ES"/>
        </w:rPr>
        <w:t>.</w:t>
      </w:r>
    </w:p>
    <w:p w14:paraId="028DD9B4" w14:textId="77777777" w:rsidR="00AD4803" w:rsidRDefault="00AD4803" w:rsidP="00295D21">
      <w:pPr>
        <w:pStyle w:val="Prrafodelista"/>
        <w:jc w:val="both"/>
        <w:rPr>
          <w:lang w:bidi="es-ES"/>
        </w:rPr>
      </w:pPr>
    </w:p>
    <w:p w14:paraId="7CE8F694" w14:textId="77777777" w:rsidR="00AD4803" w:rsidRDefault="00AD4803" w:rsidP="00295D21">
      <w:pPr>
        <w:jc w:val="both"/>
        <w:rPr>
          <w:lang w:bidi="es-ES"/>
        </w:rPr>
      </w:pPr>
    </w:p>
    <w:p w14:paraId="4A8A76B4" w14:textId="60607A4B" w:rsidR="00AD4803" w:rsidRDefault="00AD4803" w:rsidP="00295D21">
      <w:pPr>
        <w:jc w:val="both"/>
        <w:rPr>
          <w:lang w:bidi="es-ES"/>
        </w:rPr>
      </w:pPr>
      <w:r>
        <w:rPr>
          <w:lang w:bidi="es-ES"/>
        </w:rPr>
        <w:t xml:space="preserve">En la elaboración del proyecto, si nos encontrásemos ante una duda o inconveniente en el desarrollo de este nos podríamos en contacto ante el </w:t>
      </w:r>
      <w:proofErr w:type="spellStart"/>
      <w:r>
        <w:rPr>
          <w:lang w:bidi="es-ES"/>
        </w:rPr>
        <w:t>Product</w:t>
      </w:r>
      <w:proofErr w:type="spellEnd"/>
      <w:r>
        <w:rPr>
          <w:lang w:bidi="es-ES"/>
        </w:rPr>
        <w:t xml:space="preserve"> </w:t>
      </w:r>
      <w:proofErr w:type="spellStart"/>
      <w:r>
        <w:rPr>
          <w:lang w:bidi="es-ES"/>
        </w:rPr>
        <w:t>Owner</w:t>
      </w:r>
      <w:proofErr w:type="spellEnd"/>
    </w:p>
    <w:p w14:paraId="7F5EDAC3" w14:textId="77777777" w:rsidR="00AD4803" w:rsidRDefault="00AD4803" w:rsidP="00AD4803">
      <w:pPr>
        <w:rPr>
          <w:lang w:bidi="es-ES"/>
        </w:rPr>
      </w:pPr>
    </w:p>
    <w:p w14:paraId="0776FD17" w14:textId="77777777" w:rsidR="00AD4803" w:rsidRDefault="00AD4803" w:rsidP="00AD4803">
      <w:pPr>
        <w:pStyle w:val="Prrafodelista"/>
        <w:rPr>
          <w:lang w:bidi="es-ES"/>
        </w:rPr>
      </w:pPr>
    </w:p>
    <w:p w14:paraId="276276DE" w14:textId="77777777" w:rsidR="00AD4803" w:rsidRDefault="00AD4803" w:rsidP="00AD4803">
      <w:pPr>
        <w:rPr>
          <w:lang w:bidi="es-ES"/>
        </w:rPr>
      </w:pPr>
    </w:p>
    <w:p w14:paraId="532E850E" w14:textId="77777777" w:rsidR="00AD4803" w:rsidRDefault="00AD4803" w:rsidP="00AD4803">
      <w:pPr>
        <w:rPr>
          <w:lang w:bidi="es-ES"/>
        </w:rPr>
      </w:pPr>
    </w:p>
    <w:p w14:paraId="291FA1C3" w14:textId="77777777" w:rsidR="00AD4803" w:rsidRDefault="00AD4803" w:rsidP="00AD4803">
      <w:pPr>
        <w:rPr>
          <w:lang w:bidi="es-ES"/>
        </w:rPr>
      </w:pPr>
    </w:p>
    <w:p w14:paraId="18DC8422" w14:textId="77777777" w:rsidR="00AD4803" w:rsidRDefault="00AD4803" w:rsidP="00AD4803">
      <w:pPr>
        <w:pStyle w:val="Prrafodelista"/>
        <w:rPr>
          <w:lang w:bidi="es-ES"/>
        </w:rPr>
      </w:pPr>
    </w:p>
    <w:p w14:paraId="34B4D858" w14:textId="77777777" w:rsidR="00AD4803" w:rsidRDefault="00AD4803" w:rsidP="00AD4803">
      <w:pPr>
        <w:rPr>
          <w:lang w:bidi="es-ES"/>
        </w:rPr>
      </w:pPr>
    </w:p>
    <w:p w14:paraId="63A4A21A" w14:textId="77777777" w:rsidR="00C30343" w:rsidRDefault="00C30343" w:rsidP="00C30343">
      <w:pPr>
        <w:rPr>
          <w:lang w:bidi="es-ES"/>
        </w:rPr>
      </w:pPr>
    </w:p>
    <w:p w14:paraId="67A18966" w14:textId="77777777" w:rsidR="00C30343" w:rsidRDefault="00C30343" w:rsidP="00C30343">
      <w:pPr>
        <w:rPr>
          <w:lang w:bidi="es-ES"/>
        </w:rPr>
      </w:pPr>
    </w:p>
    <w:p w14:paraId="2D9F0C67" w14:textId="77777777" w:rsidR="00C30343" w:rsidRDefault="00C30343" w:rsidP="00C30343">
      <w:pPr>
        <w:rPr>
          <w:lang w:bidi="es-ES"/>
        </w:rPr>
      </w:pPr>
    </w:p>
    <w:p w14:paraId="175E7CF4" w14:textId="77777777" w:rsidR="00C30343" w:rsidRDefault="00C30343" w:rsidP="00C30343">
      <w:pPr>
        <w:rPr>
          <w:lang w:bidi="es-ES"/>
        </w:rPr>
      </w:pPr>
    </w:p>
    <w:p w14:paraId="08FED72F" w14:textId="3391CDF0" w:rsidR="0024161E" w:rsidRPr="0024161E" w:rsidRDefault="0024161E" w:rsidP="0024161E">
      <w:pPr>
        <w:jc w:val="right"/>
        <w:rPr>
          <w:color w:val="BFBFBF" w:themeColor="background1" w:themeShade="BF"/>
          <w:lang w:bidi="es-ES"/>
        </w:rPr>
      </w:pPr>
      <w:r>
        <w:rPr>
          <w:color w:val="BFBFBF" w:themeColor="background1" w:themeShade="BF"/>
          <w:lang w:bidi="es-ES"/>
        </w:rPr>
        <w:t>4</w:t>
      </w:r>
    </w:p>
    <w:p w14:paraId="1CFEEEE4" w14:textId="77777777" w:rsidR="0074003D" w:rsidRDefault="000768F1" w:rsidP="00FF791E">
      <w:pPr>
        <w:pStyle w:val="Ttulo1"/>
      </w:pPr>
      <w:bookmarkStart w:id="1" w:name="_Toc127285418"/>
      <w:r>
        <w:lastRenderedPageBreak/>
        <w:t>Introducción</w:t>
      </w:r>
      <w:bookmarkEnd w:id="1"/>
    </w:p>
    <w:p w14:paraId="7B1F6B01" w14:textId="77777777" w:rsidR="00210C59" w:rsidRDefault="00210C59" w:rsidP="00210C59"/>
    <w:p w14:paraId="7F58FED2" w14:textId="01A39CF6" w:rsidR="00210C59" w:rsidRDefault="00210C59" w:rsidP="00295D21">
      <w:pPr>
        <w:jc w:val="both"/>
      </w:pPr>
      <w:r>
        <w:t xml:space="preserve">En este documento se mostrará un informe detallado </w:t>
      </w:r>
      <w:r w:rsidR="004D6216">
        <w:t>de la planificación</w:t>
      </w:r>
      <w:r>
        <w:t xml:space="preserve"> que ha empleado </w:t>
      </w:r>
      <w:r w:rsidR="004D6216">
        <w:t xml:space="preserve">el estudiante </w:t>
      </w:r>
      <w:r>
        <w:t>para cumplir con</w:t>
      </w:r>
      <w:r w:rsidR="004D6216">
        <w:t xml:space="preserve"> </w:t>
      </w:r>
      <w:r>
        <w:t>los requisitos</w:t>
      </w:r>
      <w:r w:rsidR="004D6216">
        <w:t xml:space="preserve"> individuales</w:t>
      </w:r>
      <w:r>
        <w:t xml:space="preserve"> de este entregable. En él se encuentra una explicación detallada de las tareas realizadas</w:t>
      </w:r>
      <w:r w:rsidR="004D6216">
        <w:t xml:space="preserve"> por orden</w:t>
      </w:r>
      <w:r>
        <w:t>,</w:t>
      </w:r>
      <w:r w:rsidR="004D6216">
        <w:t xml:space="preserve"> el rol implicado,</w:t>
      </w:r>
      <w:r>
        <w:t xml:space="preserve"> junto con la cantidad de horas </w:t>
      </w:r>
      <w:r w:rsidR="000E7352">
        <w:t>estimadas para completar la tarea</w:t>
      </w:r>
      <w:r w:rsidR="004D6216">
        <w:t xml:space="preserve"> y</w:t>
      </w:r>
      <w:r w:rsidR="000E7352">
        <w:t xml:space="preserve"> las horas </w:t>
      </w:r>
      <w:r>
        <w:t>dedicadas</w:t>
      </w:r>
      <w:r w:rsidR="004D6216">
        <w:t>.</w:t>
      </w:r>
    </w:p>
    <w:p w14:paraId="176247CA" w14:textId="4F987157" w:rsidR="00DA60C7" w:rsidRDefault="004D6216" w:rsidP="00295D21">
      <w:pPr>
        <w:jc w:val="both"/>
      </w:pPr>
      <w:r>
        <w:t>Además, se muestra el coste personal de realizar la tarea, el coste total y el coste de amortización.</w:t>
      </w:r>
    </w:p>
    <w:p w14:paraId="409E6488" w14:textId="517302D2" w:rsidR="00DA60C7" w:rsidRDefault="00407DCF" w:rsidP="00295D21">
      <w:pPr>
        <w:spacing w:before="240"/>
        <w:jc w:val="both"/>
      </w:pPr>
      <w:r>
        <w:t xml:space="preserve">La estructura del documento </w:t>
      </w:r>
      <w:r w:rsidR="002A2E78">
        <w:t>está</w:t>
      </w:r>
      <w:r>
        <w:t xml:space="preserve"> dividida en 6 partes:</w:t>
      </w:r>
    </w:p>
    <w:p w14:paraId="33E9A107" w14:textId="2CD1DA6D" w:rsidR="00407DCF" w:rsidRDefault="00407DCF" w:rsidP="00295D21">
      <w:pPr>
        <w:spacing w:before="240"/>
        <w:jc w:val="both"/>
      </w:pPr>
      <w:r>
        <w:tab/>
        <w:t>-La primera parte, indica el historial de cambios del documento.</w:t>
      </w:r>
    </w:p>
    <w:p w14:paraId="38F602DE" w14:textId="4E4E4C4C" w:rsidR="00407DCF" w:rsidRDefault="00407DCF" w:rsidP="00295D21">
      <w:pPr>
        <w:spacing w:before="240"/>
        <w:jc w:val="both"/>
      </w:pPr>
      <w:r>
        <w:tab/>
        <w:t>-La segunda parte, se detalla el resumen ejecutivo, que muestra información relevante a la organización y asignación de roles del equipo</w:t>
      </w:r>
    </w:p>
    <w:p w14:paraId="7DE30ED5" w14:textId="3F358844" w:rsidR="00407DCF" w:rsidRDefault="00407DCF" w:rsidP="00295D21">
      <w:pPr>
        <w:spacing w:before="240"/>
        <w:jc w:val="both"/>
      </w:pPr>
      <w:r>
        <w:tab/>
        <w:t>-En la tercera parte, se explica la introducción del documento, con el objetivo de este y una breve explicación de la estructura del documento.</w:t>
      </w:r>
    </w:p>
    <w:p w14:paraId="350748DD" w14:textId="03B960DD" w:rsidR="00407DCF" w:rsidRDefault="00407DCF" w:rsidP="00295D21">
      <w:pPr>
        <w:spacing w:before="240"/>
        <w:jc w:val="both"/>
      </w:pPr>
      <w:r>
        <w:tab/>
        <w:t>-En la cuarta parte, se muestra la información más importante del documento</w:t>
      </w:r>
    </w:p>
    <w:p w14:paraId="272C5AC7" w14:textId="77777777" w:rsidR="00407DCF" w:rsidRDefault="00407DCF" w:rsidP="00295D21">
      <w:pPr>
        <w:spacing w:before="240"/>
        <w:jc w:val="both"/>
      </w:pPr>
      <w:r>
        <w:tab/>
        <w:t>-En la quinta parte, se realiza una pequeña conclusión del documento.</w:t>
      </w:r>
    </w:p>
    <w:p w14:paraId="1561CA0E" w14:textId="672EA532" w:rsidR="00407DCF" w:rsidRDefault="00407DCF" w:rsidP="00295D21">
      <w:pPr>
        <w:spacing w:before="240"/>
        <w:jc w:val="both"/>
      </w:pPr>
      <w:r>
        <w:tab/>
        <w:t xml:space="preserve">-En la sexta parte, se muestra la bibliografía utilizada en este documento. </w:t>
      </w:r>
    </w:p>
    <w:p w14:paraId="2B40EAE6" w14:textId="77777777" w:rsidR="00DA60C7" w:rsidRDefault="00DA60C7" w:rsidP="00210C59">
      <w:pPr>
        <w:spacing w:before="240"/>
      </w:pPr>
    </w:p>
    <w:p w14:paraId="78658E5F" w14:textId="77777777" w:rsidR="00DA60C7" w:rsidRDefault="00DA60C7" w:rsidP="00210C59">
      <w:pPr>
        <w:spacing w:before="240"/>
      </w:pPr>
    </w:p>
    <w:p w14:paraId="714596B6" w14:textId="77777777" w:rsidR="00DA60C7" w:rsidRDefault="00DA60C7" w:rsidP="00210C59">
      <w:pPr>
        <w:spacing w:before="240"/>
      </w:pPr>
    </w:p>
    <w:p w14:paraId="27EA844D" w14:textId="77777777" w:rsidR="00DA60C7" w:rsidRDefault="00DA60C7" w:rsidP="00210C59">
      <w:pPr>
        <w:spacing w:before="240"/>
      </w:pPr>
    </w:p>
    <w:p w14:paraId="084CB85E" w14:textId="77777777" w:rsidR="00DA60C7" w:rsidRDefault="00DA60C7" w:rsidP="00210C59">
      <w:pPr>
        <w:spacing w:before="240"/>
      </w:pPr>
    </w:p>
    <w:p w14:paraId="5E5A0254" w14:textId="77777777" w:rsidR="00DA60C7" w:rsidRDefault="00DA60C7" w:rsidP="00210C59">
      <w:pPr>
        <w:spacing w:before="240"/>
      </w:pPr>
    </w:p>
    <w:p w14:paraId="43AA24DE" w14:textId="77777777" w:rsidR="00DA60C7" w:rsidRDefault="00DA60C7" w:rsidP="00210C59">
      <w:pPr>
        <w:spacing w:before="240"/>
      </w:pPr>
    </w:p>
    <w:p w14:paraId="6B6223E2" w14:textId="77777777" w:rsidR="00DA60C7" w:rsidRDefault="00DA60C7" w:rsidP="00210C59">
      <w:pPr>
        <w:spacing w:before="240"/>
      </w:pPr>
    </w:p>
    <w:p w14:paraId="4ECFBBEA" w14:textId="77777777" w:rsidR="00DA60C7" w:rsidRDefault="00DA60C7" w:rsidP="00210C59">
      <w:pPr>
        <w:spacing w:before="240"/>
      </w:pPr>
    </w:p>
    <w:p w14:paraId="5A4C5915" w14:textId="77777777" w:rsidR="00DA60C7" w:rsidRDefault="00DA60C7" w:rsidP="00210C59">
      <w:pPr>
        <w:spacing w:before="240"/>
      </w:pPr>
    </w:p>
    <w:p w14:paraId="7BF91F8B" w14:textId="77777777" w:rsidR="00DA60C7" w:rsidRDefault="00DA60C7" w:rsidP="00210C59">
      <w:pPr>
        <w:spacing w:before="240"/>
      </w:pPr>
    </w:p>
    <w:p w14:paraId="60F58DDF" w14:textId="77777777" w:rsidR="00DA60C7" w:rsidRDefault="00DA60C7" w:rsidP="00210C59">
      <w:pPr>
        <w:spacing w:before="240"/>
      </w:pPr>
    </w:p>
    <w:p w14:paraId="4D865887" w14:textId="689E39D2" w:rsidR="0024161E" w:rsidRPr="0024161E" w:rsidRDefault="0024161E" w:rsidP="0024161E">
      <w:pPr>
        <w:jc w:val="right"/>
        <w:rPr>
          <w:color w:val="BFBFBF" w:themeColor="background1" w:themeShade="BF"/>
        </w:rPr>
      </w:pPr>
      <w:r>
        <w:rPr>
          <w:color w:val="BFBFBF" w:themeColor="background1" w:themeShade="BF"/>
        </w:rPr>
        <w:t>5</w:t>
      </w:r>
    </w:p>
    <w:p w14:paraId="53E6DEA9" w14:textId="670D417C" w:rsidR="00525AD9" w:rsidRPr="00D752DE" w:rsidRDefault="00525AD9" w:rsidP="00525AD9">
      <w:pPr>
        <w:pStyle w:val="Ttulo1"/>
      </w:pPr>
      <w:r>
        <w:lastRenderedPageBreak/>
        <w:t>Contenido</w:t>
      </w:r>
    </w:p>
    <w:p w14:paraId="79B9BC48" w14:textId="77777777" w:rsidR="000E7F2A" w:rsidRDefault="004D6216" w:rsidP="00295D21">
      <w:pPr>
        <w:spacing w:before="240"/>
        <w:jc w:val="both"/>
      </w:pPr>
      <w:r>
        <w:t>Para la realización de este entregable, primero, el estudiante 3 ha estimado el tiempo necesario para realizar cada una de las tareas. Debido a que son tareas individuales, han sido asignadas todas al mismo estudiante</w:t>
      </w:r>
      <w:r w:rsidR="000E7F2A">
        <w:t xml:space="preserve"> junto con su rol</w:t>
      </w:r>
      <w:r>
        <w:t>.</w:t>
      </w:r>
      <w:r w:rsidR="000E7F2A">
        <w:t xml:space="preserve"> </w:t>
      </w:r>
    </w:p>
    <w:p w14:paraId="54D75C74" w14:textId="6ABCF40A" w:rsidR="00DA60C7" w:rsidRDefault="000E7F2A" w:rsidP="00295D21">
      <w:pPr>
        <w:spacing w:before="240"/>
        <w:jc w:val="both"/>
      </w:pPr>
      <w:r>
        <w:t>Una vez realizada la tarea, se ha anotado el tiempo invertido en completar esta en horas. Posteriormente se ha calculado el coste personal multiplicando las horas invertidas por el coste del rol que viene dado en €/horas. Tras realizar todos los cálculos se obtiene el total de horas invertidas sumando todas y el coste personal sumando todos los costes.</w:t>
      </w:r>
    </w:p>
    <w:p w14:paraId="55E9892D" w14:textId="334B7FC8" w:rsidR="000E7F2A" w:rsidRDefault="000E7F2A" w:rsidP="00295D21">
      <w:pPr>
        <w:spacing w:before="240"/>
        <w:jc w:val="both"/>
      </w:pPr>
      <w:r>
        <w:t xml:space="preserve">Finalmente, para calcular el coste de amortización se han tomado 3 años. Dividiendo el coste personal total entre 3 años obtenemos el coste de amortización anual. </w:t>
      </w:r>
    </w:p>
    <w:p w14:paraId="45B6D2A3" w14:textId="77777777" w:rsidR="0024161E" w:rsidRDefault="0024161E" w:rsidP="00210C59">
      <w:pPr>
        <w:spacing w:before="240"/>
      </w:pPr>
    </w:p>
    <w:p w14:paraId="6536E68E" w14:textId="77777777" w:rsidR="0024161E" w:rsidRDefault="0024161E" w:rsidP="00210C59">
      <w:pPr>
        <w:spacing w:before="240"/>
      </w:pPr>
    </w:p>
    <w:p w14:paraId="2559ABD8" w14:textId="77777777" w:rsidR="0024161E" w:rsidRDefault="0024161E" w:rsidP="00210C59">
      <w:pPr>
        <w:spacing w:before="240"/>
      </w:pPr>
    </w:p>
    <w:p w14:paraId="492C4986" w14:textId="77777777" w:rsidR="0024161E" w:rsidRDefault="0024161E" w:rsidP="00210C59">
      <w:pPr>
        <w:spacing w:before="240"/>
      </w:pPr>
    </w:p>
    <w:p w14:paraId="743E1C32" w14:textId="77777777" w:rsidR="0024161E" w:rsidRDefault="0024161E" w:rsidP="00210C59">
      <w:pPr>
        <w:spacing w:before="240"/>
      </w:pPr>
    </w:p>
    <w:p w14:paraId="7D6C0404" w14:textId="77777777" w:rsidR="0024161E" w:rsidRDefault="0024161E" w:rsidP="00210C59">
      <w:pPr>
        <w:spacing w:before="240"/>
      </w:pPr>
    </w:p>
    <w:p w14:paraId="27CF205F" w14:textId="77777777" w:rsidR="0024161E" w:rsidRDefault="0024161E" w:rsidP="00210C59">
      <w:pPr>
        <w:spacing w:before="240"/>
      </w:pPr>
    </w:p>
    <w:p w14:paraId="00C6C24D" w14:textId="77777777" w:rsidR="0024161E" w:rsidRDefault="0024161E" w:rsidP="00210C59">
      <w:pPr>
        <w:spacing w:before="240"/>
      </w:pPr>
    </w:p>
    <w:p w14:paraId="220376CF" w14:textId="77777777" w:rsidR="0024161E" w:rsidRDefault="0024161E" w:rsidP="00210C59">
      <w:pPr>
        <w:spacing w:before="240"/>
      </w:pPr>
    </w:p>
    <w:p w14:paraId="4564AE8D" w14:textId="77777777" w:rsidR="0024161E" w:rsidRDefault="0024161E" w:rsidP="00210C59">
      <w:pPr>
        <w:spacing w:before="240"/>
      </w:pPr>
    </w:p>
    <w:p w14:paraId="266AEA9F" w14:textId="77777777" w:rsidR="0024161E" w:rsidRDefault="0024161E" w:rsidP="00210C59">
      <w:pPr>
        <w:spacing w:before="240"/>
      </w:pPr>
    </w:p>
    <w:p w14:paraId="14FE5978" w14:textId="77777777" w:rsidR="0024161E" w:rsidRDefault="0024161E" w:rsidP="00210C59">
      <w:pPr>
        <w:spacing w:before="240"/>
      </w:pPr>
    </w:p>
    <w:p w14:paraId="2F2A661B" w14:textId="77777777" w:rsidR="0024161E" w:rsidRDefault="0024161E" w:rsidP="00210C59">
      <w:pPr>
        <w:spacing w:before="240"/>
      </w:pPr>
    </w:p>
    <w:p w14:paraId="6199FC14" w14:textId="77777777" w:rsidR="0024161E" w:rsidRDefault="0024161E" w:rsidP="00210C59">
      <w:pPr>
        <w:spacing w:before="240"/>
      </w:pPr>
    </w:p>
    <w:p w14:paraId="223D28FA" w14:textId="77777777" w:rsidR="0024161E" w:rsidRDefault="0024161E" w:rsidP="00210C59">
      <w:pPr>
        <w:spacing w:before="240"/>
      </w:pPr>
    </w:p>
    <w:p w14:paraId="53E827EE" w14:textId="77777777" w:rsidR="0024161E" w:rsidRDefault="0024161E" w:rsidP="00210C59">
      <w:pPr>
        <w:spacing w:before="240"/>
      </w:pPr>
    </w:p>
    <w:p w14:paraId="0E732DDF" w14:textId="77777777" w:rsidR="0024161E" w:rsidRDefault="0024161E" w:rsidP="00210C59">
      <w:pPr>
        <w:spacing w:before="240"/>
      </w:pPr>
    </w:p>
    <w:p w14:paraId="48F5B152" w14:textId="77777777" w:rsidR="0024161E" w:rsidRDefault="0024161E" w:rsidP="00210C59">
      <w:pPr>
        <w:spacing w:before="240"/>
      </w:pPr>
    </w:p>
    <w:p w14:paraId="0D4D84A2" w14:textId="1CE9F0CA" w:rsidR="0024161E" w:rsidRDefault="0024161E" w:rsidP="0024161E">
      <w:pPr>
        <w:spacing w:before="240"/>
        <w:jc w:val="right"/>
      </w:pPr>
      <w:r>
        <w:rPr>
          <w:color w:val="BFBFBF" w:themeColor="background1" w:themeShade="BF"/>
        </w:rPr>
        <w:t>6</w:t>
      </w:r>
      <w:r w:rsidR="00436A40">
        <w:br w:type="page"/>
      </w:r>
    </w:p>
    <w:p w14:paraId="02028BCB" w14:textId="77777777" w:rsidR="00DA60C7" w:rsidRDefault="00DA60C7" w:rsidP="00FF791E">
      <w:pPr>
        <w:pStyle w:val="Ttulo1"/>
        <w:sectPr w:rsidR="00DA60C7" w:rsidSect="00DA60C7">
          <w:headerReference w:type="default" r:id="rId11"/>
          <w:footerReference w:type="default" r:id="rId12"/>
          <w:headerReference w:type="first" r:id="rId13"/>
          <w:footerReference w:type="first" r:id="rId14"/>
          <w:pgSz w:w="11906" w:h="16838" w:code="9"/>
          <w:pgMar w:top="1440" w:right="1616" w:bottom="1440" w:left="1616" w:header="720" w:footer="720" w:gutter="0"/>
          <w:pgNumType w:start="0"/>
          <w:cols w:space="720"/>
          <w:titlePg/>
          <w:docGrid w:linePitch="360"/>
        </w:sectPr>
      </w:pPr>
    </w:p>
    <w:p w14:paraId="340899C4" w14:textId="08E3C7E9" w:rsidR="0024161E" w:rsidRDefault="001438DB">
      <w:r>
        <w:rPr>
          <w:noProof/>
        </w:rPr>
        <w:lastRenderedPageBreak/>
        <w:drawing>
          <wp:anchor distT="0" distB="0" distL="114300" distR="114300" simplePos="0" relativeHeight="251658240" behindDoc="0" locked="0" layoutInCell="1" allowOverlap="1" wp14:anchorId="0570872C" wp14:editId="184232DB">
            <wp:simplePos x="0" y="0"/>
            <wp:positionH relativeFrom="column">
              <wp:posOffset>0</wp:posOffset>
            </wp:positionH>
            <wp:positionV relativeFrom="paragraph">
              <wp:posOffset>516200</wp:posOffset>
            </wp:positionV>
            <wp:extent cx="8857615" cy="1908175"/>
            <wp:effectExtent l="0" t="0" r="635" b="0"/>
            <wp:wrapSquare wrapText="bothSides"/>
            <wp:docPr id="2343899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57615" cy="1908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6E263E" w14:textId="265AEA85" w:rsidR="0024161E" w:rsidRDefault="0024161E"/>
    <w:p w14:paraId="0092534B" w14:textId="37B6F57E" w:rsidR="0024161E" w:rsidRDefault="0024161E"/>
    <w:p w14:paraId="532B2DCD" w14:textId="77777777" w:rsidR="00D802F3" w:rsidRDefault="00D802F3" w:rsidP="0024161E">
      <w:pPr>
        <w:jc w:val="right"/>
        <w:rPr>
          <w:color w:val="BFBFBF" w:themeColor="background1" w:themeShade="BF"/>
        </w:rPr>
      </w:pPr>
    </w:p>
    <w:p w14:paraId="3133F3AF" w14:textId="77777777" w:rsidR="00D802F3" w:rsidRDefault="00D802F3" w:rsidP="0024161E">
      <w:pPr>
        <w:jc w:val="right"/>
        <w:rPr>
          <w:color w:val="BFBFBF" w:themeColor="background1" w:themeShade="BF"/>
        </w:rPr>
      </w:pPr>
    </w:p>
    <w:p w14:paraId="0DE9EAD7" w14:textId="77777777" w:rsidR="00D802F3" w:rsidRDefault="00D802F3" w:rsidP="0024161E">
      <w:pPr>
        <w:jc w:val="right"/>
        <w:rPr>
          <w:color w:val="BFBFBF" w:themeColor="background1" w:themeShade="BF"/>
        </w:rPr>
      </w:pPr>
    </w:p>
    <w:p w14:paraId="74F1B735" w14:textId="77777777" w:rsidR="00924177" w:rsidRDefault="00924177" w:rsidP="0024161E">
      <w:pPr>
        <w:jc w:val="right"/>
        <w:rPr>
          <w:color w:val="BFBFBF" w:themeColor="background1" w:themeShade="BF"/>
        </w:rPr>
      </w:pPr>
    </w:p>
    <w:p w14:paraId="5AF9668B" w14:textId="77777777" w:rsidR="00924177" w:rsidRDefault="00924177" w:rsidP="0024161E">
      <w:pPr>
        <w:jc w:val="right"/>
        <w:rPr>
          <w:color w:val="BFBFBF" w:themeColor="background1" w:themeShade="BF"/>
        </w:rPr>
      </w:pPr>
    </w:p>
    <w:p w14:paraId="2259921A" w14:textId="77777777" w:rsidR="00924177" w:rsidRDefault="00924177" w:rsidP="0024161E">
      <w:pPr>
        <w:jc w:val="right"/>
        <w:rPr>
          <w:color w:val="BFBFBF" w:themeColor="background1" w:themeShade="BF"/>
        </w:rPr>
      </w:pPr>
    </w:p>
    <w:p w14:paraId="6E7A82AE" w14:textId="77777777" w:rsidR="00924177" w:rsidRDefault="00924177" w:rsidP="0024161E">
      <w:pPr>
        <w:jc w:val="right"/>
        <w:rPr>
          <w:color w:val="BFBFBF" w:themeColor="background1" w:themeShade="BF"/>
        </w:rPr>
      </w:pPr>
    </w:p>
    <w:p w14:paraId="0FA23F44" w14:textId="77777777" w:rsidR="001438DB" w:rsidRDefault="001438DB" w:rsidP="0024161E">
      <w:pPr>
        <w:jc w:val="right"/>
        <w:rPr>
          <w:color w:val="BFBFBF" w:themeColor="background1" w:themeShade="BF"/>
        </w:rPr>
      </w:pPr>
    </w:p>
    <w:p w14:paraId="303B365F" w14:textId="6CF4367C" w:rsidR="00F814F1" w:rsidRDefault="0024161E" w:rsidP="0024161E">
      <w:pPr>
        <w:jc w:val="right"/>
      </w:pPr>
      <w:r>
        <w:rPr>
          <w:color w:val="BFBFBF" w:themeColor="background1" w:themeShade="BF"/>
        </w:rPr>
        <w:t>7</w:t>
      </w:r>
      <w:r w:rsidR="00F814F1">
        <w:br w:type="page"/>
      </w:r>
    </w:p>
    <w:p w14:paraId="36B99827" w14:textId="77777777" w:rsidR="00DA60C7" w:rsidRDefault="00DA60C7" w:rsidP="00FF791E">
      <w:pPr>
        <w:pStyle w:val="Ttulo1"/>
        <w:sectPr w:rsidR="00DA60C7" w:rsidSect="00DA60C7">
          <w:headerReference w:type="first" r:id="rId16"/>
          <w:footerReference w:type="first" r:id="rId17"/>
          <w:pgSz w:w="16838" w:h="11906" w:orient="landscape" w:code="9"/>
          <w:pgMar w:top="1616" w:right="1440" w:bottom="1616" w:left="1440" w:header="720" w:footer="720" w:gutter="0"/>
          <w:pgNumType w:start="0"/>
          <w:cols w:space="720"/>
          <w:titlePg/>
          <w:docGrid w:linePitch="360"/>
        </w:sectPr>
      </w:pPr>
      <w:bookmarkStart w:id="2" w:name="_Toc127285420"/>
    </w:p>
    <w:p w14:paraId="6AA1A72A" w14:textId="77777777" w:rsidR="00F814F1" w:rsidRDefault="00F814F1" w:rsidP="00FF791E">
      <w:pPr>
        <w:pStyle w:val="Ttulo1"/>
      </w:pPr>
      <w:r>
        <w:lastRenderedPageBreak/>
        <w:t>Conclusión</w:t>
      </w:r>
      <w:bookmarkEnd w:id="2"/>
    </w:p>
    <w:p w14:paraId="5696E021" w14:textId="77777777" w:rsidR="00F814F1" w:rsidRDefault="00F814F1" w:rsidP="00F814F1"/>
    <w:p w14:paraId="1863EA1B" w14:textId="0C3C54C4" w:rsidR="000E7352" w:rsidRDefault="00295D21" w:rsidP="00D802F3">
      <w:pPr>
        <w:jc w:val="both"/>
      </w:pPr>
      <w:r>
        <w:t xml:space="preserve">En conclusión, </w:t>
      </w:r>
      <w:r w:rsidR="00924177">
        <w:t>en este entregable se han completado todos los requisitos a falta del requisito 23. Aunque el estudiante lo ha intentado</w:t>
      </w:r>
      <w:r w:rsidR="001438DB">
        <w:t>,</w:t>
      </w:r>
      <w:r w:rsidR="00924177">
        <w:t xml:space="preserve"> no ha podido terminar de realizar este requisito completamente por lo que lo ha dejado sin hacer.</w:t>
      </w:r>
    </w:p>
    <w:p w14:paraId="78241C50" w14:textId="1A3B6735" w:rsidR="001438DB" w:rsidRDefault="001438DB" w:rsidP="00D802F3">
      <w:pPr>
        <w:jc w:val="both"/>
      </w:pPr>
      <w:r>
        <w:t>Cabe destacar, que la estimación para este entregable ha sido la correcta e incluso superior a las horas que se han invertido realmente en algunas tareas, indicando que el estudiante ha trabajado de manera más eficiente.</w:t>
      </w:r>
    </w:p>
    <w:p w14:paraId="48112BCD" w14:textId="7EF22642" w:rsidR="00924177" w:rsidRDefault="00924177" w:rsidP="00D802F3">
      <w:pPr>
        <w:jc w:val="both"/>
      </w:pPr>
    </w:p>
    <w:p w14:paraId="4C18DF8E" w14:textId="4B00D4D1" w:rsidR="00F814F1" w:rsidRDefault="00F814F1"/>
    <w:p w14:paraId="38123DBA" w14:textId="77777777" w:rsidR="00295D21" w:rsidRDefault="00295D21"/>
    <w:p w14:paraId="00B3961F" w14:textId="77777777" w:rsidR="00295D21" w:rsidRDefault="00295D21"/>
    <w:p w14:paraId="57A629DE" w14:textId="77777777" w:rsidR="00295D21" w:rsidRDefault="00295D21"/>
    <w:p w14:paraId="4E642337" w14:textId="77777777" w:rsidR="00295D21" w:rsidRDefault="00295D21"/>
    <w:p w14:paraId="032ED53A" w14:textId="77777777" w:rsidR="00295D21" w:rsidRDefault="00295D21"/>
    <w:p w14:paraId="48C36AC4" w14:textId="77777777" w:rsidR="00295D21" w:rsidRDefault="00295D21"/>
    <w:p w14:paraId="390E9C04" w14:textId="77777777" w:rsidR="00295D21" w:rsidRDefault="00295D21"/>
    <w:p w14:paraId="7B5EA662" w14:textId="77777777" w:rsidR="00295D21" w:rsidRDefault="00295D21"/>
    <w:p w14:paraId="3B778E00" w14:textId="77777777" w:rsidR="00295D21" w:rsidRDefault="00295D21"/>
    <w:p w14:paraId="62F50321" w14:textId="77777777" w:rsidR="00295D21" w:rsidRDefault="00295D21"/>
    <w:p w14:paraId="767D992F" w14:textId="77777777" w:rsidR="00295D21" w:rsidRDefault="00295D21"/>
    <w:p w14:paraId="7A85AEB1" w14:textId="77777777" w:rsidR="00295D21" w:rsidRDefault="00295D21"/>
    <w:p w14:paraId="2A10600A" w14:textId="77777777" w:rsidR="00295D21" w:rsidRDefault="00295D21"/>
    <w:p w14:paraId="12683595" w14:textId="77777777" w:rsidR="00295D21" w:rsidRDefault="00295D21"/>
    <w:p w14:paraId="687BA668" w14:textId="77777777" w:rsidR="00295D21" w:rsidRDefault="00295D21"/>
    <w:p w14:paraId="3C9715E6" w14:textId="77777777" w:rsidR="00295D21" w:rsidRDefault="00295D21"/>
    <w:p w14:paraId="66541510" w14:textId="77777777" w:rsidR="00295D21" w:rsidRDefault="00295D21"/>
    <w:p w14:paraId="0B4274F3" w14:textId="77777777" w:rsidR="00295D21" w:rsidRDefault="00295D21"/>
    <w:p w14:paraId="7F57906C" w14:textId="77777777" w:rsidR="00295D21" w:rsidRDefault="00295D21"/>
    <w:p w14:paraId="4CD10D97" w14:textId="77777777" w:rsidR="00295D21" w:rsidRDefault="00295D21"/>
    <w:p w14:paraId="2E4471DB" w14:textId="77777777" w:rsidR="00295D21" w:rsidRDefault="00295D21"/>
    <w:p w14:paraId="3BD98D50" w14:textId="10A065F1" w:rsidR="00295D21" w:rsidRPr="00962C73" w:rsidRDefault="0024161E" w:rsidP="00396AC7">
      <w:pPr>
        <w:jc w:val="right"/>
        <w:rPr>
          <w:color w:val="BFBFBF" w:themeColor="background1" w:themeShade="BF"/>
        </w:rPr>
      </w:pPr>
      <w:r>
        <w:rPr>
          <w:color w:val="BFBFBF" w:themeColor="background1" w:themeShade="BF"/>
        </w:rPr>
        <w:t>8</w:t>
      </w:r>
    </w:p>
    <w:p w14:paraId="71452AF1" w14:textId="77777777" w:rsidR="00F814F1" w:rsidRDefault="00F814F1" w:rsidP="00FF791E">
      <w:pPr>
        <w:pStyle w:val="Ttulo1"/>
      </w:pPr>
      <w:bookmarkStart w:id="3" w:name="_Toc127285421"/>
      <w:r>
        <w:lastRenderedPageBreak/>
        <w:t>Bibliografía</w:t>
      </w:r>
      <w:bookmarkEnd w:id="3"/>
    </w:p>
    <w:p w14:paraId="058D5006" w14:textId="77777777" w:rsidR="00F814F1" w:rsidRDefault="00F814F1" w:rsidP="00F814F1"/>
    <w:p w14:paraId="19439C05" w14:textId="77777777" w:rsidR="00F814F1" w:rsidRPr="00F814F1" w:rsidRDefault="00F814F1" w:rsidP="00F814F1">
      <w:proofErr w:type="spellStart"/>
      <w:r>
        <w:t>Intentionally</w:t>
      </w:r>
      <w:proofErr w:type="spellEnd"/>
      <w:r>
        <w:t xml:space="preserve"> </w:t>
      </w:r>
      <w:proofErr w:type="spellStart"/>
      <w:r>
        <w:t>blank</w:t>
      </w:r>
      <w:proofErr w:type="spellEnd"/>
    </w:p>
    <w:p w14:paraId="51C53B3D" w14:textId="77777777" w:rsidR="49CAD781" w:rsidRDefault="49CAD781" w:rsidP="49CAD781"/>
    <w:p w14:paraId="167E81AF" w14:textId="77777777" w:rsidR="00CA4301" w:rsidRDefault="00CA4301" w:rsidP="4BFF8B59">
      <w:pPr>
        <w:rPr>
          <w:rFonts w:ascii="Constantia" w:eastAsia="Constantia" w:hAnsi="Constantia" w:cs="Constantia"/>
          <w:color w:val="000000" w:themeColor="text2"/>
        </w:rPr>
      </w:pPr>
    </w:p>
    <w:p w14:paraId="0E41C6FB" w14:textId="77777777" w:rsidR="00CA4301" w:rsidRPr="007021DE" w:rsidRDefault="00CA4301" w:rsidP="4BFF8B59">
      <w:pPr>
        <w:rPr>
          <w:rFonts w:ascii="Constantia" w:eastAsia="Constantia" w:hAnsi="Constantia" w:cs="Constantia"/>
          <w:color w:val="000000" w:themeColor="text2"/>
        </w:rPr>
      </w:pPr>
    </w:p>
    <w:p w14:paraId="0C7B4BB3" w14:textId="77777777" w:rsidR="001638F6" w:rsidRDefault="001638F6" w:rsidP="7E88D476">
      <w:pPr>
        <w:ind w:left="547" w:hanging="547"/>
        <w:rPr>
          <w:rFonts w:ascii="Arial" w:eastAsia="Arial" w:hAnsi="Arial" w:cs="Arial"/>
          <w:sz w:val="40"/>
          <w:szCs w:val="40"/>
        </w:rPr>
      </w:pPr>
    </w:p>
    <w:p w14:paraId="31A00CD4" w14:textId="77777777" w:rsidR="0024161E" w:rsidRDefault="0024161E" w:rsidP="7E88D476">
      <w:pPr>
        <w:ind w:left="547" w:hanging="547"/>
        <w:rPr>
          <w:rFonts w:ascii="Arial" w:eastAsia="Arial" w:hAnsi="Arial" w:cs="Arial"/>
          <w:sz w:val="40"/>
          <w:szCs w:val="40"/>
        </w:rPr>
      </w:pPr>
    </w:p>
    <w:p w14:paraId="32B406E5" w14:textId="77777777" w:rsidR="0024161E" w:rsidRDefault="0024161E" w:rsidP="7E88D476">
      <w:pPr>
        <w:ind w:left="547" w:hanging="547"/>
        <w:rPr>
          <w:rFonts w:ascii="Arial" w:eastAsia="Arial" w:hAnsi="Arial" w:cs="Arial"/>
          <w:sz w:val="40"/>
          <w:szCs w:val="40"/>
        </w:rPr>
      </w:pPr>
    </w:p>
    <w:p w14:paraId="2D9896BC" w14:textId="77777777" w:rsidR="0024161E" w:rsidRDefault="0024161E" w:rsidP="7E88D476">
      <w:pPr>
        <w:ind w:left="547" w:hanging="547"/>
        <w:rPr>
          <w:rFonts w:ascii="Arial" w:eastAsia="Arial" w:hAnsi="Arial" w:cs="Arial"/>
          <w:sz w:val="40"/>
          <w:szCs w:val="40"/>
        </w:rPr>
      </w:pPr>
    </w:p>
    <w:p w14:paraId="6B411D37" w14:textId="77777777" w:rsidR="0024161E" w:rsidRDefault="0024161E" w:rsidP="7E88D476">
      <w:pPr>
        <w:ind w:left="547" w:hanging="547"/>
        <w:rPr>
          <w:rFonts w:ascii="Arial" w:eastAsia="Arial" w:hAnsi="Arial" w:cs="Arial"/>
          <w:sz w:val="40"/>
          <w:szCs w:val="40"/>
        </w:rPr>
      </w:pPr>
    </w:p>
    <w:p w14:paraId="024F016E" w14:textId="77777777" w:rsidR="0024161E" w:rsidRDefault="0024161E" w:rsidP="7E88D476">
      <w:pPr>
        <w:ind w:left="547" w:hanging="547"/>
        <w:rPr>
          <w:rFonts w:ascii="Arial" w:eastAsia="Arial" w:hAnsi="Arial" w:cs="Arial"/>
          <w:sz w:val="40"/>
          <w:szCs w:val="40"/>
        </w:rPr>
      </w:pPr>
    </w:p>
    <w:p w14:paraId="2EFD3944" w14:textId="77777777" w:rsidR="0024161E" w:rsidRDefault="0024161E" w:rsidP="7E88D476">
      <w:pPr>
        <w:ind w:left="547" w:hanging="547"/>
        <w:rPr>
          <w:rFonts w:ascii="Arial" w:eastAsia="Arial" w:hAnsi="Arial" w:cs="Arial"/>
          <w:sz w:val="40"/>
          <w:szCs w:val="40"/>
        </w:rPr>
      </w:pPr>
    </w:p>
    <w:p w14:paraId="398A6FB5" w14:textId="77777777" w:rsidR="0024161E" w:rsidRDefault="0024161E" w:rsidP="7E88D476">
      <w:pPr>
        <w:ind w:left="547" w:hanging="547"/>
        <w:rPr>
          <w:rFonts w:ascii="Arial" w:eastAsia="Arial" w:hAnsi="Arial" w:cs="Arial"/>
          <w:sz w:val="40"/>
          <w:szCs w:val="40"/>
        </w:rPr>
      </w:pPr>
    </w:p>
    <w:p w14:paraId="1A4334E5" w14:textId="77777777" w:rsidR="0024161E" w:rsidRDefault="0024161E" w:rsidP="7E88D476">
      <w:pPr>
        <w:ind w:left="547" w:hanging="547"/>
        <w:rPr>
          <w:rFonts w:ascii="Arial" w:eastAsia="Arial" w:hAnsi="Arial" w:cs="Arial"/>
          <w:sz w:val="40"/>
          <w:szCs w:val="40"/>
        </w:rPr>
      </w:pPr>
    </w:p>
    <w:p w14:paraId="7DE97A91" w14:textId="77777777" w:rsidR="0024161E" w:rsidRDefault="0024161E" w:rsidP="7E88D476">
      <w:pPr>
        <w:ind w:left="547" w:hanging="547"/>
        <w:rPr>
          <w:rFonts w:ascii="Arial" w:eastAsia="Arial" w:hAnsi="Arial" w:cs="Arial"/>
          <w:sz w:val="40"/>
          <w:szCs w:val="40"/>
        </w:rPr>
      </w:pPr>
    </w:p>
    <w:p w14:paraId="5DAE7DCC" w14:textId="77777777" w:rsidR="0024161E" w:rsidRDefault="0024161E" w:rsidP="7E88D476">
      <w:pPr>
        <w:ind w:left="547" w:hanging="547"/>
        <w:rPr>
          <w:rFonts w:ascii="Arial" w:eastAsia="Arial" w:hAnsi="Arial" w:cs="Arial"/>
          <w:sz w:val="40"/>
          <w:szCs w:val="40"/>
        </w:rPr>
      </w:pPr>
    </w:p>
    <w:p w14:paraId="113BD33C" w14:textId="77777777" w:rsidR="0024161E" w:rsidRDefault="0024161E" w:rsidP="7E88D476">
      <w:pPr>
        <w:ind w:left="547" w:hanging="547"/>
        <w:rPr>
          <w:rFonts w:ascii="Arial" w:eastAsia="Arial" w:hAnsi="Arial" w:cs="Arial"/>
          <w:sz w:val="40"/>
          <w:szCs w:val="40"/>
        </w:rPr>
      </w:pPr>
    </w:p>
    <w:p w14:paraId="48381B89" w14:textId="77777777" w:rsidR="0024161E" w:rsidRDefault="0024161E" w:rsidP="7E88D476">
      <w:pPr>
        <w:ind w:left="547" w:hanging="547"/>
        <w:rPr>
          <w:rFonts w:ascii="Arial" w:eastAsia="Arial" w:hAnsi="Arial" w:cs="Arial"/>
          <w:sz w:val="40"/>
          <w:szCs w:val="40"/>
        </w:rPr>
      </w:pPr>
    </w:p>
    <w:p w14:paraId="2F6D24EE" w14:textId="77777777" w:rsidR="0024161E" w:rsidRDefault="0024161E" w:rsidP="7E88D476">
      <w:pPr>
        <w:ind w:left="547" w:hanging="547"/>
        <w:rPr>
          <w:rFonts w:ascii="Arial" w:eastAsia="Arial" w:hAnsi="Arial" w:cs="Arial"/>
          <w:sz w:val="40"/>
          <w:szCs w:val="40"/>
        </w:rPr>
      </w:pPr>
    </w:p>
    <w:p w14:paraId="5C5ECA97" w14:textId="77777777" w:rsidR="0024161E" w:rsidRDefault="0024161E" w:rsidP="7E88D476">
      <w:pPr>
        <w:ind w:left="547" w:hanging="547"/>
        <w:rPr>
          <w:rFonts w:ascii="Arial" w:eastAsia="Arial" w:hAnsi="Arial" w:cs="Arial"/>
          <w:sz w:val="40"/>
          <w:szCs w:val="40"/>
        </w:rPr>
      </w:pPr>
    </w:p>
    <w:p w14:paraId="0FA5F6A0" w14:textId="77777777" w:rsidR="00962C73" w:rsidRDefault="00962C73" w:rsidP="0024161E">
      <w:pPr>
        <w:jc w:val="right"/>
        <w:rPr>
          <w:color w:val="BFBFBF" w:themeColor="background1" w:themeShade="BF"/>
        </w:rPr>
      </w:pPr>
    </w:p>
    <w:p w14:paraId="6BD2213A" w14:textId="42CD7A42" w:rsidR="0024161E" w:rsidRPr="0024161E" w:rsidRDefault="0024161E" w:rsidP="00396AC7">
      <w:pPr>
        <w:jc w:val="right"/>
        <w:rPr>
          <w:color w:val="BFBFBF" w:themeColor="background1" w:themeShade="BF"/>
        </w:rPr>
      </w:pPr>
      <w:r>
        <w:rPr>
          <w:color w:val="BFBFBF" w:themeColor="background1" w:themeShade="BF"/>
        </w:rPr>
        <w:t>9</w:t>
      </w:r>
    </w:p>
    <w:sectPr w:rsidR="0024161E" w:rsidRPr="0024161E" w:rsidSect="00DA60C7">
      <w:headerReference w:type="default" r:id="rId18"/>
      <w:footerReference w:type="default" r:id="rId19"/>
      <w:headerReference w:type="first" r:id="rId20"/>
      <w:footerReference w:type="first" r:id="rId21"/>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58F99" w14:textId="77777777" w:rsidR="000A6C37" w:rsidRDefault="000A6C37">
      <w:pPr>
        <w:spacing w:after="0" w:line="240" w:lineRule="auto"/>
      </w:pPr>
      <w:r>
        <w:separator/>
      </w:r>
    </w:p>
  </w:endnote>
  <w:endnote w:type="continuationSeparator" w:id="0">
    <w:p w14:paraId="6DD3BD70" w14:textId="77777777" w:rsidR="000A6C37" w:rsidRDefault="000A6C37">
      <w:pPr>
        <w:spacing w:after="0" w:line="240" w:lineRule="auto"/>
      </w:pPr>
      <w:r>
        <w:continuationSeparator/>
      </w:r>
    </w:p>
  </w:endnote>
  <w:endnote w:type="continuationNotice" w:id="1">
    <w:p w14:paraId="6C9F4171" w14:textId="77777777" w:rsidR="000A6C37" w:rsidRDefault="000A6C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02449" w14:textId="389C8291" w:rsidR="0024161E" w:rsidRDefault="0024161E" w:rsidP="0024161E">
    <w:pPr>
      <w:pStyle w:val="Piedepgina"/>
    </w:pPr>
  </w:p>
  <w:p w14:paraId="7FFBCB5D" w14:textId="2B476301" w:rsidR="001638F6" w:rsidRDefault="001638F6" w:rsidP="00DA60C7">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E4E7D" w14:textId="3D74B4EF" w:rsidR="0024161E" w:rsidRDefault="0024161E">
    <w:pPr>
      <w:pStyle w:val="Piedepgina"/>
    </w:pPr>
  </w:p>
  <w:p w14:paraId="386ECD02" w14:textId="252AF18F" w:rsidR="675EEDAA" w:rsidRDefault="675EEDAA" w:rsidP="0024161E">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B7445" w14:textId="79D1F399" w:rsidR="0024161E" w:rsidRDefault="0024161E">
    <w:pPr>
      <w:pStyle w:val="Piedepgina"/>
    </w:pPr>
  </w:p>
  <w:p w14:paraId="31184805" w14:textId="77777777" w:rsidR="0024161E" w:rsidRDefault="0024161E" w:rsidP="675EEDA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80D4A" w14:textId="215E5D8B" w:rsidR="0024161E" w:rsidRDefault="0024161E">
    <w:pPr>
      <w:pStyle w:val="Piedepgina"/>
    </w:pPr>
  </w:p>
  <w:p w14:paraId="5082BDA7" w14:textId="77777777" w:rsidR="0024161E" w:rsidRDefault="0024161E" w:rsidP="00DA60C7">
    <w:pPr>
      <w:pStyle w:val="Piedepgina"/>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14089" w14:textId="6AA4633A" w:rsidR="0024161E" w:rsidRDefault="0024161E">
    <w:pPr>
      <w:pStyle w:val="Piedepgina"/>
    </w:pPr>
  </w:p>
  <w:p w14:paraId="47658104" w14:textId="77777777" w:rsidR="0024161E" w:rsidRDefault="0024161E"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80236" w14:textId="77777777" w:rsidR="000A6C37" w:rsidRDefault="000A6C37">
      <w:pPr>
        <w:spacing w:after="0" w:line="240" w:lineRule="auto"/>
      </w:pPr>
      <w:r>
        <w:separator/>
      </w:r>
    </w:p>
  </w:footnote>
  <w:footnote w:type="continuationSeparator" w:id="0">
    <w:p w14:paraId="700F8597" w14:textId="77777777" w:rsidR="000A6C37" w:rsidRDefault="000A6C37">
      <w:pPr>
        <w:spacing w:after="0" w:line="240" w:lineRule="auto"/>
      </w:pPr>
      <w:r>
        <w:continuationSeparator/>
      </w:r>
    </w:p>
  </w:footnote>
  <w:footnote w:type="continuationNotice" w:id="1">
    <w:p w14:paraId="6947A93C" w14:textId="77777777" w:rsidR="000A6C37" w:rsidRDefault="000A6C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12E44C8" w14:textId="77777777" w:rsidTr="675EEDAA">
      <w:tc>
        <w:tcPr>
          <w:tcW w:w="2890" w:type="dxa"/>
        </w:tcPr>
        <w:p w14:paraId="594767C8" w14:textId="03793E2F" w:rsidR="675EEDAA" w:rsidRDefault="00EF33E3" w:rsidP="675EEDAA">
          <w:pPr>
            <w:pStyle w:val="Encabezado"/>
            <w:ind w:left="-115"/>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C30343">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C30343">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23654597" w14:textId="77777777" w:rsidR="675EEDAA" w:rsidRDefault="675EEDAA" w:rsidP="675EEDAA">
          <w:pPr>
            <w:pStyle w:val="Encabezado"/>
            <w:jc w:val="center"/>
          </w:pPr>
        </w:p>
      </w:tc>
      <w:tc>
        <w:tcPr>
          <w:tcW w:w="2890" w:type="dxa"/>
        </w:tcPr>
        <w:p w14:paraId="7F2B74D6" w14:textId="77777777"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27117D0E" w14:textId="77777777"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108954F6" w14:textId="77777777" w:rsidTr="675EEDAA">
      <w:tc>
        <w:tcPr>
          <w:tcW w:w="2890" w:type="dxa"/>
        </w:tcPr>
        <w:p w14:paraId="46F6350A" w14:textId="002B16C7" w:rsidR="675EEDAA" w:rsidRDefault="00DA60C7"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407DCF">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407DCF">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6E5D8E2E" w14:textId="77777777" w:rsidR="675EEDAA" w:rsidRDefault="675EEDAA" w:rsidP="675EEDAA">
          <w:pPr>
            <w:pStyle w:val="Encabezado"/>
            <w:jc w:val="center"/>
          </w:pPr>
        </w:p>
      </w:tc>
      <w:tc>
        <w:tcPr>
          <w:tcW w:w="2890" w:type="dxa"/>
        </w:tcPr>
        <w:p w14:paraId="16247AD7" w14:textId="55AA65D0" w:rsidR="675EEDAA" w:rsidRDefault="00DA60C7" w:rsidP="00DA60C7">
          <w:pPr>
            <w:pStyle w:val="Encabezado"/>
            <w:ind w:right="-115"/>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7F8D2673" w14:textId="77777777" w:rsidR="675EEDAA" w:rsidRDefault="675EEDAA" w:rsidP="675EEDA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7912CB68" w14:textId="77777777" w:rsidTr="675EEDAA">
      <w:tc>
        <w:tcPr>
          <w:tcW w:w="2890" w:type="dxa"/>
        </w:tcPr>
        <w:p w14:paraId="57D7F448" w14:textId="0B635DCC" w:rsidR="00DA60C7" w:rsidRDefault="00DA60C7" w:rsidP="675EEDAA">
          <w:pPr>
            <w:pStyle w:val="Encabezado"/>
            <w:ind w:left="-115"/>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12C3557C" w14:textId="77777777" w:rsidR="00DA60C7" w:rsidRDefault="00DA60C7" w:rsidP="675EEDAA">
          <w:pPr>
            <w:pStyle w:val="Encabezado"/>
            <w:jc w:val="center"/>
          </w:pPr>
        </w:p>
      </w:tc>
      <w:tc>
        <w:tcPr>
          <w:tcW w:w="2890" w:type="dxa"/>
        </w:tcPr>
        <w:p w14:paraId="6AB33C07" w14:textId="77777777" w:rsidR="00DA60C7" w:rsidRDefault="00DA60C7" w:rsidP="00DA60C7">
          <w:pPr>
            <w:pStyle w:val="Encabezado"/>
            <w:ind w:right="-115"/>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r w:rsidR="00C30343" w14:paraId="5391DAC4" w14:textId="77777777" w:rsidTr="675EEDAA">
      <w:tc>
        <w:tcPr>
          <w:tcW w:w="2890" w:type="dxa"/>
        </w:tcPr>
        <w:p w14:paraId="3023C77B" w14:textId="77777777" w:rsidR="00C30343" w:rsidRDefault="00C30343" w:rsidP="675EEDAA">
          <w:pPr>
            <w:pStyle w:val="Encabezado"/>
            <w:ind w:left="-115"/>
            <w:rPr>
              <w:rStyle w:val="normaltextrun"/>
              <w:rFonts w:ascii="Constantia" w:eastAsiaTheme="majorEastAsia" w:hAnsi="Constantia" w:cs="Segoe UI"/>
            </w:rPr>
          </w:pPr>
        </w:p>
      </w:tc>
      <w:tc>
        <w:tcPr>
          <w:tcW w:w="2890" w:type="dxa"/>
        </w:tcPr>
        <w:p w14:paraId="67A88609" w14:textId="77777777" w:rsidR="00C30343" w:rsidRDefault="00C30343" w:rsidP="675EEDAA">
          <w:pPr>
            <w:pStyle w:val="Encabezado"/>
            <w:jc w:val="center"/>
          </w:pPr>
        </w:p>
      </w:tc>
      <w:tc>
        <w:tcPr>
          <w:tcW w:w="2890" w:type="dxa"/>
        </w:tcPr>
        <w:p w14:paraId="472AE4A1" w14:textId="77777777" w:rsidR="00C30343" w:rsidRPr="03CC0CB7" w:rsidRDefault="00C30343" w:rsidP="00DA60C7">
          <w:pPr>
            <w:pStyle w:val="Encabezado"/>
            <w:ind w:right="-115"/>
            <w:rPr>
              <w:rStyle w:val="normaltextrun"/>
              <w:rFonts w:ascii="Constantia" w:eastAsiaTheme="majorEastAsia" w:hAnsi="Constantia" w:cs="Segoe UI"/>
            </w:rPr>
          </w:pPr>
        </w:p>
      </w:tc>
    </w:tr>
  </w:tbl>
  <w:p w14:paraId="61124014" w14:textId="77777777" w:rsidR="00DA60C7" w:rsidRDefault="00DA60C7" w:rsidP="675EEDA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3AE18873" w14:textId="77777777" w:rsidTr="675EEDAA">
      <w:tc>
        <w:tcPr>
          <w:tcW w:w="2890" w:type="dxa"/>
        </w:tcPr>
        <w:p w14:paraId="53E66705" w14:textId="5558FEAD" w:rsidR="00DA60C7" w:rsidRDefault="00DA60C7" w:rsidP="675EEDAA">
          <w:pPr>
            <w:pStyle w:val="Encabezado"/>
            <w:ind w:left="-115"/>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C30343">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C30343">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490AFB4A" w14:textId="77777777" w:rsidR="00DA60C7" w:rsidRDefault="00DA60C7" w:rsidP="675EEDAA">
          <w:pPr>
            <w:pStyle w:val="Encabezado"/>
            <w:jc w:val="center"/>
          </w:pPr>
        </w:p>
      </w:tc>
      <w:tc>
        <w:tcPr>
          <w:tcW w:w="2890" w:type="dxa"/>
        </w:tcPr>
        <w:p w14:paraId="455722DE" w14:textId="77777777" w:rsidR="00DA60C7" w:rsidRDefault="00DA60C7"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793C6988" w14:textId="77777777" w:rsidR="00DA60C7" w:rsidRDefault="00DA60C7" w:rsidP="675EEDAA">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747D598E" w14:textId="77777777" w:rsidTr="675EEDAA">
      <w:tc>
        <w:tcPr>
          <w:tcW w:w="2890" w:type="dxa"/>
        </w:tcPr>
        <w:p w14:paraId="04957489" w14:textId="214509D5" w:rsidR="00DA60C7" w:rsidRDefault="00DA60C7" w:rsidP="675EEDAA">
          <w:pPr>
            <w:pStyle w:val="Encabezado"/>
            <w:ind w:left="-115"/>
          </w:pPr>
          <w:proofErr w:type="spellStart"/>
          <w:r>
            <w:rPr>
              <w:rStyle w:val="normaltextrun"/>
              <w:rFonts w:ascii="Constantia" w:eastAsiaTheme="majorEastAsia" w:hAnsi="Constantia" w:cs="Segoe UI"/>
            </w:rPr>
            <w:t>J</w:t>
          </w:r>
          <w:r w:rsidR="00C30343">
            <w:rPr>
              <w:rStyle w:val="normaltextrun"/>
              <w:rFonts w:ascii="Constantia" w:eastAsiaTheme="majorEastAsia" w:hAnsi="Constantia" w:cs="Segoe UI"/>
            </w:rPr>
            <w:t>uly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w:t>
          </w:r>
          <w:r w:rsidR="00C30343">
            <w:rPr>
              <w:rStyle w:val="normaltextrun"/>
              <w:rFonts w:ascii="Constantia" w:eastAsiaTheme="majorEastAsia" w:hAnsi="Constantia" w:cs="Segoe UI"/>
            </w:rPr>
            <w:t>2</w:t>
          </w:r>
          <w:r w:rsidRPr="00AE3B55">
            <w:rPr>
              <w:rStyle w:val="normaltextrun"/>
              <w:rFonts w:ascii="Constantia" w:eastAsiaTheme="majorEastAsia" w:hAnsi="Constantia" w:cs="Segoe UI"/>
            </w:rPr>
            <w:t>.02.0</w:t>
          </w:r>
          <w:r w:rsidR="00C30343">
            <w:rPr>
              <w:rStyle w:val="normaltextrun"/>
              <w:rFonts w:ascii="Constantia" w:eastAsiaTheme="majorEastAsia" w:hAnsi="Constantia" w:cs="Segoe UI"/>
            </w:rPr>
            <w:t>5</w:t>
          </w:r>
          <w:r w:rsidRPr="03CC0CB7">
            <w:rPr>
              <w:rStyle w:val="normaltextrun"/>
              <w:rFonts w:ascii="Constantia" w:eastAsiaTheme="majorEastAsia" w:hAnsi="Constantia" w:cs="Segoe UI"/>
            </w:rPr>
            <w:t> </w:t>
          </w:r>
        </w:p>
      </w:tc>
      <w:tc>
        <w:tcPr>
          <w:tcW w:w="2890" w:type="dxa"/>
        </w:tcPr>
        <w:p w14:paraId="74A46550" w14:textId="77777777" w:rsidR="00DA60C7" w:rsidRDefault="00DA60C7" w:rsidP="675EEDAA">
          <w:pPr>
            <w:pStyle w:val="Encabezado"/>
            <w:jc w:val="center"/>
          </w:pPr>
        </w:p>
      </w:tc>
      <w:tc>
        <w:tcPr>
          <w:tcW w:w="2890" w:type="dxa"/>
        </w:tcPr>
        <w:p w14:paraId="61CF9B15" w14:textId="77777777" w:rsidR="00DA60C7" w:rsidRDefault="00DA60C7" w:rsidP="00DA60C7">
          <w:pPr>
            <w:pStyle w:val="Encabezado"/>
            <w:ind w:right="-115"/>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07E19021" w14:textId="77777777" w:rsidR="00DA60C7" w:rsidRDefault="00DA60C7"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3107B26"/>
    <w:multiLevelType w:val="hybridMultilevel"/>
    <w:tmpl w:val="CD20E2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FEE7ABF"/>
    <w:multiLevelType w:val="hybridMultilevel"/>
    <w:tmpl w:val="248EAD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46E2EF8"/>
    <w:multiLevelType w:val="hybridMultilevel"/>
    <w:tmpl w:val="72B62ED4"/>
    <w:lvl w:ilvl="0" w:tplc="BFCEEB4C">
      <w:numFmt w:val="bullet"/>
      <w:lvlText w:val="-"/>
      <w:lvlJc w:val="left"/>
      <w:pPr>
        <w:ind w:left="1080" w:hanging="360"/>
      </w:pPr>
      <w:rPr>
        <w:rFonts w:ascii="Constantia" w:eastAsiaTheme="minorEastAsia" w:hAnsi="Constantia"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8"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9"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90274006">
    <w:abstractNumId w:val="9"/>
  </w:num>
  <w:num w:numId="2" w16cid:durableId="54670755">
    <w:abstractNumId w:val="9"/>
  </w:num>
  <w:num w:numId="3" w16cid:durableId="2089770860">
    <w:abstractNumId w:val="8"/>
  </w:num>
  <w:num w:numId="4" w16cid:durableId="1735470090">
    <w:abstractNumId w:val="8"/>
  </w:num>
  <w:num w:numId="5" w16cid:durableId="1366250956">
    <w:abstractNumId w:val="9"/>
  </w:num>
  <w:num w:numId="6" w16cid:durableId="1039820244">
    <w:abstractNumId w:val="8"/>
  </w:num>
  <w:num w:numId="7" w16cid:durableId="2139181572">
    <w:abstractNumId w:val="12"/>
  </w:num>
  <w:num w:numId="8" w16cid:durableId="1341467755">
    <w:abstractNumId w:val="10"/>
  </w:num>
  <w:num w:numId="9" w16cid:durableId="586814369">
    <w:abstractNumId w:val="14"/>
  </w:num>
  <w:num w:numId="10" w16cid:durableId="579944739">
    <w:abstractNumId w:val="13"/>
  </w:num>
  <w:num w:numId="11" w16cid:durableId="1254359701">
    <w:abstractNumId w:val="21"/>
  </w:num>
  <w:num w:numId="12" w16cid:durableId="1251545019">
    <w:abstractNumId w:val="20"/>
  </w:num>
  <w:num w:numId="13" w16cid:durableId="1858276903">
    <w:abstractNumId w:val="7"/>
  </w:num>
  <w:num w:numId="14" w16cid:durableId="473983959">
    <w:abstractNumId w:val="6"/>
  </w:num>
  <w:num w:numId="15" w16cid:durableId="1529837082">
    <w:abstractNumId w:val="5"/>
  </w:num>
  <w:num w:numId="16" w16cid:durableId="1126777232">
    <w:abstractNumId w:val="4"/>
  </w:num>
  <w:num w:numId="17" w16cid:durableId="423960087">
    <w:abstractNumId w:val="3"/>
  </w:num>
  <w:num w:numId="18" w16cid:durableId="1542131843">
    <w:abstractNumId w:val="2"/>
  </w:num>
  <w:num w:numId="19" w16cid:durableId="1985309796">
    <w:abstractNumId w:val="1"/>
  </w:num>
  <w:num w:numId="20" w16cid:durableId="1216509995">
    <w:abstractNumId w:val="0"/>
  </w:num>
  <w:num w:numId="21" w16cid:durableId="1362903340">
    <w:abstractNumId w:val="17"/>
  </w:num>
  <w:num w:numId="22" w16cid:durableId="2044204095">
    <w:abstractNumId w:val="18"/>
  </w:num>
  <w:num w:numId="23" w16cid:durableId="500898130">
    <w:abstractNumId w:val="19"/>
  </w:num>
  <w:num w:numId="24" w16cid:durableId="780338838">
    <w:abstractNumId w:val="11"/>
  </w:num>
  <w:num w:numId="25" w16cid:durableId="1783257717">
    <w:abstractNumId w:val="15"/>
  </w:num>
  <w:num w:numId="26" w16cid:durableId="19393670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06A"/>
    <w:rsid w:val="000004A9"/>
    <w:rsid w:val="00002E92"/>
    <w:rsid w:val="00014369"/>
    <w:rsid w:val="00015359"/>
    <w:rsid w:val="000217A8"/>
    <w:rsid w:val="00037668"/>
    <w:rsid w:val="000415E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A6C37"/>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E7F2A"/>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38DB"/>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A31DA"/>
    <w:rsid w:val="001B2966"/>
    <w:rsid w:val="001B5ED8"/>
    <w:rsid w:val="001B7393"/>
    <w:rsid w:val="001C2EFE"/>
    <w:rsid w:val="001D5992"/>
    <w:rsid w:val="001E04D1"/>
    <w:rsid w:val="001E4444"/>
    <w:rsid w:val="001F0B94"/>
    <w:rsid w:val="001F72CB"/>
    <w:rsid w:val="002064E6"/>
    <w:rsid w:val="00210C59"/>
    <w:rsid w:val="00211B56"/>
    <w:rsid w:val="00215DF4"/>
    <w:rsid w:val="00217155"/>
    <w:rsid w:val="00217541"/>
    <w:rsid w:val="002253F6"/>
    <w:rsid w:val="002274C7"/>
    <w:rsid w:val="00235B23"/>
    <w:rsid w:val="00240337"/>
    <w:rsid w:val="002410E5"/>
    <w:rsid w:val="0024161E"/>
    <w:rsid w:val="00243F2B"/>
    <w:rsid w:val="00244F7B"/>
    <w:rsid w:val="00245C4C"/>
    <w:rsid w:val="00245D73"/>
    <w:rsid w:val="002500A9"/>
    <w:rsid w:val="0025059C"/>
    <w:rsid w:val="0026423F"/>
    <w:rsid w:val="0026484C"/>
    <w:rsid w:val="00265B50"/>
    <w:rsid w:val="00270C34"/>
    <w:rsid w:val="0027187B"/>
    <w:rsid w:val="00271BB6"/>
    <w:rsid w:val="002777D8"/>
    <w:rsid w:val="002826BB"/>
    <w:rsid w:val="00283548"/>
    <w:rsid w:val="00283C16"/>
    <w:rsid w:val="00286EAB"/>
    <w:rsid w:val="00295D21"/>
    <w:rsid w:val="0029750E"/>
    <w:rsid w:val="00297BF5"/>
    <w:rsid w:val="002A2E78"/>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279F3"/>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96AC7"/>
    <w:rsid w:val="003A437E"/>
    <w:rsid w:val="003A6B16"/>
    <w:rsid w:val="003A7348"/>
    <w:rsid w:val="003B316D"/>
    <w:rsid w:val="003B49BD"/>
    <w:rsid w:val="003B5B57"/>
    <w:rsid w:val="003B7450"/>
    <w:rsid w:val="003B774F"/>
    <w:rsid w:val="003C3433"/>
    <w:rsid w:val="003C6D76"/>
    <w:rsid w:val="003D1DF7"/>
    <w:rsid w:val="003D440B"/>
    <w:rsid w:val="003D785A"/>
    <w:rsid w:val="003D7BA7"/>
    <w:rsid w:val="003E2F6C"/>
    <w:rsid w:val="003E5281"/>
    <w:rsid w:val="003F2A4A"/>
    <w:rsid w:val="003F33A9"/>
    <w:rsid w:val="003F5E0B"/>
    <w:rsid w:val="0040190D"/>
    <w:rsid w:val="00405085"/>
    <w:rsid w:val="00406801"/>
    <w:rsid w:val="00407DCF"/>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3F49"/>
    <w:rsid w:val="004952C4"/>
    <w:rsid w:val="00497CF2"/>
    <w:rsid w:val="004A4E33"/>
    <w:rsid w:val="004A7ECD"/>
    <w:rsid w:val="004B27B1"/>
    <w:rsid w:val="004B4C5D"/>
    <w:rsid w:val="004B6C55"/>
    <w:rsid w:val="004B790C"/>
    <w:rsid w:val="004C14FB"/>
    <w:rsid w:val="004C236F"/>
    <w:rsid w:val="004C46B9"/>
    <w:rsid w:val="004D48AA"/>
    <w:rsid w:val="004D6216"/>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25AD9"/>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5F5065"/>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57496"/>
    <w:rsid w:val="00660B3C"/>
    <w:rsid w:val="00661A87"/>
    <w:rsid w:val="00664363"/>
    <w:rsid w:val="0066439C"/>
    <w:rsid w:val="00666DC7"/>
    <w:rsid w:val="006715F0"/>
    <w:rsid w:val="00673127"/>
    <w:rsid w:val="00673260"/>
    <w:rsid w:val="006738E9"/>
    <w:rsid w:val="00674A6A"/>
    <w:rsid w:val="006771D6"/>
    <w:rsid w:val="00677FCB"/>
    <w:rsid w:val="00680F43"/>
    <w:rsid w:val="006864BC"/>
    <w:rsid w:val="00687437"/>
    <w:rsid w:val="0068756F"/>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9613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222E"/>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4177"/>
    <w:rsid w:val="00927FF1"/>
    <w:rsid w:val="00930102"/>
    <w:rsid w:val="00934F1C"/>
    <w:rsid w:val="009427F0"/>
    <w:rsid w:val="00942EAF"/>
    <w:rsid w:val="00944713"/>
    <w:rsid w:val="00947D5D"/>
    <w:rsid w:val="009522CB"/>
    <w:rsid w:val="009565B4"/>
    <w:rsid w:val="00962C73"/>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167F0"/>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3112"/>
    <w:rsid w:val="00A86406"/>
    <w:rsid w:val="00A9766A"/>
    <w:rsid w:val="00AA43B2"/>
    <w:rsid w:val="00AA4567"/>
    <w:rsid w:val="00AB0120"/>
    <w:rsid w:val="00AB0709"/>
    <w:rsid w:val="00AB1CE8"/>
    <w:rsid w:val="00AB4B01"/>
    <w:rsid w:val="00AB5233"/>
    <w:rsid w:val="00AD165F"/>
    <w:rsid w:val="00AD4803"/>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E37C7"/>
    <w:rsid w:val="00BF6433"/>
    <w:rsid w:val="00C03B8C"/>
    <w:rsid w:val="00C072E3"/>
    <w:rsid w:val="00C07D00"/>
    <w:rsid w:val="00C1679E"/>
    <w:rsid w:val="00C179E7"/>
    <w:rsid w:val="00C26DA2"/>
    <w:rsid w:val="00C274D5"/>
    <w:rsid w:val="00C30343"/>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52DE"/>
    <w:rsid w:val="00D802F3"/>
    <w:rsid w:val="00D82E91"/>
    <w:rsid w:val="00D86147"/>
    <w:rsid w:val="00D87963"/>
    <w:rsid w:val="00D9158B"/>
    <w:rsid w:val="00D9437A"/>
    <w:rsid w:val="00D97375"/>
    <w:rsid w:val="00DA29CF"/>
    <w:rsid w:val="00DA321E"/>
    <w:rsid w:val="00DA5761"/>
    <w:rsid w:val="00DA60C7"/>
    <w:rsid w:val="00DA6CE5"/>
    <w:rsid w:val="00DB2900"/>
    <w:rsid w:val="00DC05DE"/>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712BF"/>
    <w:rsid w:val="00E7574E"/>
    <w:rsid w:val="00E77D66"/>
    <w:rsid w:val="00E80562"/>
    <w:rsid w:val="00E8434A"/>
    <w:rsid w:val="00E84F0B"/>
    <w:rsid w:val="00E87251"/>
    <w:rsid w:val="00E95B3A"/>
    <w:rsid w:val="00EA0677"/>
    <w:rsid w:val="00EB0C34"/>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A567F"/>
    <w:rsid w:val="00FB326A"/>
    <w:rsid w:val="00FC439D"/>
    <w:rsid w:val="00FC58A4"/>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0979D1"/>
  <w15:docId w15:val="{BACA4969-AB22-417C-B35A-6C0CDB16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000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https://github.com/Acme-L3/Acme-L3-D01"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mailto:antbarjim1@alum.us.es" TargetMode="External"/><Relationship Id="rId14" Type="http://schemas.openxmlformats.org/officeDocument/2006/relationships/footer" Target="foot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11C78-080F-4554-8930-592D5A534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174</TotalTime>
  <Pages>9</Pages>
  <Words>609</Words>
  <Characters>3350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ANTONIO BAREA JIMENEZ</cp:lastModifiedBy>
  <cp:revision>23</cp:revision>
  <cp:lastPrinted>2021-05-04T16:33:00Z</cp:lastPrinted>
  <dcterms:created xsi:type="dcterms:W3CDTF">2023-02-17T08:48:00Z</dcterms:created>
  <dcterms:modified xsi:type="dcterms:W3CDTF">2023-06-28T15:31:00Z</dcterms:modified>
  <cp:version/>
</cp:coreProperties>
</file>