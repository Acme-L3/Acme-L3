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r>
        <w:t>Planning Report</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3A62E2FE"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D8727F">
        <w:rPr>
          <w:rStyle w:val="normaltextrun"/>
          <w:rFonts w:ascii="Constantia" w:eastAsiaTheme="majorEastAsia" w:hAnsi="Constantia" w:cs="Segoe UI"/>
          <w:color w:val="000000" w:themeColor="text2"/>
        </w:rPr>
        <w:t>2</w:t>
      </w:r>
      <w:r w:rsidR="0059104F">
        <w:rPr>
          <w:rStyle w:val="normaltextrun"/>
          <w:rFonts w:ascii="Constantia" w:eastAsiaTheme="majorEastAsia" w:hAnsi="Constantia" w:cs="Segoe UI"/>
          <w:color w:val="000000" w:themeColor="text2"/>
        </w:rPr>
        <w:t>6</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59104F">
        <w:rPr>
          <w:rStyle w:val="normaltextrun"/>
          <w:rFonts w:ascii="Constantia" w:eastAsiaTheme="majorEastAsia" w:hAnsi="Constantia" w:cs="Segoe UI"/>
          <w:color w:val="000000" w:themeColor="text2"/>
        </w:rPr>
        <w:t>5</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5AF10114" w14:textId="556FE19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r>
        <w:rPr>
          <w:rStyle w:val="eop"/>
          <w:rFonts w:ascii="Constantia" w:hAnsi="Constantia" w:cs="Segoe UI"/>
          <w:sz w:val="22"/>
          <w:szCs w:val="22"/>
        </w:rPr>
        <w:t>Pacheco Rodrigues, Guillermo Alonso (guipacrod@alum.us.es)</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0E8EC833" w:rsidR="002B533F" w:rsidRPr="00B675E5"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Github:</w:t>
      </w:r>
      <w:r>
        <w:rPr>
          <w:rStyle w:val="normaltextrun"/>
          <w:rFonts w:ascii="Constantia" w:eastAsiaTheme="majorEastAsia" w:hAnsi="Constantia" w:cs="Segoe UI"/>
          <w:b/>
          <w:bCs/>
          <w:color w:val="000000" w:themeColor="text2"/>
        </w:rPr>
        <w:t xml:space="preserve"> </w:t>
      </w:r>
      <w:hyperlink r:id="rId9" w:history="1">
        <w:r w:rsidRPr="001A31DA">
          <w:rPr>
            <w:rStyle w:val="Hipervnculo"/>
            <w:rFonts w:ascii="Constantia" w:eastAsiaTheme="majorEastAsia" w:hAnsi="Constantia" w:cs="Segoe UI"/>
            <w:b/>
            <w:bCs/>
          </w:rPr>
          <w:t>https://github.com/Acme-L3/Acme-L3-D01</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4"/>
        <w:gridCol w:w="1274"/>
        <w:gridCol w:w="6126"/>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48F41F77" w:rsidR="00FF791E" w:rsidRDefault="00D8727F"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2</w:t>
            </w:r>
            <w:r w:rsidR="00140A2F">
              <w:rPr>
                <w:lang w:bidi="es-ES"/>
              </w:rPr>
              <w:t>6</w:t>
            </w:r>
            <w:r w:rsidR="00210C59">
              <w:rPr>
                <w:lang w:bidi="es-ES"/>
              </w:rPr>
              <w:t>/0</w:t>
            </w:r>
            <w:r w:rsidR="00140A2F">
              <w:rPr>
                <w:lang w:bidi="es-ES"/>
              </w:rPr>
              <w:t>5</w:t>
            </w:r>
            <w:r w:rsidR="00210C59">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2" w:name="_Toc129789574"/>
      <w:r>
        <w:lastRenderedPageBreak/>
        <w:t>Contenido</w:t>
      </w:r>
      <w:bookmarkEnd w:id="2"/>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25"/>
        <w:gridCol w:w="1373"/>
        <w:gridCol w:w="1594"/>
        <w:gridCol w:w="1767"/>
        <w:gridCol w:w="2005"/>
      </w:tblGrid>
      <w:tr w:rsidR="00311785" w14:paraId="2AC3BD1C" w14:textId="77777777" w:rsidTr="00140A2F">
        <w:trPr>
          <w:trHeight w:val="694"/>
        </w:trPr>
        <w:tc>
          <w:tcPr>
            <w:tcW w:w="1925" w:type="dxa"/>
            <w:vAlign w:val="center"/>
          </w:tcPr>
          <w:p w14:paraId="6D2825F9" w14:textId="7C3D26CF" w:rsidR="00311785" w:rsidRDefault="00311785" w:rsidP="000E7352">
            <w:pPr>
              <w:jc w:val="center"/>
            </w:pPr>
            <w:r>
              <w:t>Tarea</w:t>
            </w:r>
          </w:p>
        </w:tc>
        <w:tc>
          <w:tcPr>
            <w:tcW w:w="1373" w:type="dxa"/>
            <w:vAlign w:val="center"/>
          </w:tcPr>
          <w:p w14:paraId="3845C4F5" w14:textId="5106D01B" w:rsidR="00311785" w:rsidRDefault="00311785" w:rsidP="000E7352">
            <w:pPr>
              <w:jc w:val="center"/>
            </w:pPr>
            <w:r>
              <w:t>Horas estimadas</w:t>
            </w:r>
          </w:p>
        </w:tc>
        <w:tc>
          <w:tcPr>
            <w:tcW w:w="1594" w:type="dxa"/>
            <w:vAlign w:val="center"/>
          </w:tcPr>
          <w:p w14:paraId="67A1BC73" w14:textId="0D6A6DDC" w:rsidR="00311785" w:rsidRDefault="00311785" w:rsidP="000E7352">
            <w:pPr>
              <w:jc w:val="center"/>
            </w:pPr>
            <w:r>
              <w:t>Horas invertidas</w:t>
            </w:r>
          </w:p>
        </w:tc>
        <w:tc>
          <w:tcPr>
            <w:tcW w:w="1767"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05" w:type="dxa"/>
            <w:vAlign w:val="center"/>
          </w:tcPr>
          <w:p w14:paraId="42C772A0" w14:textId="71CED08B" w:rsidR="00311785" w:rsidRDefault="00311785" w:rsidP="000E7352">
            <w:pPr>
              <w:jc w:val="center"/>
            </w:pPr>
            <w:r>
              <w:t>Coste de realizar la tarea</w:t>
            </w:r>
          </w:p>
        </w:tc>
      </w:tr>
      <w:tr w:rsidR="00311785" w14:paraId="541A3CF9" w14:textId="77777777" w:rsidTr="00140A2F">
        <w:trPr>
          <w:trHeight w:val="844"/>
        </w:trPr>
        <w:tc>
          <w:tcPr>
            <w:tcW w:w="1925" w:type="dxa"/>
            <w:vAlign w:val="center"/>
          </w:tcPr>
          <w:p w14:paraId="323AB1B7" w14:textId="547DC729" w:rsidR="00311785" w:rsidRDefault="00140A2F" w:rsidP="000E7352">
            <w:pPr>
              <w:jc w:val="center"/>
            </w:pPr>
            <w:r>
              <w:t>19</w:t>
            </w:r>
          </w:p>
        </w:tc>
        <w:tc>
          <w:tcPr>
            <w:tcW w:w="1373" w:type="dxa"/>
            <w:vAlign w:val="center"/>
          </w:tcPr>
          <w:p w14:paraId="10C08B75" w14:textId="68A2390F" w:rsidR="00311785" w:rsidRDefault="00140A2F" w:rsidP="000E7352">
            <w:pPr>
              <w:jc w:val="center"/>
            </w:pPr>
            <w:r>
              <w:t>5 horas</w:t>
            </w:r>
          </w:p>
        </w:tc>
        <w:tc>
          <w:tcPr>
            <w:tcW w:w="1594" w:type="dxa"/>
            <w:vAlign w:val="center"/>
          </w:tcPr>
          <w:p w14:paraId="45B2B00A" w14:textId="09A81824" w:rsidR="00311785" w:rsidRDefault="00140A2F" w:rsidP="000E7352">
            <w:pPr>
              <w:jc w:val="center"/>
            </w:pPr>
            <w:r>
              <w:t>7 horas</w:t>
            </w:r>
          </w:p>
        </w:tc>
        <w:tc>
          <w:tcPr>
            <w:tcW w:w="1767"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05" w:type="dxa"/>
            <w:vAlign w:val="center"/>
          </w:tcPr>
          <w:p w14:paraId="731853BC" w14:textId="09F21284" w:rsidR="00311785" w:rsidRDefault="00D8727F" w:rsidP="000E7352">
            <w:pPr>
              <w:jc w:val="center"/>
            </w:pPr>
            <w:r>
              <w:t>1</w:t>
            </w:r>
            <w:r w:rsidR="00140A2F">
              <w:t>40</w:t>
            </w:r>
            <w:r w:rsidR="00834D93">
              <w:t>€</w:t>
            </w:r>
          </w:p>
        </w:tc>
      </w:tr>
      <w:tr w:rsidR="00311785" w14:paraId="052BCBFC" w14:textId="77777777" w:rsidTr="00140A2F">
        <w:trPr>
          <w:trHeight w:val="1003"/>
        </w:trPr>
        <w:tc>
          <w:tcPr>
            <w:tcW w:w="1925" w:type="dxa"/>
            <w:vAlign w:val="center"/>
          </w:tcPr>
          <w:p w14:paraId="0DA1FE9E" w14:textId="6683F18A" w:rsidR="00311785" w:rsidRDefault="00140A2F" w:rsidP="000E7352">
            <w:pPr>
              <w:jc w:val="center"/>
            </w:pPr>
            <w:r>
              <w:t>20</w:t>
            </w:r>
          </w:p>
        </w:tc>
        <w:tc>
          <w:tcPr>
            <w:tcW w:w="1373" w:type="dxa"/>
            <w:vAlign w:val="center"/>
          </w:tcPr>
          <w:p w14:paraId="1AB1A4EE" w14:textId="347985F8" w:rsidR="00311785" w:rsidRDefault="00140A2F" w:rsidP="000E7352">
            <w:pPr>
              <w:jc w:val="center"/>
            </w:pPr>
            <w:r>
              <w:t>2 horas</w:t>
            </w:r>
          </w:p>
        </w:tc>
        <w:tc>
          <w:tcPr>
            <w:tcW w:w="1594" w:type="dxa"/>
            <w:vAlign w:val="center"/>
          </w:tcPr>
          <w:p w14:paraId="2C10F469" w14:textId="105C9D72" w:rsidR="00311785" w:rsidRDefault="00140A2F" w:rsidP="000E7352">
            <w:pPr>
              <w:jc w:val="center"/>
            </w:pPr>
            <w:r>
              <w:t>3 horas</w:t>
            </w:r>
          </w:p>
        </w:tc>
        <w:tc>
          <w:tcPr>
            <w:tcW w:w="1767" w:type="dxa"/>
          </w:tcPr>
          <w:p w14:paraId="08C5452B" w14:textId="77777777" w:rsidR="00311785" w:rsidRDefault="00311785" w:rsidP="000E7352">
            <w:pPr>
              <w:jc w:val="center"/>
            </w:pPr>
          </w:p>
          <w:p w14:paraId="2E375FE6" w14:textId="665D21ED" w:rsidR="00311785" w:rsidRDefault="00303AB0" w:rsidP="00311785">
            <w:pPr>
              <w:jc w:val="center"/>
            </w:pPr>
            <w:r>
              <w:t>Desarrollador</w:t>
            </w:r>
          </w:p>
        </w:tc>
        <w:tc>
          <w:tcPr>
            <w:tcW w:w="2005" w:type="dxa"/>
            <w:vAlign w:val="center"/>
          </w:tcPr>
          <w:p w14:paraId="217D3198" w14:textId="21EF5AF9" w:rsidR="00311785" w:rsidRDefault="00140A2F" w:rsidP="000E7352">
            <w:pPr>
              <w:jc w:val="center"/>
            </w:pPr>
            <w:r>
              <w:t>60</w:t>
            </w:r>
            <w:r w:rsidR="00834D93">
              <w:t xml:space="preserve"> €</w:t>
            </w:r>
          </w:p>
        </w:tc>
      </w:tr>
    </w:tbl>
    <w:p w14:paraId="5F8D8F9E" w14:textId="77777777" w:rsidR="000E7352" w:rsidRDefault="000E7352" w:rsidP="00B77F49"/>
    <w:p w14:paraId="16293694" w14:textId="2CB8DA15" w:rsidR="000E7352" w:rsidRDefault="000E7352" w:rsidP="00B77F49">
      <w:r>
        <w:t xml:space="preserve">Por lo tanto, el coste total de realizar </w:t>
      </w:r>
      <w:r w:rsidR="00834D93">
        <w:t>las tareas individuales d</w:t>
      </w:r>
      <w:r>
        <w:t xml:space="preserve">el </w:t>
      </w:r>
      <w:r w:rsidR="00140A2F">
        <w:t>cuarto</w:t>
      </w:r>
      <w:r>
        <w:t xml:space="preserve"> entregable ha sido de </w:t>
      </w:r>
      <w:r w:rsidR="00140A2F">
        <w:t>200</w:t>
      </w:r>
      <w:r w:rsidR="00834D93">
        <w:t>€</w:t>
      </w:r>
      <w:r>
        <w:t xml:space="preserve"> invirtiendo un total de </w:t>
      </w:r>
      <w:r w:rsidR="00D8727F">
        <w:t>1</w:t>
      </w:r>
      <w:r w:rsidR="00140A2F">
        <w:t>0 horas invertidas</w:t>
      </w:r>
      <w:r>
        <w:t>.</w:t>
      </w:r>
    </w:p>
    <w:p w14:paraId="30F9C669" w14:textId="541C02A4" w:rsidR="00F814F1" w:rsidRDefault="00F814F1">
      <w:r>
        <w:br w:type="page"/>
      </w:r>
    </w:p>
    <w:p w14:paraId="3B9A42B3" w14:textId="2BACB4BE" w:rsidR="00F814F1" w:rsidRDefault="00F814F1" w:rsidP="00FF791E">
      <w:pPr>
        <w:pStyle w:val="Ttulo1"/>
      </w:pPr>
      <w:bookmarkStart w:id="3" w:name="_Toc129789575"/>
      <w:r>
        <w:lastRenderedPageBreak/>
        <w:t>Conclusión</w:t>
      </w:r>
      <w:bookmarkEnd w:id="3"/>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4" w:name="_Toc129789576"/>
      <w:r>
        <w:lastRenderedPageBreak/>
        <w:t>Bibliografía</w:t>
      </w:r>
      <w:bookmarkEnd w:id="4"/>
    </w:p>
    <w:p w14:paraId="60457923" w14:textId="64451652" w:rsidR="00F814F1" w:rsidRDefault="00F814F1" w:rsidP="00F814F1"/>
    <w:p w14:paraId="49762320" w14:textId="57EFD8C8" w:rsidR="00F814F1" w:rsidRPr="00F814F1" w:rsidRDefault="00F814F1" w:rsidP="00F814F1">
      <w:r>
        <w:t>Intentionally blank</w:t>
      </w:r>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0"/>
      <w:footerReference w:type="default" r:id="rId11"/>
      <w:headerReference w:type="first" r:id="rId12"/>
      <w:footerReference w:type="firs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FF070" w14:textId="77777777" w:rsidR="005236A6" w:rsidRDefault="005236A6">
      <w:pPr>
        <w:spacing w:after="0" w:line="240" w:lineRule="auto"/>
      </w:pPr>
      <w:r>
        <w:separator/>
      </w:r>
    </w:p>
  </w:endnote>
  <w:endnote w:type="continuationSeparator" w:id="0">
    <w:p w14:paraId="2047DE7A" w14:textId="77777777" w:rsidR="005236A6" w:rsidRDefault="005236A6">
      <w:pPr>
        <w:spacing w:after="0" w:line="240" w:lineRule="auto"/>
      </w:pPr>
      <w:r>
        <w:continuationSeparator/>
      </w:r>
    </w:p>
  </w:endnote>
  <w:endnote w:type="continuationNotice" w:id="1">
    <w:p w14:paraId="1A800413" w14:textId="77777777" w:rsidR="005236A6" w:rsidRDefault="005236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CA4DC" w14:textId="77777777" w:rsidR="005236A6" w:rsidRDefault="005236A6">
      <w:pPr>
        <w:spacing w:after="0" w:line="240" w:lineRule="auto"/>
      </w:pPr>
      <w:r>
        <w:separator/>
      </w:r>
    </w:p>
  </w:footnote>
  <w:footnote w:type="continuationSeparator" w:id="0">
    <w:p w14:paraId="47DD117F" w14:textId="77777777" w:rsidR="005236A6" w:rsidRDefault="005236A6">
      <w:pPr>
        <w:spacing w:after="0" w:line="240" w:lineRule="auto"/>
      </w:pPr>
      <w:r>
        <w:continuationSeparator/>
      </w:r>
    </w:p>
  </w:footnote>
  <w:footnote w:type="continuationNotice" w:id="1">
    <w:p w14:paraId="03BC4DF1" w14:textId="77777777" w:rsidR="005236A6" w:rsidRDefault="005236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0A2F"/>
    <w:rsid w:val="001457BD"/>
    <w:rsid w:val="00150E39"/>
    <w:rsid w:val="00151A8C"/>
    <w:rsid w:val="00151B12"/>
    <w:rsid w:val="00152973"/>
    <w:rsid w:val="00153CC1"/>
    <w:rsid w:val="0015568D"/>
    <w:rsid w:val="001638F6"/>
    <w:rsid w:val="00165D70"/>
    <w:rsid w:val="00171FFA"/>
    <w:rsid w:val="00175142"/>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B6CCB"/>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236A6"/>
    <w:rsid w:val="00531DFC"/>
    <w:rsid w:val="005417CC"/>
    <w:rsid w:val="00547AC3"/>
    <w:rsid w:val="00547F73"/>
    <w:rsid w:val="00553F1C"/>
    <w:rsid w:val="00554442"/>
    <w:rsid w:val="005601CB"/>
    <w:rsid w:val="00564827"/>
    <w:rsid w:val="00565AD7"/>
    <w:rsid w:val="0058058D"/>
    <w:rsid w:val="005827BC"/>
    <w:rsid w:val="005858C1"/>
    <w:rsid w:val="0058641D"/>
    <w:rsid w:val="0059104F"/>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07CDD"/>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B00DB"/>
    <w:rsid w:val="007C01A3"/>
    <w:rsid w:val="007C263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27F"/>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6C17"/>
    <w:rsid w:val="00DF782E"/>
    <w:rsid w:val="00E024FA"/>
    <w:rsid w:val="00E03A06"/>
    <w:rsid w:val="00E06DF6"/>
    <w:rsid w:val="00E11B8A"/>
    <w:rsid w:val="00E23A33"/>
    <w:rsid w:val="00E2405D"/>
    <w:rsid w:val="00E2578D"/>
    <w:rsid w:val="00E300D3"/>
    <w:rsid w:val="00E3090E"/>
    <w:rsid w:val="00E445D2"/>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cme-L3/Acme-L3-D0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41</TotalTime>
  <Pages>7</Pages>
  <Words>353</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Guillermo Pacheco Rodrigues</cp:lastModifiedBy>
  <cp:revision>12</cp:revision>
  <cp:lastPrinted>2021-05-04T16:33:00Z</cp:lastPrinted>
  <dcterms:created xsi:type="dcterms:W3CDTF">2023-02-17T15:21:00Z</dcterms:created>
  <dcterms:modified xsi:type="dcterms:W3CDTF">2023-05-26T18:45:00Z</dcterms:modified>
  <cp:version/>
</cp:coreProperties>
</file>