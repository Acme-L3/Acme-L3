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22CEEACF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89600F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</w:t>
      </w:r>
      <w:r w:rsidR="00D52BBF">
        <w:rPr>
          <w:rStyle w:val="normaltextrun"/>
          <w:rFonts w:ascii="Constantia" w:eastAsiaTheme="majorEastAsia" w:hAnsi="Constantia" w:cs="Segoe UI"/>
        </w:rPr>
        <w:t>2</w:t>
      </w:r>
      <w:r w:rsidRPr="00AE3B55">
        <w:rPr>
          <w:rStyle w:val="normaltextrun"/>
          <w:rFonts w:ascii="Constantia" w:eastAsiaTheme="majorEastAsia" w:hAnsi="Constantia" w:cs="Segoe UI"/>
        </w:rPr>
        <w:t>.02.0</w:t>
      </w:r>
      <w:r w:rsidR="00D52BBF">
        <w:rPr>
          <w:rStyle w:val="normaltextrun"/>
          <w:rFonts w:ascii="Constantia" w:eastAsiaTheme="majorEastAsia" w:hAnsi="Constantia" w:cs="Segoe UI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55B533FD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26DF9DBF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6097BCBE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3C3FD67A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2A32BD1B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0CA647FB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1E3A7496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21978D18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515EA0D6" w14:textId="77777777" w:rsidR="00703277" w:rsidRDefault="00703277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</w:pPr>
    </w:p>
    <w:p w14:paraId="0679186C" w14:textId="364D0B22" w:rsidR="00AE3B55" w:rsidRPr="00703277" w:rsidRDefault="00AE3B55" w:rsidP="00703277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703277"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703277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 w:rsidRPr="00703277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CEF5F12" w14:textId="77777777" w:rsidR="00703277" w:rsidRDefault="00703277" w:rsidP="00FF791E">
      <w:pPr>
        <w:pStyle w:val="Informacindecontacto"/>
        <w:jc w:val="left"/>
        <w:rPr>
          <w:b/>
          <w:bCs/>
          <w:lang w:bidi="es-ES"/>
        </w:rPr>
      </w:pPr>
    </w:p>
    <w:p w14:paraId="3D859C01" w14:textId="39118882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22DF91D5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BC33E5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2DECE9E7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BC33E5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3CDB24CA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BC33E5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785C8625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BC33E5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43D07D33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BC33E5">
              <w:rPr>
                <w:noProof/>
                <w:webHidden/>
              </w:rPr>
              <w:t>6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0DF2244B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BC33E5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El objetivo del grupo C2.02.05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7ED953BD" w:rsidR="001F1D14" w:rsidRDefault="001F1D14" w:rsidP="00D21157">
      <w:pPr>
        <w:jc w:val="both"/>
      </w:pPr>
      <w:r>
        <w:t>En este documento, se mostrará un informe detallado de todos los requisitos del estudiante 3 que han sido sometidos a análisis.</w:t>
      </w:r>
    </w:p>
    <w:p w14:paraId="7699FC3A" w14:textId="7C955EBA" w:rsidR="001F1D14" w:rsidRDefault="001F1D14" w:rsidP="00D21157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D21157">
      <w:pPr>
        <w:jc w:val="both"/>
      </w:pPr>
    </w:p>
    <w:p w14:paraId="5270670A" w14:textId="4507C3CF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D21157">
      <w:pPr>
        <w:jc w:val="both"/>
      </w:pPr>
    </w:p>
    <w:p w14:paraId="6A0A5993" w14:textId="71CE5EDD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D21157">
      <w:pPr>
        <w:jc w:val="both"/>
      </w:pPr>
    </w:p>
    <w:p w14:paraId="4B750D99" w14:textId="63628C41" w:rsidR="00480CF8" w:rsidRDefault="008E38C8" w:rsidP="00D21157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D21157">
      <w:pPr>
        <w:jc w:val="both"/>
      </w:pPr>
    </w:p>
    <w:p w14:paraId="61CDCFDC" w14:textId="77777777" w:rsidR="00480CF8" w:rsidRDefault="00480CF8" w:rsidP="00D21157">
      <w:pPr>
        <w:pStyle w:val="Prrafodelista"/>
        <w:jc w:val="both"/>
      </w:pPr>
    </w:p>
    <w:p w14:paraId="24155796" w14:textId="444CE745" w:rsidR="00480CF8" w:rsidRDefault="00480CF8" w:rsidP="00D21157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4A96ABC1" w14:textId="77777777" w:rsidR="00AC0E77" w:rsidRDefault="00AC0E77" w:rsidP="001B0D77">
      <w:pPr>
        <w:jc w:val="both"/>
      </w:pPr>
      <w:r>
        <w:t>En esta sección, se realiza un análisis de todos los requisitos que presentan algún problema.</w:t>
      </w:r>
    </w:p>
    <w:p w14:paraId="7BC7D540" w14:textId="597747C2" w:rsidR="001338D6" w:rsidRDefault="001338D6" w:rsidP="001B0D77">
      <w:pPr>
        <w:jc w:val="both"/>
      </w:pPr>
      <w:r>
        <w:t>-El requisito 14 no está descrito completamente:</w:t>
      </w:r>
    </w:p>
    <w:p w14:paraId="3C3A0C80" w14:textId="77777777" w:rsidR="001338D6" w:rsidRDefault="001338D6" w:rsidP="001B0D77">
      <w:pPr>
        <w:pStyle w:val="Prrafodelista"/>
        <w:keepNext/>
        <w:numPr>
          <w:ilvl w:val="0"/>
          <w:numId w:val="25"/>
        </w:numPr>
        <w:spacing w:before="240" w:after="240" w:line="240" w:lineRule="auto"/>
        <w:contextualSpacing w:val="0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:</w:t>
      </w:r>
    </w:p>
    <w:p w14:paraId="19FE6876" w14:textId="77777777" w:rsidR="001338D6" w:rsidRDefault="001338D6" w:rsidP="001B0D77">
      <w:pPr>
        <w:pStyle w:val="Prrafodesublista"/>
      </w:pPr>
      <w:r>
        <w:t>List the tutorials that they have created.</w:t>
      </w:r>
    </w:p>
    <w:p w14:paraId="4FFA482A" w14:textId="77777777" w:rsidR="001338D6" w:rsidRDefault="001338D6" w:rsidP="001B0D77">
      <w:pPr>
        <w:pStyle w:val="Prrafodesublista"/>
      </w:pPr>
      <w:r>
        <w:t>Show the details of their tutorials.</w:t>
      </w:r>
    </w:p>
    <w:p w14:paraId="4FAF502B" w14:textId="77777777" w:rsidR="001338D6" w:rsidRDefault="001338D6" w:rsidP="001B0D77">
      <w:pPr>
        <w:pStyle w:val="Prrafodesublista"/>
      </w:pPr>
      <w:r>
        <w:t xml:space="preserve">Create, update, or delete their tutorials, </w:t>
      </w:r>
      <w:proofErr w:type="gramStart"/>
      <w:r>
        <w:t>as long as</w:t>
      </w:r>
      <w:proofErr w:type="gramEnd"/>
      <w:r>
        <w:t xml:space="preserve"> they have not been published. </w:t>
      </w:r>
    </w:p>
    <w:p w14:paraId="57CBDF79" w14:textId="77777777" w:rsidR="001338D6" w:rsidRDefault="001338D6" w:rsidP="001B0D77">
      <w:pPr>
        <w:jc w:val="both"/>
      </w:pPr>
    </w:p>
    <w:p w14:paraId="1EBC6ADB" w14:textId="3BAC0E53" w:rsidR="001338D6" w:rsidRDefault="001338D6" w:rsidP="001B0D77">
      <w:pPr>
        <w:jc w:val="both"/>
      </w:pPr>
      <w:r>
        <w:t>Se ha detectado una incompletitud en el requisito número 14 del estudiante 3 debido a que no indica cuando se debe considerar publicado un tutorial.</w:t>
      </w:r>
    </w:p>
    <w:p w14:paraId="3C386433" w14:textId="2320AD50" w:rsidR="001338D6" w:rsidRDefault="001338D6" w:rsidP="001B0D77">
      <w:pPr>
        <w:jc w:val="both"/>
      </w:pPr>
      <w:r>
        <w:t>Para solucionar esto, se ha dialogado con el cliente y la solución alcanzada ha sido implementar una funcionalidad para este requisito que permita publicar los tutoriales.</w:t>
      </w:r>
    </w:p>
    <w:p w14:paraId="64AE63E6" w14:textId="23F40E93" w:rsidR="001338D6" w:rsidRDefault="001338D6" w:rsidP="001B0D77">
      <w:pPr>
        <w:jc w:val="both"/>
      </w:pPr>
      <w:r>
        <w:t>La conversación con el cliente queda registrada en el siguiente enlace:</w:t>
      </w:r>
    </w:p>
    <w:p w14:paraId="79E43354" w14:textId="0D140358" w:rsidR="001338D6" w:rsidRDefault="00000000" w:rsidP="001B0D77">
      <w:pPr>
        <w:jc w:val="both"/>
      </w:pPr>
      <w:hyperlink r:id="rId11" w:history="1">
        <w:r w:rsidR="001338D6" w:rsidRPr="001338D6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https://ev.us.es/webapps/discussionboard/do/message?action=list_messages&amp;course_id=_63009_1&amp;nav=discussion_board&amp;conf_id=_303964_1&amp;forum_id=_206215_1&amp;message_id=_364561_1</w:t>
        </w:r>
      </w:hyperlink>
    </w:p>
    <w:p w14:paraId="1369B5FC" w14:textId="245E44BA" w:rsidR="001338D6" w:rsidRDefault="001338D6" w:rsidP="001B0D77">
      <w:pPr>
        <w:jc w:val="both"/>
      </w:pPr>
      <w:r>
        <w:t>-El requisito 15 presenta un error:</w:t>
      </w:r>
    </w:p>
    <w:p w14:paraId="52AFFA18" w14:textId="77777777" w:rsidR="001338D6" w:rsidRDefault="001338D6" w:rsidP="001B0D77">
      <w:pPr>
        <w:pStyle w:val="Prrafodelista"/>
        <w:keepNext/>
        <w:numPr>
          <w:ilvl w:val="0"/>
          <w:numId w:val="25"/>
        </w:numPr>
        <w:spacing w:before="240" w:after="240" w:line="240" w:lineRule="auto"/>
        <w:contextualSpacing w:val="0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assistants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>:</w:t>
      </w:r>
    </w:p>
    <w:p w14:paraId="441A5BEF" w14:textId="77777777" w:rsidR="001338D6" w:rsidRDefault="001338D6" w:rsidP="001B0D77">
      <w:pPr>
        <w:pStyle w:val="Prrafodesublista"/>
      </w:pPr>
      <w:r>
        <w:t>List the sessions in their tutorials.</w:t>
      </w:r>
    </w:p>
    <w:p w14:paraId="4245CB46" w14:textId="77777777" w:rsidR="001338D6" w:rsidRDefault="001338D6" w:rsidP="001B0D77">
      <w:pPr>
        <w:pStyle w:val="Prrafodesublista"/>
      </w:pPr>
      <w:r>
        <w:t>Show the details of their sessions.</w:t>
      </w:r>
    </w:p>
    <w:p w14:paraId="0A94020B" w14:textId="77777777" w:rsidR="001338D6" w:rsidRDefault="001338D6" w:rsidP="001B0D77">
      <w:pPr>
        <w:pStyle w:val="Prrafodesublista"/>
      </w:pPr>
      <w:r>
        <w:t xml:space="preserve">Create a new session in a tutorial, </w:t>
      </w:r>
      <w:proofErr w:type="gramStart"/>
      <w:r>
        <w:t>as long as</w:t>
      </w:r>
      <w:proofErr w:type="gramEnd"/>
      <w:r>
        <w:t xml:space="preserve"> it has been published.</w:t>
      </w:r>
    </w:p>
    <w:p w14:paraId="6B1F09A7" w14:textId="77777777" w:rsidR="001338D6" w:rsidRDefault="001338D6" w:rsidP="001B0D77">
      <w:pPr>
        <w:pStyle w:val="Prrafodesublista"/>
      </w:pPr>
      <w:r>
        <w:t xml:space="preserve">Update or delete the sessions in their tutorials, </w:t>
      </w:r>
      <w:proofErr w:type="gramStart"/>
      <w:r>
        <w:t>as long as</w:t>
      </w:r>
      <w:proofErr w:type="gramEnd"/>
      <w:r>
        <w:t xml:space="preserve"> they have not been published.</w:t>
      </w:r>
    </w:p>
    <w:p w14:paraId="63051E99" w14:textId="7840DF55" w:rsidR="001338D6" w:rsidRDefault="001338D6" w:rsidP="001B0D77">
      <w:pPr>
        <w:jc w:val="both"/>
      </w:pPr>
      <w:r>
        <w:t>Se ha detectado un error en el requisito número 15 del estudiante 3 debido a que un tutorial no puede ser publicado si</w:t>
      </w:r>
      <w:r w:rsidR="00045634">
        <w:t xml:space="preserve"> no contiene ninguna sesión. Por lo tanto, en el apartado 3 de este requisito presenta una errata.</w:t>
      </w:r>
    </w:p>
    <w:p w14:paraId="1403A133" w14:textId="77777777" w:rsidR="00045634" w:rsidRDefault="00045634" w:rsidP="001B0D77">
      <w:pPr>
        <w:jc w:val="both"/>
      </w:pPr>
      <w:r>
        <w:t>Para solucionar esto, se ha dialogado con el cliente y la solución alcanzada ha sido modificar el apartado 3 del requisito, indicando que las sesiones se deben de crear si y sólo si el tutorial no ha sido publicado aún.</w:t>
      </w:r>
    </w:p>
    <w:p w14:paraId="16108D94" w14:textId="77777777" w:rsidR="00045634" w:rsidRDefault="00045634" w:rsidP="001B0D77">
      <w:pPr>
        <w:jc w:val="both"/>
      </w:pPr>
      <w:r>
        <w:t>La conversación con el cliente queda registrada en el siguiente enlace:</w:t>
      </w:r>
    </w:p>
    <w:p w14:paraId="75999C57" w14:textId="76C46136" w:rsidR="00045634" w:rsidRDefault="00000000" w:rsidP="001B0D77">
      <w:pPr>
        <w:jc w:val="both"/>
      </w:pPr>
      <w:hyperlink r:id="rId12" w:history="1">
        <w:r w:rsidR="00045634" w:rsidRPr="00045634">
          <w:rPr>
            <w:rStyle w:val="Hipervnculo"/>
          </w:rPr>
          <w:t xml:space="preserve">https://ev.us.es/webapps/discussionboard/do/message?action=list_messages&amp;course_id=_63009_1&amp;nav=discussion_board&amp;conf_id=_303964_1&amp;forum_id=_206215_1&amp;message_id=_364558_1 </w:t>
        </w:r>
      </w:hyperlink>
      <w:r w:rsidR="00045634">
        <w:t xml:space="preserve"> </w:t>
      </w:r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3E3BE74A" w:rsidR="008849F4" w:rsidRDefault="00001059" w:rsidP="00D21157">
      <w:pPr>
        <w:jc w:val="both"/>
      </w:pPr>
      <w:r>
        <w:t xml:space="preserve">En conclusión, tras el análisis de los requisitos y haber dialogado con el cliente, se han corregido los </w:t>
      </w:r>
      <w:r w:rsidR="005D18D8">
        <w:t xml:space="preserve">dos </w:t>
      </w:r>
      <w:r>
        <w:t>requisitos conforme a las exigencias del este.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D21157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671BA" w14:textId="77777777" w:rsidR="00CC3643" w:rsidRDefault="00CC3643">
      <w:pPr>
        <w:spacing w:after="0" w:line="240" w:lineRule="auto"/>
      </w:pPr>
      <w:r>
        <w:separator/>
      </w:r>
    </w:p>
  </w:endnote>
  <w:endnote w:type="continuationSeparator" w:id="0">
    <w:p w14:paraId="00110378" w14:textId="77777777" w:rsidR="00CC3643" w:rsidRDefault="00CC3643">
      <w:pPr>
        <w:spacing w:after="0" w:line="240" w:lineRule="auto"/>
      </w:pPr>
      <w:r>
        <w:continuationSeparator/>
      </w:r>
    </w:p>
  </w:endnote>
  <w:endnote w:type="continuationNotice" w:id="1">
    <w:p w14:paraId="5B9ACF78" w14:textId="77777777" w:rsidR="00CC3643" w:rsidRDefault="00CC36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64103" w14:textId="77777777" w:rsidR="00CC3643" w:rsidRDefault="00CC3643">
      <w:pPr>
        <w:spacing w:after="0" w:line="240" w:lineRule="auto"/>
      </w:pPr>
      <w:r>
        <w:separator/>
      </w:r>
    </w:p>
  </w:footnote>
  <w:footnote w:type="continuationSeparator" w:id="0">
    <w:p w14:paraId="56F80753" w14:textId="77777777" w:rsidR="00CC3643" w:rsidRDefault="00CC3643">
      <w:pPr>
        <w:spacing w:after="0" w:line="240" w:lineRule="auto"/>
      </w:pPr>
      <w:r>
        <w:continuationSeparator/>
      </w:r>
    </w:p>
  </w:footnote>
  <w:footnote w:type="continuationNotice" w:id="1">
    <w:p w14:paraId="52F8A7C1" w14:textId="77777777" w:rsidR="00CC3643" w:rsidRDefault="00CC36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0ECAD2BC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89600F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5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6" w15:restartNumberingAfterBreak="0">
    <w:nsid w:val="5EA362DD"/>
    <w:multiLevelType w:val="hybridMultilevel"/>
    <w:tmpl w:val="4BBCF8B4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21"/>
  </w:num>
  <w:num w:numId="12" w16cid:durableId="1383482286">
    <w:abstractNumId w:val="20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7"/>
  </w:num>
  <w:num w:numId="22" w16cid:durableId="300119463">
    <w:abstractNumId w:val="18"/>
  </w:num>
  <w:num w:numId="23" w16cid:durableId="1465851122">
    <w:abstractNumId w:val="19"/>
  </w:num>
  <w:num w:numId="24" w16cid:durableId="1898738035">
    <w:abstractNumId w:val="14"/>
  </w:num>
  <w:num w:numId="25" w16cid:durableId="199439815">
    <w:abstractNumId w:val="16"/>
  </w:num>
  <w:num w:numId="26" w16cid:durableId="11200296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1059"/>
    <w:rsid w:val="00002E92"/>
    <w:rsid w:val="00014369"/>
    <w:rsid w:val="00015359"/>
    <w:rsid w:val="000217A8"/>
    <w:rsid w:val="00037668"/>
    <w:rsid w:val="000446F8"/>
    <w:rsid w:val="00044755"/>
    <w:rsid w:val="00045634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8D6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833ED"/>
    <w:rsid w:val="0019258A"/>
    <w:rsid w:val="00192C93"/>
    <w:rsid w:val="00196D87"/>
    <w:rsid w:val="001A2000"/>
    <w:rsid w:val="001B0D77"/>
    <w:rsid w:val="001B2966"/>
    <w:rsid w:val="001B31B6"/>
    <w:rsid w:val="001B5ED8"/>
    <w:rsid w:val="001B7393"/>
    <w:rsid w:val="001C2EFE"/>
    <w:rsid w:val="001D6217"/>
    <w:rsid w:val="001E04D1"/>
    <w:rsid w:val="001E364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365D8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913"/>
    <w:rsid w:val="003155D0"/>
    <w:rsid w:val="003209D6"/>
    <w:rsid w:val="00324B10"/>
    <w:rsid w:val="003302C3"/>
    <w:rsid w:val="00333C0C"/>
    <w:rsid w:val="00334A73"/>
    <w:rsid w:val="003422FF"/>
    <w:rsid w:val="00347FF1"/>
    <w:rsid w:val="00350F49"/>
    <w:rsid w:val="00352E6C"/>
    <w:rsid w:val="003570BA"/>
    <w:rsid w:val="00357B53"/>
    <w:rsid w:val="0036018D"/>
    <w:rsid w:val="00370941"/>
    <w:rsid w:val="00372759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18D8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3277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9600F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3B6D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C0E77"/>
    <w:rsid w:val="00AD165F"/>
    <w:rsid w:val="00AD7D12"/>
    <w:rsid w:val="00AE2B40"/>
    <w:rsid w:val="00AE3B55"/>
    <w:rsid w:val="00AE69DC"/>
    <w:rsid w:val="00AF26F9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33E5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643"/>
    <w:rsid w:val="00CC3914"/>
    <w:rsid w:val="00CC5459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1157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05A1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3A35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7671"/>
    <w:rsid w:val="00E4ABB3"/>
    <w:rsid w:val="00E557AA"/>
    <w:rsid w:val="00E6164E"/>
    <w:rsid w:val="00E6297C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  <w:style w:type="paragraph" w:customStyle="1" w:styleId="Prrafodesublista">
    <w:name w:val="Párrafo de sublista"/>
    <w:basedOn w:val="Prrafodelista"/>
    <w:qFormat/>
    <w:rsid w:val="001338D6"/>
    <w:pPr>
      <w:keepNext/>
      <w:numPr>
        <w:numId w:val="26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58_1%20%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63009_1&amp;nav=discussion_board&amp;conf_id=_303964_1&amp;forum_id=_206215_1&amp;message_id=_364561_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121</TotalTime>
  <Pages>8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23</cp:revision>
  <cp:lastPrinted>2021-05-04T16:33:00Z</cp:lastPrinted>
  <dcterms:created xsi:type="dcterms:W3CDTF">2023-02-17T16:14:00Z</dcterms:created>
  <dcterms:modified xsi:type="dcterms:W3CDTF">2023-06-28T15:39:00Z</dcterms:modified>
  <cp:version/>
</cp:coreProperties>
</file>