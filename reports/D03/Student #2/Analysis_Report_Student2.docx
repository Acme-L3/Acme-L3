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5FECFC" wp14:editId="5B9FEC7C">
            <wp:simplePos x="0" y="0"/>
            <wp:positionH relativeFrom="margin">
              <wp:align>right</wp:align>
            </wp:positionH>
            <wp:positionV relativeFrom="page">
              <wp:posOffset>2628900</wp:posOffset>
            </wp:positionV>
            <wp:extent cx="5507990" cy="734060"/>
            <wp:effectExtent l="0" t="0" r="0" b="889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1BED59" w14:textId="00DBBB10" w:rsidR="000B3AB0" w:rsidRPr="00D265D8" w:rsidRDefault="004B39ED" w:rsidP="00AE3B55">
      <w:pPr>
        <w:pStyle w:val="Ttulo"/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06DA8198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005E1B40">
        <w:rPr>
          <w:rStyle w:val="normaltextrun"/>
          <w:rFonts w:ascii="Constantia" w:eastAsiaTheme="majorEastAsia" w:hAnsi="Constantia" w:cs="Segoe UI"/>
          <w:color w:val="000000" w:themeColor="text2"/>
        </w:rPr>
        <w:t>20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005E1B40"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65A8265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39870807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5A5C1168" w14:textId="096B8E0D" w:rsidR="00AE3B55" w:rsidRDefault="004217A4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Carrera Bernal, Álvaro</w:t>
      </w:r>
      <w:r w:rsidR="00AE3B55">
        <w:rPr>
          <w:rStyle w:val="eop"/>
          <w:rFonts w:ascii="Constantia" w:hAnsi="Constantia" w:cs="Segoe UI"/>
          <w:sz w:val="22"/>
          <w:szCs w:val="22"/>
        </w:rPr>
        <w:t xml:space="preserve"> (</w:t>
      </w:r>
      <w:hyperlink r:id="rId9" w:history="1">
        <w:r w:rsidRPr="00342BD0">
          <w:rPr>
            <w:rStyle w:val="Hipervnculo"/>
            <w:rFonts w:ascii="Constantia" w:hAnsi="Constantia" w:cs="Segoe UI"/>
            <w:sz w:val="22"/>
            <w:szCs w:val="22"/>
          </w:rPr>
          <w:t>alvcarber1@alum.us.es</w:t>
        </w:r>
      </w:hyperlink>
      <w:r w:rsid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563BDC6F" w14:textId="77777777" w:rsidR="00AE3B55" w:rsidRDefault="00AE3B55" w:rsidP="00AE3B55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16E58CB6" w14:textId="77777777" w:rsidR="00AE3B55" w:rsidRDefault="00AE3B55" w:rsidP="675EEDAA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F03D206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266D72C5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5AD0135E" w14:textId="07D4DE97" w:rsidR="00F814F1" w:rsidRDefault="00F814F1" w:rsidP="00F814F1">
      <w:pPr>
        <w:pStyle w:val="Informacindecontacto"/>
        <w:jc w:val="left"/>
        <w:rPr>
          <w:lang w:bidi="es-ES"/>
        </w:rPr>
      </w:pPr>
    </w:p>
    <w:p w14:paraId="0C6C0BF1" w14:textId="2812E229" w:rsidR="00307159" w:rsidRDefault="00307159" w:rsidP="00F814F1">
      <w:pPr>
        <w:pStyle w:val="Informacindecontacto"/>
        <w:jc w:val="left"/>
        <w:rPr>
          <w:lang w:bidi="es-ES"/>
        </w:rPr>
      </w:pPr>
    </w:p>
    <w:p w14:paraId="777B0EEA" w14:textId="46F826E9" w:rsidR="00307159" w:rsidRDefault="00307159" w:rsidP="00F814F1">
      <w:pPr>
        <w:pStyle w:val="Informacindecontacto"/>
        <w:jc w:val="left"/>
        <w:rPr>
          <w:lang w:bidi="es-ES"/>
        </w:rPr>
      </w:pPr>
    </w:p>
    <w:p w14:paraId="38F994E2" w14:textId="59D16C94" w:rsidR="00307159" w:rsidRDefault="00307159" w:rsidP="00F814F1">
      <w:pPr>
        <w:pStyle w:val="Informacindecontacto"/>
        <w:jc w:val="left"/>
        <w:rPr>
          <w:lang w:bidi="es-ES"/>
        </w:rPr>
      </w:pPr>
    </w:p>
    <w:p w14:paraId="523F58BC" w14:textId="633BFE82" w:rsidR="00307159" w:rsidRDefault="00307159" w:rsidP="00F814F1">
      <w:pPr>
        <w:pStyle w:val="Informacindecontacto"/>
        <w:jc w:val="left"/>
        <w:rPr>
          <w:lang w:bidi="es-ES"/>
        </w:rPr>
      </w:pPr>
    </w:p>
    <w:p w14:paraId="0F9FB5BE" w14:textId="7D0BFECE" w:rsidR="00307159" w:rsidRDefault="00307159" w:rsidP="00F814F1">
      <w:pPr>
        <w:pStyle w:val="Informacindecontacto"/>
        <w:jc w:val="left"/>
        <w:rPr>
          <w:lang w:bidi="es-ES"/>
        </w:rPr>
      </w:pPr>
    </w:p>
    <w:p w14:paraId="503B1B4C" w14:textId="06931332" w:rsidR="00307159" w:rsidRDefault="00307159" w:rsidP="00F814F1">
      <w:pPr>
        <w:pStyle w:val="Informacindecontacto"/>
        <w:jc w:val="left"/>
        <w:rPr>
          <w:lang w:bidi="es-ES"/>
        </w:rPr>
      </w:pPr>
    </w:p>
    <w:p w14:paraId="53541DCF" w14:textId="5D087453" w:rsidR="00307159" w:rsidRDefault="00307159" w:rsidP="00F814F1">
      <w:pPr>
        <w:pStyle w:val="Informacindecontacto"/>
        <w:jc w:val="left"/>
        <w:rPr>
          <w:lang w:bidi="es-ES"/>
        </w:rPr>
      </w:pPr>
    </w:p>
    <w:p w14:paraId="28638419" w14:textId="77777777" w:rsidR="00307159" w:rsidRDefault="00307159" w:rsidP="00F814F1">
      <w:pPr>
        <w:pStyle w:val="Informacindecontacto"/>
        <w:jc w:val="left"/>
        <w:rPr>
          <w:lang w:bidi="es-ES"/>
        </w:rPr>
      </w:pP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9CACA65" w14:textId="73A6AD3C" w:rsidR="00FF791E" w:rsidRDefault="00F814F1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E55E8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  <w:r w:rsidR="00E55E87" w:rsidRPr="004217A4">
        <w:rPr>
          <w:rFonts w:ascii="Constantia" w:eastAsiaTheme="majorEastAsia" w:hAnsi="Constantia" w:cs="Segoe UI"/>
        </w:rPr>
        <w:t>https://github.com/Acme-L3/Acme-L3-D0</w:t>
      </w:r>
      <w:r w:rsidR="004217A4">
        <w:rPr>
          <w:rFonts w:ascii="Constantia" w:eastAsiaTheme="majorEastAsia" w:hAnsi="Constantia" w:cs="Segoe UI"/>
        </w:rPr>
        <w:t>3</w:t>
      </w:r>
    </w:p>
    <w:p w14:paraId="318ABD6F" w14:textId="329209F7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27951CE0" w14:textId="1E81968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6C790BD0" w14:textId="7AC7290A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457E55D9" w14:textId="1AB0515B" w:rsidR="00307159" w:rsidRDefault="00307159" w:rsidP="00FF791E">
      <w:pPr>
        <w:pStyle w:val="Informacindecontacto"/>
        <w:jc w:val="left"/>
        <w:rPr>
          <w:rStyle w:val="Hipervnculo"/>
          <w:rFonts w:ascii="Constantia" w:eastAsiaTheme="majorEastAsia" w:hAnsi="Constantia" w:cs="Segoe UI"/>
        </w:rPr>
      </w:pPr>
    </w:p>
    <w:p w14:paraId="792DDCA2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719D378C" w:rsidR="00FF791E" w:rsidRPr="00FF791E" w:rsidRDefault="00E55E87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3A5EAD1F" w14:textId="1FAF9992" w:rsidR="00FF791E" w:rsidRDefault="00FF791E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85418" w:history="1">
            <w:r w:rsidRPr="00C42E8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9B7" w14:textId="76D004D3" w:rsidR="00FF791E" w:rsidRDefault="004217A4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19" w:history="1">
            <w:r w:rsidR="00E55E87">
              <w:rPr>
                <w:rStyle w:val="Hipervnculo"/>
                <w:noProof/>
              </w:rPr>
              <w:t>Contenido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_Toc127285419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4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2CC7F2" w14:textId="16CDD329" w:rsidR="00FF791E" w:rsidRDefault="004217A4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0" w:history="1">
            <w:r w:rsidR="00FF791E" w:rsidRPr="00C42E85">
              <w:rPr>
                <w:rStyle w:val="Hipervnculo"/>
                <w:noProof/>
              </w:rPr>
              <w:t>Conclusión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_Toc127285420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5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54FF8048" w14:textId="64D38C4F" w:rsidR="00FF791E" w:rsidRDefault="004217A4">
          <w:pPr>
            <w:pStyle w:val="TDC1"/>
            <w:tabs>
              <w:tab w:val="right" w:leader="dot" w:pos="8664"/>
            </w:tabs>
            <w:rPr>
              <w:noProof/>
              <w:lang w:eastAsia="es-ES"/>
            </w:rPr>
          </w:pPr>
          <w:hyperlink w:anchor="_Toc127285421" w:history="1">
            <w:r w:rsidR="00FF791E" w:rsidRPr="00C42E85">
              <w:rPr>
                <w:rStyle w:val="Hipervnculo"/>
                <w:noProof/>
              </w:rPr>
              <w:t>Bibliografía</w:t>
            </w:r>
            <w:r w:rsidR="00FF791E">
              <w:rPr>
                <w:noProof/>
                <w:webHidden/>
              </w:rPr>
              <w:tab/>
            </w:r>
            <w:r w:rsidR="00FF791E">
              <w:rPr>
                <w:noProof/>
                <w:webHidden/>
              </w:rPr>
              <w:fldChar w:fldCharType="begin"/>
            </w:r>
            <w:r w:rsidR="00FF791E">
              <w:rPr>
                <w:noProof/>
                <w:webHidden/>
              </w:rPr>
              <w:instrText xml:space="preserve"> PAGEREF _Toc127285421 \h </w:instrText>
            </w:r>
            <w:r w:rsidR="00FF791E">
              <w:rPr>
                <w:noProof/>
                <w:webHidden/>
              </w:rPr>
            </w:r>
            <w:r w:rsidR="00FF791E">
              <w:rPr>
                <w:noProof/>
                <w:webHidden/>
              </w:rPr>
              <w:fldChar w:fldCharType="separate"/>
            </w:r>
            <w:r w:rsidR="00FF791E">
              <w:rPr>
                <w:noProof/>
                <w:webHidden/>
              </w:rPr>
              <w:t>6</w:t>
            </w:r>
            <w:r w:rsidR="00FF791E">
              <w:rPr>
                <w:noProof/>
                <w:webHidden/>
              </w:rPr>
              <w:fldChar w:fldCharType="end"/>
            </w:r>
          </w:hyperlink>
        </w:p>
        <w:p w14:paraId="007C0044" w14:textId="68E91D2D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129BA424" w14:textId="0CCF74CC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C0750D" w14:textId="2B573D6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DA7AEB" w14:textId="74AA6A8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8C6939D" w14:textId="0519D99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BC0F87" w14:textId="08AC79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BCF12D4" w14:textId="321227A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882D4C" w14:textId="6C3EB19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2F1CB5" w14:textId="766D308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EBB702" w14:textId="4ED8AD4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97B752C" w14:textId="404AFBA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7A58B11" w14:textId="44D4CAA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6EC9A6" w14:textId="5F3AB78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A9E8D4D" w14:textId="5F9FC11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BEEAA5" w14:textId="4D3C6F4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2856DCE" w14:textId="73D2331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1FF6048" w14:textId="1D1DA37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14E8FF" w14:textId="5E3B2D2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F409CBF" w14:textId="0CCA01D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B630C9" w14:textId="347A5D0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54F6607" w14:textId="6209F2E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B7A7DC" w14:textId="4AAF8201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A1B4D75" w14:textId="14776D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A9F19A" w14:textId="46A682BA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F1F4FB" w14:textId="6950321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49EDF18" w14:textId="1DE178C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DE35B0F" w14:textId="4629367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61AB81D" w14:textId="3A15FE50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8CA0B5D" w14:textId="7A22F9D9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AD7FED5" w14:textId="3B57F4B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854DBD0" w14:textId="2A819CA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96336DD" w14:textId="7E3C9CB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550FEA" w14:textId="3850728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1467BE4" w14:textId="080B7AF3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B787AB2" w14:textId="1807C968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DC6688E" w14:textId="79C4644D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E48D6AE" w14:textId="4B60C30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26BA15" w14:textId="1ABDAFF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1465A0" w14:textId="7B8BB59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C25578" w14:textId="6F55C0E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7D6FFE4" w14:textId="1E23A5DF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89F1FE5" w14:textId="6B9783C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A69513" w14:textId="47B1CD7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B237C90" w14:textId="6B6E543C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A27D48" w14:textId="2EACF3D2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C128FC4" w14:textId="2F221FD5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B2BE8BF" w14:textId="6E8CD454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BA9EC4" w14:textId="77777777" w:rsidR="00307159" w:rsidRDefault="00307159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266"/>
        <w:gridCol w:w="1236"/>
        <w:gridCol w:w="6162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66B26D7" w14:textId="0B894FE1" w:rsidR="00FF791E" w:rsidRDefault="00E55E87" w:rsidP="00FF791E">
            <w:pPr>
              <w:pStyle w:val="Informacindecontacto"/>
              <w:rPr>
                <w:b w:val="0"/>
                <w:bCs w:val="0"/>
                <w:lang w:bidi="es-ES"/>
              </w:rPr>
            </w:pPr>
            <w:r>
              <w:rPr>
                <w:b w:val="0"/>
                <w:bCs w:val="0"/>
                <w:lang w:bidi="es-ES"/>
              </w:rPr>
              <w:t>1.0</w:t>
            </w:r>
          </w:p>
          <w:p w14:paraId="5F4C0F2C" w14:textId="37FC558F" w:rsidR="00E55E87" w:rsidRDefault="00E55E87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EEF589" w14:textId="233579AE" w:rsidR="00FF791E" w:rsidRDefault="0082768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</w:t>
            </w:r>
            <w:r w:rsidR="004217A4">
              <w:rPr>
                <w:lang w:bidi="es-ES"/>
              </w:rPr>
              <w:t>1</w:t>
            </w:r>
            <w:r w:rsidR="00E55E87">
              <w:rPr>
                <w:lang w:bidi="es-ES"/>
              </w:rPr>
              <w:t>/0</w:t>
            </w:r>
            <w:r>
              <w:rPr>
                <w:lang w:bidi="es-ES"/>
              </w:rPr>
              <w:t>4</w:t>
            </w:r>
            <w:r w:rsidR="00E55E87">
              <w:rPr>
                <w:lang w:bidi="es-ES"/>
              </w:rPr>
              <w:t>/2023</w:t>
            </w:r>
          </w:p>
        </w:tc>
        <w:tc>
          <w:tcPr>
            <w:tcW w:w="6259" w:type="dxa"/>
            <w:vAlign w:val="center"/>
          </w:tcPr>
          <w:p w14:paraId="014E477D" w14:textId="5F6CE2C1" w:rsidR="00FF791E" w:rsidRDefault="00E55E87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669AAC0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1EC84498" w14:textId="77777777" w:rsidR="00FF791E" w:rsidRDefault="00FF791E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6592A932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18E78D70" w14:textId="77777777" w:rsidR="004B39ED" w:rsidRDefault="004B39ED" w:rsidP="009D4959">
      <w:pPr>
        <w:pStyle w:val="Informacindecontacto"/>
        <w:jc w:val="left"/>
        <w:rPr>
          <w:lang w:bidi="es-ES"/>
        </w:rPr>
      </w:pPr>
    </w:p>
    <w:p w14:paraId="3D2F479B" w14:textId="77777777" w:rsidR="004B39ED" w:rsidRDefault="004B39ED" w:rsidP="004B39ED">
      <w:pPr>
        <w:spacing w:before="240"/>
      </w:pPr>
      <w:r w:rsidRPr="004B39ED">
        <w:rPr>
          <w:b/>
          <w:bCs/>
          <w:lang w:bidi="es-ES"/>
        </w:rPr>
        <w:t xml:space="preserve">Resumen ejecutivo: </w:t>
      </w:r>
      <w:r>
        <w:t>Este documento recoge un listado de registros sobre aquellos requisitos en los que se ha llevado a cabo una toma de decisiones o un mayor análisis a la hora de abordarlos.</w:t>
      </w:r>
    </w:p>
    <w:p w14:paraId="1E3F28AA" w14:textId="59DACBAA" w:rsidR="000768F1" w:rsidRPr="004B39ED" w:rsidRDefault="004B39ED" w:rsidP="004B39ED">
      <w:pPr>
        <w:pStyle w:val="Informacindecontacto"/>
        <w:jc w:val="left"/>
        <w:rPr>
          <w:b/>
          <w:bCs/>
          <w:noProof/>
        </w:rPr>
      </w:pPr>
      <w:r>
        <w:t xml:space="preserve">Estos registros incluyen </w:t>
      </w:r>
      <w:r w:rsidRPr="004B39ED">
        <w:t>una copia literal del requisito al que se refiere el registro</w:t>
      </w:r>
      <w:r>
        <w:t xml:space="preserve">, </w:t>
      </w:r>
      <w:r w:rsidRPr="004B39ED">
        <w:t>conclusiones detalladas del análisis y decisiones tomadas para subsanar el requisito</w:t>
      </w:r>
      <w:r>
        <w:t xml:space="preserve"> y</w:t>
      </w:r>
      <w:r w:rsidRPr="004B39ED">
        <w:t xml:space="preserve"> un enlace a la validación realizada por un profesor. </w:t>
      </w:r>
      <w:r w:rsidR="0E7C1259" w:rsidRPr="004B39ED">
        <w:rPr>
          <w:b/>
          <w:bCs/>
          <w:lang w:bidi="es-ES"/>
        </w:rPr>
        <w:br w:type="page"/>
      </w:r>
    </w:p>
    <w:p w14:paraId="702FCF9A" w14:textId="16354C59" w:rsidR="005968E9" w:rsidRDefault="000768F1" w:rsidP="0092071D">
      <w:pPr>
        <w:pStyle w:val="Ttulo1"/>
      </w:pPr>
      <w:bookmarkStart w:id="0" w:name="_Toc127285418"/>
      <w:r>
        <w:lastRenderedPageBreak/>
        <w:t>Introducción</w:t>
      </w:r>
      <w:bookmarkEnd w:id="0"/>
    </w:p>
    <w:p w14:paraId="15BEB4CC" w14:textId="77777777" w:rsidR="007C3FBE" w:rsidRPr="007C3FBE" w:rsidRDefault="007C3FBE" w:rsidP="007C3FBE"/>
    <w:p w14:paraId="1B89590B" w14:textId="77777777" w:rsidR="007C3FBE" w:rsidRDefault="007C3FBE" w:rsidP="007C3FBE">
      <w:pPr>
        <w:jc w:val="both"/>
      </w:pPr>
      <w:r>
        <w:t xml:space="preserve">Los requisitos a veces no contienen todos los detalles o son demasiados abstractos para el desarrollo de un modelo adecuado, por </w:t>
      </w:r>
      <w:proofErr w:type="gramStart"/>
      <w:r>
        <w:t>ende</w:t>
      </w:r>
      <w:proofErr w:type="gramEnd"/>
      <w:r>
        <w:t xml:space="preserve"> hay que tomar decisiones.</w:t>
      </w:r>
    </w:p>
    <w:p w14:paraId="7F29B9DB" w14:textId="77777777" w:rsidR="007C3FBE" w:rsidRDefault="007C3FBE" w:rsidP="007C3FBE">
      <w:pPr>
        <w:spacing w:before="240"/>
        <w:jc w:val="both"/>
      </w:pPr>
      <w:r>
        <w:t>En el siguiente documento se expondrán todos los requisitos que han necesitado una decisión de desarrollo, anotando posibles soluciones y comentando por qué se escoge la opción a desarrollar.</w:t>
      </w:r>
    </w:p>
    <w:p w14:paraId="393B98E3" w14:textId="1F8A6675" w:rsidR="000768F1" w:rsidRDefault="00436A40" w:rsidP="0074003D">
      <w:pPr>
        <w:spacing w:before="240"/>
      </w:pPr>
      <w:r>
        <w:br w:type="page"/>
      </w:r>
    </w:p>
    <w:p w14:paraId="6D2AD81C" w14:textId="3A3D4CFB" w:rsidR="000B3AB0" w:rsidRPr="00E55E87" w:rsidRDefault="00E55E87" w:rsidP="00FF791E">
      <w:pPr>
        <w:pStyle w:val="Ttulo1"/>
      </w:pPr>
      <w:r>
        <w:lastRenderedPageBreak/>
        <w:t>Contenido</w:t>
      </w:r>
    </w:p>
    <w:p w14:paraId="08D28E40" w14:textId="5F40D2C9" w:rsidR="005A4582" w:rsidRPr="00B06D42" w:rsidRDefault="00345FC6">
      <w:proofErr w:type="spellStart"/>
      <w:r>
        <w:rPr>
          <w:sz w:val="24"/>
          <w:szCs w:val="24"/>
        </w:rPr>
        <w:t>Intentionally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blank</w:t>
      </w:r>
      <w:proofErr w:type="spellEnd"/>
    </w:p>
    <w:p w14:paraId="79A18F7E" w14:textId="25DBE592" w:rsidR="00452D2C" w:rsidRDefault="00452D2C"/>
    <w:p w14:paraId="0002C884" w14:textId="0042CD20" w:rsidR="00452D2C" w:rsidRDefault="00452D2C"/>
    <w:p w14:paraId="1DC40657" w14:textId="2F0ED1CE" w:rsidR="00452D2C" w:rsidRDefault="00452D2C"/>
    <w:p w14:paraId="6693950A" w14:textId="7DE812F6" w:rsidR="00452D2C" w:rsidRDefault="00452D2C"/>
    <w:p w14:paraId="4B2C6805" w14:textId="365B9C90" w:rsidR="00452D2C" w:rsidRDefault="00452D2C"/>
    <w:p w14:paraId="739202C5" w14:textId="199F36D8" w:rsidR="00452D2C" w:rsidRDefault="00452D2C"/>
    <w:p w14:paraId="0C07B232" w14:textId="53302169" w:rsidR="00452D2C" w:rsidRDefault="00452D2C"/>
    <w:p w14:paraId="787E8E56" w14:textId="3CB38DF3" w:rsidR="00452D2C" w:rsidRDefault="00452D2C"/>
    <w:p w14:paraId="4F59898E" w14:textId="77E21ED8" w:rsidR="00452D2C" w:rsidRDefault="00452D2C"/>
    <w:p w14:paraId="38C62D72" w14:textId="71543DFD" w:rsidR="00452D2C" w:rsidRDefault="00452D2C"/>
    <w:p w14:paraId="47DB16EF" w14:textId="060B114B" w:rsidR="00452D2C" w:rsidRDefault="00452D2C"/>
    <w:p w14:paraId="71A31C98" w14:textId="779A850A" w:rsidR="00452D2C" w:rsidRDefault="00452D2C"/>
    <w:p w14:paraId="7DEECD16" w14:textId="50C21F67" w:rsidR="00452D2C" w:rsidRDefault="00452D2C"/>
    <w:p w14:paraId="423B910D" w14:textId="2C6495DF" w:rsidR="00452D2C" w:rsidRDefault="00452D2C"/>
    <w:p w14:paraId="29D64D33" w14:textId="148A7627" w:rsidR="00452D2C" w:rsidRDefault="00452D2C"/>
    <w:p w14:paraId="1EE3635A" w14:textId="551BE2CA" w:rsidR="00452D2C" w:rsidRDefault="00452D2C"/>
    <w:p w14:paraId="4E20B16F" w14:textId="77777777" w:rsidR="00452D2C" w:rsidRDefault="00452D2C"/>
    <w:p w14:paraId="3B9A42B3" w14:textId="2BACB4BE" w:rsidR="00F814F1" w:rsidRDefault="00F814F1" w:rsidP="00FF791E">
      <w:pPr>
        <w:pStyle w:val="Ttulo1"/>
      </w:pPr>
      <w:bookmarkStart w:id="1" w:name="_Toc127285420"/>
      <w:r>
        <w:t>Conclusión</w:t>
      </w:r>
      <w:bookmarkEnd w:id="1"/>
    </w:p>
    <w:p w14:paraId="1B9E9C7E" w14:textId="6C666BD5" w:rsidR="00F814F1" w:rsidRDefault="00F814F1" w:rsidP="00F814F1"/>
    <w:p w14:paraId="0894E9A1" w14:textId="77777777" w:rsidR="005A4582" w:rsidRDefault="005A4582" w:rsidP="005A4582">
      <w:pPr>
        <w:spacing w:before="240"/>
        <w:jc w:val="both"/>
      </w:pPr>
      <w:r>
        <w:t>Como conclusión, en este documento se han expuesto todos los requisitos que han necesitado una decisión de desarrollo, anotando posibles soluciones y comentando por qué se escoge la opción a desarrollar.</w:t>
      </w:r>
    </w:p>
    <w:p w14:paraId="53D3895F" w14:textId="77777777" w:rsidR="005A4582" w:rsidRDefault="005A4582" w:rsidP="005A4582">
      <w:r>
        <w:t xml:space="preserve">Este documento se hace para hacer llegar a los clientes de las decisiones tomadas durante el desarrollo, sean conscientes del </w:t>
      </w:r>
      <w:proofErr w:type="spellStart"/>
      <w:r>
        <w:t>por qué</w:t>
      </w:r>
      <w:proofErr w:type="spellEnd"/>
      <w:r>
        <w:t xml:space="preserve"> de esas decisiones y se pueda dar opiniones sobre el tema al equipo.</w:t>
      </w:r>
    </w:p>
    <w:p w14:paraId="3043B022" w14:textId="58B4F9F9" w:rsidR="005A4582" w:rsidRDefault="005A4582" w:rsidP="00F814F1"/>
    <w:p w14:paraId="5184AFE1" w14:textId="6A5C2E8A" w:rsidR="00F814F1" w:rsidRDefault="00F814F1">
      <w:r>
        <w:br w:type="page"/>
      </w:r>
    </w:p>
    <w:p w14:paraId="6D72623C" w14:textId="5187C2B5" w:rsidR="00F814F1" w:rsidRDefault="00F814F1" w:rsidP="00FF791E">
      <w:pPr>
        <w:pStyle w:val="Ttulo1"/>
      </w:pPr>
      <w:bookmarkStart w:id="2" w:name="_Toc127285421"/>
      <w:r>
        <w:lastRenderedPageBreak/>
        <w:t>Bibliografía</w:t>
      </w:r>
      <w:bookmarkEnd w:id="2"/>
    </w:p>
    <w:p w14:paraId="60457923" w14:textId="64451652" w:rsidR="00F814F1" w:rsidRDefault="00F814F1" w:rsidP="00F814F1"/>
    <w:p w14:paraId="519E2911" w14:textId="77777777" w:rsidR="49CAD781" w:rsidRDefault="49CAD781" w:rsidP="49CAD781"/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3EC0F" w14:textId="77777777" w:rsidR="00746A28" w:rsidRDefault="00746A28">
      <w:pPr>
        <w:spacing w:after="0" w:line="240" w:lineRule="auto"/>
      </w:pPr>
      <w:r>
        <w:separator/>
      </w:r>
    </w:p>
  </w:endnote>
  <w:endnote w:type="continuationSeparator" w:id="0">
    <w:p w14:paraId="58BD4461" w14:textId="77777777" w:rsidR="00746A28" w:rsidRDefault="00746A28">
      <w:pPr>
        <w:spacing w:after="0" w:line="240" w:lineRule="auto"/>
      </w:pPr>
      <w:r>
        <w:continuationSeparator/>
      </w:r>
    </w:p>
  </w:endnote>
  <w:endnote w:type="continuationNotice" w:id="1">
    <w:p w14:paraId="2C7CBE28" w14:textId="77777777" w:rsidR="00746A28" w:rsidRDefault="00746A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Gothic"/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A6701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FB3C" w14:textId="77777777" w:rsidR="00746A28" w:rsidRDefault="00746A28">
      <w:pPr>
        <w:spacing w:after="0" w:line="240" w:lineRule="auto"/>
      </w:pPr>
      <w:r>
        <w:separator/>
      </w:r>
    </w:p>
  </w:footnote>
  <w:footnote w:type="continuationSeparator" w:id="0">
    <w:p w14:paraId="2C9D2FCA" w14:textId="77777777" w:rsidR="00746A28" w:rsidRDefault="00746A28">
      <w:pPr>
        <w:spacing w:after="0" w:line="240" w:lineRule="auto"/>
      </w:pPr>
      <w:r>
        <w:continuationSeparator/>
      </w:r>
    </w:p>
  </w:footnote>
  <w:footnote w:type="continuationNotice" w:id="1">
    <w:p w14:paraId="036E1248" w14:textId="77777777" w:rsidR="00746A28" w:rsidRDefault="00746A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EA362DD"/>
    <w:multiLevelType w:val="hybridMultilevel"/>
    <w:tmpl w:val="A7E206E8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65256548">
    <w:abstractNumId w:val="9"/>
  </w:num>
  <w:num w:numId="2" w16cid:durableId="1196774594">
    <w:abstractNumId w:val="9"/>
  </w:num>
  <w:num w:numId="3" w16cid:durableId="1849362990">
    <w:abstractNumId w:val="8"/>
  </w:num>
  <w:num w:numId="4" w16cid:durableId="1979384408">
    <w:abstractNumId w:val="8"/>
  </w:num>
  <w:num w:numId="5" w16cid:durableId="1798136454">
    <w:abstractNumId w:val="9"/>
  </w:num>
  <w:num w:numId="6" w16cid:durableId="1111826997">
    <w:abstractNumId w:val="8"/>
  </w:num>
  <w:num w:numId="7" w16cid:durableId="1271204174">
    <w:abstractNumId w:val="11"/>
  </w:num>
  <w:num w:numId="8" w16cid:durableId="1284076212">
    <w:abstractNumId w:val="10"/>
  </w:num>
  <w:num w:numId="9" w16cid:durableId="1057316355">
    <w:abstractNumId w:val="13"/>
  </w:num>
  <w:num w:numId="10" w16cid:durableId="887492938">
    <w:abstractNumId w:val="12"/>
  </w:num>
  <w:num w:numId="11" w16cid:durableId="737828295">
    <w:abstractNumId w:val="19"/>
  </w:num>
  <w:num w:numId="12" w16cid:durableId="1952663837">
    <w:abstractNumId w:val="18"/>
  </w:num>
  <w:num w:numId="13" w16cid:durableId="437679311">
    <w:abstractNumId w:val="7"/>
  </w:num>
  <w:num w:numId="14" w16cid:durableId="172032596">
    <w:abstractNumId w:val="6"/>
  </w:num>
  <w:num w:numId="15" w16cid:durableId="1643464615">
    <w:abstractNumId w:val="5"/>
  </w:num>
  <w:num w:numId="16" w16cid:durableId="1400592346">
    <w:abstractNumId w:val="4"/>
  </w:num>
  <w:num w:numId="17" w16cid:durableId="413553375">
    <w:abstractNumId w:val="3"/>
  </w:num>
  <w:num w:numId="18" w16cid:durableId="1272282345">
    <w:abstractNumId w:val="2"/>
  </w:num>
  <w:num w:numId="19" w16cid:durableId="1284339053">
    <w:abstractNumId w:val="1"/>
  </w:num>
  <w:num w:numId="20" w16cid:durableId="1913272514">
    <w:abstractNumId w:val="0"/>
  </w:num>
  <w:num w:numId="21" w16cid:durableId="700399890">
    <w:abstractNumId w:val="15"/>
  </w:num>
  <w:num w:numId="22" w16cid:durableId="747849507">
    <w:abstractNumId w:val="16"/>
  </w:num>
  <w:num w:numId="23" w16cid:durableId="2076588451">
    <w:abstractNumId w:val="17"/>
  </w:num>
  <w:num w:numId="24" w16cid:durableId="6387278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264F5"/>
    <w:rsid w:val="00037668"/>
    <w:rsid w:val="00044755"/>
    <w:rsid w:val="000458E2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C43"/>
    <w:rsid w:val="00093A8D"/>
    <w:rsid w:val="000948BB"/>
    <w:rsid w:val="0009790F"/>
    <w:rsid w:val="000A01AA"/>
    <w:rsid w:val="000A388C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1D98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07159"/>
    <w:rsid w:val="00314913"/>
    <w:rsid w:val="003155D0"/>
    <w:rsid w:val="003209D6"/>
    <w:rsid w:val="00324B10"/>
    <w:rsid w:val="003302C3"/>
    <w:rsid w:val="00333C0C"/>
    <w:rsid w:val="00334A73"/>
    <w:rsid w:val="003422FF"/>
    <w:rsid w:val="00345FC6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1165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17A4"/>
    <w:rsid w:val="00422DB8"/>
    <w:rsid w:val="004230FC"/>
    <w:rsid w:val="004239FD"/>
    <w:rsid w:val="00426F26"/>
    <w:rsid w:val="004318E2"/>
    <w:rsid w:val="004348A2"/>
    <w:rsid w:val="00436A40"/>
    <w:rsid w:val="00452D2C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39ED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3890"/>
    <w:rsid w:val="00595B9B"/>
    <w:rsid w:val="005968E9"/>
    <w:rsid w:val="005A024A"/>
    <w:rsid w:val="005A0FFF"/>
    <w:rsid w:val="005A13DD"/>
    <w:rsid w:val="005A1C5A"/>
    <w:rsid w:val="005A4582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B40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4BDA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46A28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3FBE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27681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638D"/>
    <w:rsid w:val="00920292"/>
    <w:rsid w:val="0092071D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C10A7"/>
    <w:rsid w:val="009C4000"/>
    <w:rsid w:val="009C50B2"/>
    <w:rsid w:val="009C7240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188A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6D42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4194"/>
    <w:rsid w:val="00D86147"/>
    <w:rsid w:val="00D87963"/>
    <w:rsid w:val="00D9158B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44CB1"/>
    <w:rsid w:val="00E47671"/>
    <w:rsid w:val="00E4ABB3"/>
    <w:rsid w:val="00E557AA"/>
    <w:rsid w:val="00E55E87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B531B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chartTrackingRefBased/>
  <w15:docId w15:val="{B8D5C0CC-DAD8-41CF-B595-5B58E8DF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styleId="Tablanormal1">
    <w:name w:val="Plain Table 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452D2C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vcarber1@alum.us.e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B147-A50A-464A-913A-CFD03759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3</TotalTime>
  <Pages>6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ALVARO</cp:lastModifiedBy>
  <cp:revision>2</cp:revision>
  <cp:lastPrinted>2021-05-04T16:33:00Z</cp:lastPrinted>
  <dcterms:created xsi:type="dcterms:W3CDTF">2023-04-21T15:52:00Z</dcterms:created>
  <dcterms:modified xsi:type="dcterms:W3CDTF">2023-04-21T15:52:00Z</dcterms:modified>
  <cp:version/>
</cp:coreProperties>
</file>