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7729107A" w:rsidR="000B3AB0" w:rsidRDefault="001D5E54" w:rsidP="00BC3172">
      <w:pPr>
        <w:jc w:val="right"/>
        <w:rPr>
          <w:rFonts w:ascii="Segoe UI" w:hAnsi="Segoe UI" w:cs="Segoe UI"/>
          <w:sz w:val="18"/>
          <w:szCs w:val="18"/>
        </w:rPr>
      </w:pPr>
      <w:proofErr w:type="spellStart"/>
      <w:r>
        <w:rPr>
          <w:rStyle w:val="normaltextrun"/>
          <w:rFonts w:ascii="Constantia" w:eastAsiaTheme="majorEastAsia" w:hAnsi="Constantia" w:cs="Segoe UI"/>
        </w:rPr>
        <w:t>October</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sidR="00AE3B55">
        <w:rPr>
          <w:rStyle w:val="normaltextrun"/>
          <w:rFonts w:ascii="Constantia" w:eastAsiaTheme="majorEastAsia" w:hAnsi="Constantia" w:cs="Segoe UI"/>
        </w:rPr>
        <w:t xml:space="preserve"> </w:t>
      </w:r>
      <w:r w:rsidR="00AE3B55" w:rsidRPr="00AE3B55">
        <w:rPr>
          <w:rStyle w:val="normaltextrun"/>
          <w:rFonts w:ascii="Constantia" w:eastAsiaTheme="majorEastAsia" w:hAnsi="Constantia" w:cs="Segoe UI"/>
        </w:rPr>
        <w:t>C</w:t>
      </w:r>
      <w:proofErr w:type="gramStart"/>
      <w:r>
        <w:rPr>
          <w:rStyle w:val="normaltextrun"/>
          <w:rFonts w:ascii="Constantia" w:eastAsiaTheme="majorEastAsia" w:hAnsi="Constantia" w:cs="Segoe UI"/>
        </w:rPr>
        <w:t>3.w</w:t>
      </w:r>
      <w:proofErr w:type="gramEnd"/>
      <w:r>
        <w:rPr>
          <w:rStyle w:val="normaltextrun"/>
          <w:rFonts w:ascii="Constantia" w:eastAsiaTheme="majorEastAsia" w:hAnsi="Constantia" w:cs="Segoe UI"/>
        </w:rPr>
        <w:t>03</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Pr>
          <w:rStyle w:val="normaltextrun"/>
          <w:rFonts w:ascii="Constantia" w:eastAsiaTheme="majorEastAsia" w:hAnsi="Constantia" w:cs="Segoe UI"/>
          <w:color w:val="000000" w:themeColor="text2"/>
        </w:rPr>
        <w:t>17</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10</w:t>
      </w:r>
      <w:r w:rsidR="000B3AB0" w:rsidRPr="03CC0CB7">
        <w:rPr>
          <w:rStyle w:val="normaltextrun"/>
          <w:rFonts w:ascii="Constantia" w:eastAsiaTheme="majorEastAsia" w:hAnsi="Constantia" w:cs="Segoe UI"/>
        </w:rPr>
        <w:t>/202</w:t>
      </w:r>
      <w:r w:rsidR="00AE3B55">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2D14CE65" w:rsidR="00311785" w:rsidRDefault="00AA1DD9"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Carrera Bernal, Álvaro</w:t>
      </w:r>
      <w:r w:rsidR="00311785">
        <w:rPr>
          <w:rStyle w:val="eop"/>
          <w:rFonts w:ascii="Constantia" w:hAnsi="Constantia" w:cs="Segoe UI"/>
          <w:sz w:val="22"/>
          <w:szCs w:val="22"/>
        </w:rPr>
        <w:t xml:space="preserve"> (</w:t>
      </w:r>
      <w:r>
        <w:rPr>
          <w:rStyle w:val="eop"/>
          <w:rFonts w:ascii="Constantia" w:hAnsi="Constantia" w:cs="Segoe UI"/>
          <w:sz w:val="22"/>
          <w:szCs w:val="22"/>
        </w:rPr>
        <w:t>alvcarber1</w:t>
      </w:r>
      <w:r w:rsidR="00311785">
        <w:rPr>
          <w:rStyle w:val="eop"/>
          <w:rFonts w:ascii="Constantia" w:hAnsi="Constantia" w:cs="Segoe UI"/>
          <w:sz w:val="22"/>
          <w:szCs w:val="22"/>
        </w:rPr>
        <w:t>@alum.us.es)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7E7F0D5B" w:rsidR="002B533F" w:rsidRPr="00E50CD1"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w:t>
        </w:r>
      </w:hyperlink>
      <w:r w:rsidR="00E50CD1">
        <w:rPr>
          <w:rStyle w:val="Hipervnculo"/>
          <w:rFonts w:ascii="Constantia" w:eastAsiaTheme="majorEastAsia" w:hAnsi="Constantia" w:cs="Segoe UI"/>
          <w:b/>
          <w:bCs/>
        </w:rPr>
        <w:t>3</w:t>
      </w:r>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6"/>
        <w:gridCol w:w="6162"/>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5910C3F1"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w:t>
            </w:r>
            <w:r w:rsidR="00AA1DD9">
              <w:rPr>
                <w:lang w:bidi="es-ES"/>
              </w:rPr>
              <w:t>1</w:t>
            </w:r>
            <w:r w:rsidR="00210C59">
              <w:rPr>
                <w:lang w:bidi="es-ES"/>
              </w:rPr>
              <w:t>/0</w:t>
            </w:r>
            <w:r>
              <w:rPr>
                <w:lang w:bidi="es-ES"/>
              </w:rPr>
              <w:t>4</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313F0909" w:rsidR="00311785" w:rsidRDefault="00AA1DD9" w:rsidP="000E7352">
            <w:pPr>
              <w:jc w:val="center"/>
            </w:pPr>
            <w:r>
              <w:t>GFR-27</w:t>
            </w:r>
          </w:p>
        </w:tc>
        <w:tc>
          <w:tcPr>
            <w:tcW w:w="1390" w:type="dxa"/>
            <w:vAlign w:val="center"/>
          </w:tcPr>
          <w:p w14:paraId="10C08B75" w14:textId="6A522A51" w:rsidR="00311785" w:rsidRDefault="00AA1DD9" w:rsidP="000E7352">
            <w:pPr>
              <w:jc w:val="center"/>
            </w:pPr>
            <w:r>
              <w:t>2 horas</w:t>
            </w:r>
          </w:p>
        </w:tc>
        <w:tc>
          <w:tcPr>
            <w:tcW w:w="1629" w:type="dxa"/>
            <w:vAlign w:val="center"/>
          </w:tcPr>
          <w:p w14:paraId="45B2B00A" w14:textId="42AB5246" w:rsidR="00311785" w:rsidRDefault="00AA1DD9" w:rsidP="000E7352">
            <w:pPr>
              <w:jc w:val="center"/>
            </w:pPr>
            <w:r>
              <w:t xml:space="preserve">1 hora y </w:t>
            </w:r>
            <w:r w:rsidR="00D8727F">
              <w:t>50</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1BF1D642" w:rsidR="00311785" w:rsidRDefault="005D5ED6" w:rsidP="000E7352">
            <w:pPr>
              <w:jc w:val="center"/>
            </w:pPr>
            <w:r>
              <w:t>40</w:t>
            </w:r>
            <w:r w:rsidR="00834D93">
              <w:t xml:space="preserve"> €</w:t>
            </w:r>
          </w:p>
        </w:tc>
      </w:tr>
      <w:tr w:rsidR="00311785" w14:paraId="052BCBFC" w14:textId="77777777" w:rsidTr="00311785">
        <w:trPr>
          <w:trHeight w:val="1003"/>
        </w:trPr>
        <w:tc>
          <w:tcPr>
            <w:tcW w:w="1993" w:type="dxa"/>
            <w:vAlign w:val="center"/>
          </w:tcPr>
          <w:p w14:paraId="0DA1FE9E" w14:textId="6C217EE2" w:rsidR="00311785" w:rsidRDefault="00E445D2" w:rsidP="000E7352">
            <w:pPr>
              <w:jc w:val="center"/>
            </w:pPr>
            <w:r>
              <w:t>F</w:t>
            </w:r>
            <w:r w:rsidR="00303AB0">
              <w:t>R-</w:t>
            </w:r>
            <w:r w:rsidR="00D8727F">
              <w:t>1</w:t>
            </w:r>
            <w:r w:rsidR="00AA1DD9">
              <w:t>1</w:t>
            </w:r>
          </w:p>
        </w:tc>
        <w:tc>
          <w:tcPr>
            <w:tcW w:w="1390" w:type="dxa"/>
            <w:vAlign w:val="center"/>
          </w:tcPr>
          <w:p w14:paraId="1AB1A4EE" w14:textId="5E2E0724" w:rsidR="00311785" w:rsidRDefault="00D8727F" w:rsidP="000E7352">
            <w:pPr>
              <w:jc w:val="center"/>
            </w:pPr>
            <w:r>
              <w:t>1</w:t>
            </w:r>
            <w:r w:rsidR="00303AB0">
              <w:t xml:space="preserve"> horas</w:t>
            </w:r>
          </w:p>
        </w:tc>
        <w:tc>
          <w:tcPr>
            <w:tcW w:w="1629" w:type="dxa"/>
            <w:vAlign w:val="center"/>
          </w:tcPr>
          <w:p w14:paraId="2C10F469" w14:textId="4024147E" w:rsidR="00311785" w:rsidRDefault="00D8727F" w:rsidP="000E7352">
            <w:pPr>
              <w:jc w:val="center"/>
            </w:pPr>
            <w:r>
              <w:t>1</w:t>
            </w:r>
            <w:r w:rsidR="00303AB0">
              <w:t xml:space="preserve"> hora </w:t>
            </w:r>
            <w:r w:rsidR="00AA1DD9">
              <w:t>10</w:t>
            </w:r>
            <w:r w:rsidR="00303AB0">
              <w:t xml:space="preserve">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5C9F5E53" w:rsidR="00311785" w:rsidRDefault="005D5ED6" w:rsidP="000E7352">
            <w:pPr>
              <w:jc w:val="center"/>
            </w:pPr>
            <w:r>
              <w:t>25</w:t>
            </w:r>
            <w:r w:rsidR="00834D93">
              <w:t xml:space="preserve"> €</w:t>
            </w:r>
          </w:p>
        </w:tc>
      </w:tr>
      <w:tr w:rsidR="00311785" w14:paraId="06523101" w14:textId="77777777" w:rsidTr="00311785">
        <w:trPr>
          <w:trHeight w:val="1003"/>
        </w:trPr>
        <w:tc>
          <w:tcPr>
            <w:tcW w:w="1993" w:type="dxa"/>
            <w:vAlign w:val="center"/>
          </w:tcPr>
          <w:p w14:paraId="31DFCBE6" w14:textId="0E5764D9" w:rsidR="00311785" w:rsidRDefault="00E445D2" w:rsidP="000E7352">
            <w:pPr>
              <w:jc w:val="center"/>
            </w:pPr>
            <w:r>
              <w:t>F</w:t>
            </w:r>
            <w:r w:rsidR="00303AB0">
              <w:t>R-</w:t>
            </w:r>
            <w:r w:rsidR="00D8727F">
              <w:t>1</w:t>
            </w:r>
            <w:r w:rsidR="00AA1DD9">
              <w:t>2</w:t>
            </w:r>
          </w:p>
        </w:tc>
        <w:tc>
          <w:tcPr>
            <w:tcW w:w="1390" w:type="dxa"/>
            <w:vAlign w:val="center"/>
          </w:tcPr>
          <w:p w14:paraId="719E14A9" w14:textId="799E3662" w:rsidR="00311785" w:rsidRDefault="00D8727F" w:rsidP="000E7352">
            <w:pPr>
              <w:jc w:val="center"/>
            </w:pPr>
            <w:r>
              <w:t>1</w:t>
            </w:r>
            <w:r w:rsidR="00311785">
              <w:t xml:space="preserve"> </w:t>
            </w:r>
            <w:r>
              <w:t>hora</w:t>
            </w:r>
          </w:p>
        </w:tc>
        <w:tc>
          <w:tcPr>
            <w:tcW w:w="1629" w:type="dxa"/>
            <w:vAlign w:val="center"/>
          </w:tcPr>
          <w:p w14:paraId="588B9CFE" w14:textId="0E054F25" w:rsidR="00311785" w:rsidRDefault="00AA1DD9" w:rsidP="000E7352">
            <w:pPr>
              <w:jc w:val="center"/>
            </w:pPr>
            <w:r>
              <w:t>45 minutos</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0BB72088" w:rsidR="00311785" w:rsidRDefault="005D5ED6" w:rsidP="000E7352">
            <w:pPr>
              <w:jc w:val="center"/>
            </w:pPr>
            <w:r>
              <w:t>15</w:t>
            </w:r>
            <w:r w:rsidR="00834D93">
              <w:t>€</w:t>
            </w:r>
          </w:p>
        </w:tc>
      </w:tr>
      <w:tr w:rsidR="00303AB0" w14:paraId="21DA7FB7" w14:textId="77777777" w:rsidTr="00311785">
        <w:trPr>
          <w:trHeight w:val="1003"/>
        </w:trPr>
        <w:tc>
          <w:tcPr>
            <w:tcW w:w="1993" w:type="dxa"/>
            <w:vAlign w:val="center"/>
          </w:tcPr>
          <w:p w14:paraId="662FCEB0" w14:textId="15081BB6" w:rsidR="00303AB0" w:rsidRDefault="00E445D2" w:rsidP="000E7352">
            <w:pPr>
              <w:jc w:val="center"/>
            </w:pPr>
            <w:r>
              <w:t>F</w:t>
            </w:r>
            <w:r w:rsidR="00303AB0">
              <w:t>R-</w:t>
            </w:r>
            <w:r w:rsidR="00D8727F">
              <w:t>1</w:t>
            </w:r>
            <w:r w:rsidR="00AA1DD9">
              <w:t>3</w:t>
            </w:r>
          </w:p>
        </w:tc>
        <w:tc>
          <w:tcPr>
            <w:tcW w:w="1390" w:type="dxa"/>
            <w:vAlign w:val="center"/>
          </w:tcPr>
          <w:p w14:paraId="53192E59" w14:textId="6D99FDE9" w:rsidR="00303AB0" w:rsidRDefault="00D8727F" w:rsidP="000E7352">
            <w:pPr>
              <w:jc w:val="center"/>
            </w:pPr>
            <w:r>
              <w:t>2 horas</w:t>
            </w:r>
          </w:p>
        </w:tc>
        <w:tc>
          <w:tcPr>
            <w:tcW w:w="1629" w:type="dxa"/>
            <w:vAlign w:val="center"/>
          </w:tcPr>
          <w:p w14:paraId="0813E234" w14:textId="084A9F82" w:rsidR="00303AB0" w:rsidRDefault="005D5ED6" w:rsidP="000E7352">
            <w:pPr>
              <w:jc w:val="center"/>
            </w:pPr>
            <w:r>
              <w:t>1 hora y 40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30CF5D40" w:rsidR="00303AB0" w:rsidRDefault="005D5ED6" w:rsidP="000E7352">
            <w:pPr>
              <w:jc w:val="center"/>
            </w:pPr>
            <w:r>
              <w:t>35</w:t>
            </w:r>
            <w:r w:rsidR="00834D93">
              <w:t xml:space="preserve"> €</w:t>
            </w:r>
          </w:p>
        </w:tc>
      </w:tr>
      <w:tr w:rsidR="00303AB0" w14:paraId="7EA07355" w14:textId="77777777" w:rsidTr="00311785">
        <w:trPr>
          <w:trHeight w:val="1003"/>
        </w:trPr>
        <w:tc>
          <w:tcPr>
            <w:tcW w:w="1993" w:type="dxa"/>
            <w:vAlign w:val="center"/>
          </w:tcPr>
          <w:p w14:paraId="011CF8E5" w14:textId="0AB7AEBB" w:rsidR="00303AB0" w:rsidRDefault="00E445D2" w:rsidP="000E7352">
            <w:pPr>
              <w:jc w:val="center"/>
            </w:pPr>
            <w:r>
              <w:t>F</w:t>
            </w:r>
            <w:r w:rsidR="00D8727F">
              <w:t>R-1</w:t>
            </w:r>
            <w:r w:rsidR="00AA1DD9">
              <w:t>4</w:t>
            </w:r>
          </w:p>
        </w:tc>
        <w:tc>
          <w:tcPr>
            <w:tcW w:w="1390" w:type="dxa"/>
            <w:vAlign w:val="center"/>
          </w:tcPr>
          <w:p w14:paraId="4F851FAA" w14:textId="08178CCB" w:rsidR="00303AB0" w:rsidRDefault="005D5ED6" w:rsidP="000E7352">
            <w:pPr>
              <w:jc w:val="center"/>
            </w:pPr>
            <w:r>
              <w:t>2</w:t>
            </w:r>
            <w:r w:rsidR="00D8727F">
              <w:t xml:space="preserve"> horas</w:t>
            </w:r>
          </w:p>
        </w:tc>
        <w:tc>
          <w:tcPr>
            <w:tcW w:w="1629" w:type="dxa"/>
            <w:vAlign w:val="center"/>
          </w:tcPr>
          <w:p w14:paraId="411C989F" w14:textId="5C23D300" w:rsidR="00303AB0" w:rsidRDefault="005D5ED6" w:rsidP="000E7352">
            <w:pPr>
              <w:jc w:val="center"/>
            </w:pPr>
            <w:r>
              <w:t>2</w:t>
            </w:r>
            <w:r w:rsidR="00834D93">
              <w:t xml:space="preserve"> </w:t>
            </w:r>
            <w:r w:rsidR="00D8727F">
              <w:t>horas</w:t>
            </w:r>
            <w:r w:rsidR="00AA1DD9">
              <w:t xml:space="preserve"> y </w:t>
            </w:r>
            <w:r>
              <w:t>4</w:t>
            </w:r>
            <w:r w:rsidR="00AA1DD9">
              <w:t>0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3E42D802" w:rsidR="00303AB0" w:rsidRDefault="005D5ED6" w:rsidP="000E7352">
            <w:pPr>
              <w:jc w:val="center"/>
            </w:pPr>
            <w:r>
              <w:t>50</w:t>
            </w:r>
            <w:r w:rsidR="00834D93">
              <w:t xml:space="preserve"> €</w:t>
            </w:r>
          </w:p>
        </w:tc>
      </w:tr>
      <w:tr w:rsidR="00D8727F" w14:paraId="3332C00B" w14:textId="77777777" w:rsidTr="00311785">
        <w:trPr>
          <w:trHeight w:val="1003"/>
        </w:trPr>
        <w:tc>
          <w:tcPr>
            <w:tcW w:w="1993" w:type="dxa"/>
            <w:vAlign w:val="center"/>
          </w:tcPr>
          <w:p w14:paraId="7E9632BE" w14:textId="5ED440BE" w:rsidR="00D8727F" w:rsidRDefault="00E445D2" w:rsidP="000E7352">
            <w:pPr>
              <w:jc w:val="center"/>
            </w:pPr>
            <w:r>
              <w:t>F</w:t>
            </w:r>
            <w:r w:rsidR="00D8727F">
              <w:t>R-1</w:t>
            </w:r>
            <w:r w:rsidR="00AA1DD9">
              <w:t>5</w:t>
            </w:r>
          </w:p>
        </w:tc>
        <w:tc>
          <w:tcPr>
            <w:tcW w:w="1390" w:type="dxa"/>
            <w:vAlign w:val="center"/>
          </w:tcPr>
          <w:p w14:paraId="63259D74" w14:textId="155FC8E7" w:rsidR="00D8727F" w:rsidRDefault="00AA1DD9" w:rsidP="000E7352">
            <w:pPr>
              <w:jc w:val="center"/>
            </w:pPr>
            <w:r>
              <w:t>2</w:t>
            </w:r>
            <w:r w:rsidR="00D8727F">
              <w:t xml:space="preserve"> hora</w:t>
            </w:r>
          </w:p>
        </w:tc>
        <w:tc>
          <w:tcPr>
            <w:tcW w:w="1629" w:type="dxa"/>
            <w:vAlign w:val="center"/>
          </w:tcPr>
          <w:p w14:paraId="351663DA" w14:textId="7537BBFB" w:rsidR="00D8727F" w:rsidRDefault="005D5ED6" w:rsidP="000E7352">
            <w:pPr>
              <w:jc w:val="center"/>
            </w:pPr>
            <w:r>
              <w:t>1 hora y 45 minutos</w:t>
            </w:r>
          </w:p>
        </w:tc>
        <w:tc>
          <w:tcPr>
            <w:tcW w:w="1786" w:type="dxa"/>
          </w:tcPr>
          <w:p w14:paraId="6983E20B" w14:textId="77777777" w:rsidR="00D8727F" w:rsidRDefault="00D8727F" w:rsidP="000E7352">
            <w:pPr>
              <w:jc w:val="center"/>
            </w:pPr>
          </w:p>
          <w:p w14:paraId="37016D93" w14:textId="03839E69" w:rsidR="00D8727F" w:rsidRDefault="00D8727F" w:rsidP="000E7352">
            <w:pPr>
              <w:jc w:val="center"/>
            </w:pPr>
            <w:r>
              <w:t>Desarrollador</w:t>
            </w:r>
          </w:p>
        </w:tc>
        <w:tc>
          <w:tcPr>
            <w:tcW w:w="2092" w:type="dxa"/>
            <w:vAlign w:val="center"/>
          </w:tcPr>
          <w:p w14:paraId="4CD56FE7" w14:textId="1E51A714" w:rsidR="00D8727F" w:rsidRDefault="005D5ED6" w:rsidP="000E7352">
            <w:pPr>
              <w:jc w:val="center"/>
            </w:pPr>
            <w:r>
              <w:t>35</w:t>
            </w:r>
            <w:r w:rsidR="00D8727F">
              <w:t xml:space="preserve">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90" w:type="dxa"/>
            <w:vAlign w:val="center"/>
          </w:tcPr>
          <w:p w14:paraId="7F86E493" w14:textId="109CAABC" w:rsidR="00303AB0" w:rsidRDefault="00AA1DD9" w:rsidP="000E7352">
            <w:pPr>
              <w:jc w:val="center"/>
            </w:pPr>
            <w:r>
              <w:t>20 minutos</w:t>
            </w:r>
          </w:p>
        </w:tc>
        <w:tc>
          <w:tcPr>
            <w:tcW w:w="1629" w:type="dxa"/>
            <w:vAlign w:val="center"/>
          </w:tcPr>
          <w:p w14:paraId="74FBC619" w14:textId="01C42ABC" w:rsidR="00303AB0" w:rsidRDefault="00AA1DD9" w:rsidP="000E7352">
            <w:pPr>
              <w:jc w:val="center"/>
            </w:pPr>
            <w:r>
              <w:t>20 minutos</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705C56A5" w:rsidR="00303AB0" w:rsidRDefault="005D5ED6" w:rsidP="000E7352">
            <w:pPr>
              <w:jc w:val="center"/>
            </w:pPr>
            <w:r>
              <w:t>12</w:t>
            </w:r>
            <w:r w:rsidR="00834D93">
              <w:t xml:space="preserve">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90" w:type="dxa"/>
            <w:vAlign w:val="center"/>
          </w:tcPr>
          <w:p w14:paraId="1C14CE2F" w14:textId="396151D5" w:rsidR="00303AB0" w:rsidRDefault="00AA1DD9" w:rsidP="000E7352">
            <w:pPr>
              <w:jc w:val="center"/>
            </w:pPr>
            <w:r>
              <w:t>20 minutos</w:t>
            </w:r>
          </w:p>
        </w:tc>
        <w:tc>
          <w:tcPr>
            <w:tcW w:w="1629" w:type="dxa"/>
            <w:vAlign w:val="center"/>
          </w:tcPr>
          <w:p w14:paraId="6536AA47" w14:textId="309E70D1" w:rsidR="00303AB0" w:rsidRDefault="00AA1DD9" w:rsidP="000E7352">
            <w:pPr>
              <w:jc w:val="center"/>
            </w:pPr>
            <w:r>
              <w:t>20 minutos</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701ED595" w:rsidR="00303AB0" w:rsidRDefault="005D5ED6" w:rsidP="000E7352">
            <w:pPr>
              <w:jc w:val="center"/>
            </w:pPr>
            <w:r>
              <w:t>12</w:t>
            </w:r>
            <w:r w:rsidR="00834D93">
              <w:t xml:space="preserve"> €</w:t>
            </w:r>
          </w:p>
        </w:tc>
      </w:tr>
    </w:tbl>
    <w:p w14:paraId="5F8D8F9E" w14:textId="77777777" w:rsidR="000E7352" w:rsidRDefault="000E7352" w:rsidP="00B77F49"/>
    <w:p w14:paraId="16293694" w14:textId="356B40B6" w:rsidR="000E7352" w:rsidRDefault="000E7352" w:rsidP="00B77F49">
      <w:r>
        <w:t xml:space="preserve">Por lo tanto, el coste total de realizar </w:t>
      </w:r>
      <w:r w:rsidR="00834D93">
        <w:t>las tareas individuales d</w:t>
      </w:r>
      <w:r>
        <w:t xml:space="preserve">el </w:t>
      </w:r>
      <w:r w:rsidR="00D8727F">
        <w:t>tercer</w:t>
      </w:r>
      <w:r>
        <w:t xml:space="preserve"> entregable ha sido de </w:t>
      </w:r>
      <w:r w:rsidR="00C239E3">
        <w:t>224</w:t>
      </w:r>
      <w:r w:rsidR="00834D93">
        <w:t>€</w:t>
      </w:r>
      <w:r>
        <w:t xml:space="preserve"> invirtiendo un total de </w:t>
      </w:r>
      <w:r w:rsidR="005D5ED6">
        <w:t>9</w:t>
      </w:r>
      <w:r>
        <w:t xml:space="preserve"> horas y </w:t>
      </w:r>
      <w:r w:rsidR="005D5ED6">
        <w:t>1</w:t>
      </w:r>
      <w:r>
        <w:t>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226C" w14:textId="77777777" w:rsidR="0041420D" w:rsidRDefault="0041420D">
      <w:pPr>
        <w:spacing w:after="0" w:line="240" w:lineRule="auto"/>
      </w:pPr>
      <w:r>
        <w:separator/>
      </w:r>
    </w:p>
  </w:endnote>
  <w:endnote w:type="continuationSeparator" w:id="0">
    <w:p w14:paraId="7CAAD685" w14:textId="77777777" w:rsidR="0041420D" w:rsidRDefault="0041420D">
      <w:pPr>
        <w:spacing w:after="0" w:line="240" w:lineRule="auto"/>
      </w:pPr>
      <w:r>
        <w:continuationSeparator/>
      </w:r>
    </w:p>
  </w:endnote>
  <w:endnote w:type="continuationNotice" w:id="1">
    <w:p w14:paraId="06BBEE5C" w14:textId="77777777" w:rsidR="0041420D" w:rsidRDefault="004142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AD84" w14:textId="77777777" w:rsidR="0041420D" w:rsidRDefault="0041420D">
      <w:pPr>
        <w:spacing w:after="0" w:line="240" w:lineRule="auto"/>
      </w:pPr>
      <w:r>
        <w:separator/>
      </w:r>
    </w:p>
  </w:footnote>
  <w:footnote w:type="continuationSeparator" w:id="0">
    <w:p w14:paraId="5D2427C9" w14:textId="77777777" w:rsidR="0041420D" w:rsidRDefault="0041420D">
      <w:pPr>
        <w:spacing w:after="0" w:line="240" w:lineRule="auto"/>
      </w:pPr>
      <w:r>
        <w:continuationSeparator/>
      </w:r>
    </w:p>
  </w:footnote>
  <w:footnote w:type="continuationNotice" w:id="1">
    <w:p w14:paraId="4984B587" w14:textId="77777777" w:rsidR="0041420D" w:rsidRDefault="004142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426E2733" w:rsidR="675EEDAA" w:rsidRDefault="001D5E54" w:rsidP="675EEDAA">
          <w:pPr>
            <w:pStyle w:val="Encabezado"/>
            <w:ind w:left="-115"/>
          </w:pPr>
          <w:proofErr w:type="spellStart"/>
          <w:r>
            <w:rPr>
              <w:rStyle w:val="normaltextrun"/>
              <w:rFonts w:ascii="Constantia" w:eastAsiaTheme="majorEastAsia" w:hAnsi="Constantia" w:cs="Segoe UI"/>
            </w:rPr>
            <w:t>October</w:t>
          </w:r>
          <w:proofErr w:type="spellEnd"/>
          <w:r w:rsidR="00EF33E3" w:rsidRPr="03CC0CB7">
            <w:rPr>
              <w:rStyle w:val="normaltextrun"/>
              <w:rFonts w:ascii="Constantia" w:eastAsiaTheme="majorEastAsia" w:hAnsi="Constantia" w:cs="Segoe UI"/>
            </w:rPr>
            <w:t> </w:t>
          </w:r>
          <w:proofErr w:type="spellStart"/>
          <w:r w:rsidR="00EF33E3" w:rsidRPr="03CC0CB7">
            <w:rPr>
              <w:rStyle w:val="normaltextrun"/>
              <w:rFonts w:ascii="Constantia" w:eastAsiaTheme="majorEastAsia" w:hAnsi="Constantia" w:cs="Segoe UI"/>
            </w:rPr>
            <w:t>Group</w:t>
          </w:r>
          <w:proofErr w:type="spellEnd"/>
          <w:r w:rsidR="00EF33E3">
            <w:rPr>
              <w:rStyle w:val="normaltextrun"/>
              <w:rFonts w:ascii="Constantia" w:eastAsiaTheme="majorEastAsia" w:hAnsi="Constantia" w:cs="Segoe UI"/>
            </w:rPr>
            <w:t xml:space="preserve"> </w:t>
          </w:r>
          <w:r w:rsidR="00EF33E3" w:rsidRPr="00AE3B55">
            <w:rPr>
              <w:rStyle w:val="normaltextrun"/>
              <w:rFonts w:ascii="Constantia" w:eastAsiaTheme="majorEastAsia" w:hAnsi="Constantia" w:cs="Segoe UI"/>
            </w:rPr>
            <w:t>C</w:t>
          </w:r>
          <w:r>
            <w:rPr>
              <w:rStyle w:val="normaltextrun"/>
              <w:rFonts w:ascii="Constantia" w:eastAsiaTheme="majorEastAsia" w:hAnsi="Constantia" w:cs="Segoe UI"/>
            </w:rPr>
            <w:t>3.W03</w:t>
          </w:r>
          <w:r w:rsidR="00EF33E3"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D5E54"/>
    <w:rsid w:val="001E04D1"/>
    <w:rsid w:val="001E4444"/>
    <w:rsid w:val="001E5517"/>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20D"/>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5ED6"/>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1DD9"/>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39E3"/>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0CD1"/>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TotalTime>
  <Pages>7</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CARRERA BERNAL</cp:lastModifiedBy>
  <cp:revision>3</cp:revision>
  <cp:lastPrinted>2021-05-04T16:33:00Z</cp:lastPrinted>
  <dcterms:created xsi:type="dcterms:W3CDTF">2023-04-21T15:53:00Z</dcterms:created>
  <dcterms:modified xsi:type="dcterms:W3CDTF">2023-10-17T15:00:00Z</dcterms:modified>
  <cp:version/>
</cp:coreProperties>
</file>