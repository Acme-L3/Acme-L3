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56C9" w14:textId="05AB0BD4" w:rsidR="00D5413C" w:rsidRDefault="00826237" w:rsidP="00F421CF">
      <w:pPr>
        <w:pStyle w:val="Foto"/>
        <w:jc w:val="left"/>
      </w:pPr>
      <w:r>
        <w:rPr>
          <w:noProof/>
          <w:lang w:eastAsia="es-ES"/>
        </w:rPr>
        <w:drawing>
          <wp:anchor distT="0" distB="0" distL="114300" distR="114300" simplePos="0" relativeHeight="251658240" behindDoc="0" locked="0" layoutInCell="1" allowOverlap="1" wp14:anchorId="355FECFC" wp14:editId="5B9FEC7C">
            <wp:simplePos x="0" y="0"/>
            <wp:positionH relativeFrom="margin">
              <wp:align>right</wp:align>
            </wp:positionH>
            <wp:positionV relativeFrom="page">
              <wp:posOffset>2628900</wp:posOffset>
            </wp:positionV>
            <wp:extent cx="5507990" cy="734060"/>
            <wp:effectExtent l="0" t="0" r="0" b="889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anchor>
        </w:drawing>
      </w:r>
    </w:p>
    <w:p w14:paraId="191BED59" w14:textId="419730BE" w:rsidR="000B3AB0" w:rsidRPr="00D265D8" w:rsidRDefault="00210C59" w:rsidP="00AE3B55">
      <w:pPr>
        <w:pStyle w:val="Ttulo"/>
      </w:pPr>
      <w:proofErr w:type="spellStart"/>
      <w:r>
        <w:t>Planning</w:t>
      </w:r>
      <w:proofErr w:type="spellEnd"/>
      <w:r>
        <w:t xml:space="preserve"> </w:t>
      </w:r>
      <w:proofErr w:type="spellStart"/>
      <w:r>
        <w:t>Report</w:t>
      </w:r>
      <w:proofErr w:type="spellEnd"/>
    </w:p>
    <w:p w14:paraId="49F49E9F" w14:textId="355A586A"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5F6D3BAF" w14:textId="38E2E206"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00D8727F">
        <w:rPr>
          <w:rStyle w:val="normaltextrun"/>
          <w:rFonts w:ascii="Constantia" w:eastAsiaTheme="majorEastAsia" w:hAnsi="Constantia" w:cs="Segoe UI"/>
          <w:color w:val="000000" w:themeColor="text2"/>
        </w:rPr>
        <w:t>20</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00D8727F">
        <w:rPr>
          <w:rStyle w:val="normaltextrun"/>
          <w:rFonts w:ascii="Constantia" w:eastAsiaTheme="majorEastAsia" w:hAnsi="Constantia" w:cs="Segoe UI"/>
          <w:color w:val="000000" w:themeColor="text2"/>
        </w:rPr>
        <w:t>4</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1721C104"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2488BB1D" w14:textId="22027D4D" w:rsidR="00210C59" w:rsidRDefault="00210C59" w:rsidP="00311785">
      <w:pPr>
        <w:pStyle w:val="paragraph"/>
        <w:spacing w:before="0" w:beforeAutospacing="0" w:after="0" w:afterAutospacing="0"/>
        <w:textAlignment w:val="baseline"/>
        <w:rPr>
          <w:rStyle w:val="eop"/>
          <w:rFonts w:ascii="Constantia" w:hAnsi="Constantia" w:cs="Segoe UI"/>
          <w:sz w:val="22"/>
          <w:szCs w:val="22"/>
        </w:rPr>
      </w:pPr>
    </w:p>
    <w:p w14:paraId="548DB4D5" w14:textId="5B5F429E"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708B8F2C" w14:textId="35007AC7"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6E72FE6E" w14:textId="4C97AF81"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7234D747" w14:textId="77777777" w:rsidR="00311785" w:rsidRPr="00311785" w:rsidRDefault="00311785" w:rsidP="00311785">
      <w:pPr>
        <w:pStyle w:val="paragraph"/>
        <w:spacing w:before="0" w:beforeAutospacing="0" w:after="0" w:afterAutospacing="0"/>
        <w:textAlignment w:val="baseline"/>
        <w:rPr>
          <w:rStyle w:val="eop"/>
          <w:rFonts w:ascii="Segoe UI" w:hAnsi="Segoe UI" w:cs="Segoe UI"/>
          <w:sz w:val="18"/>
          <w:szCs w:val="18"/>
        </w:rPr>
      </w:pPr>
    </w:p>
    <w:p w14:paraId="5AF10114" w14:textId="43E985D6" w:rsidR="00311785" w:rsidRDefault="002C396D" w:rsidP="00311785">
      <w:pPr>
        <w:pStyle w:val="paragraph"/>
        <w:spacing w:before="0" w:beforeAutospacing="0" w:after="0" w:afterAutospacing="0" w:line="480" w:lineRule="auto"/>
        <w:textAlignment w:val="baseline"/>
        <w:rPr>
          <w:rStyle w:val="Hipervnculo"/>
          <w:rFonts w:ascii="Constantia" w:hAnsi="Constantia" w:cs="Segoe UI"/>
          <w:sz w:val="22"/>
          <w:szCs w:val="22"/>
        </w:rPr>
      </w:pPr>
      <w:r>
        <w:rPr>
          <w:rStyle w:val="eop"/>
          <w:rFonts w:ascii="Constantia" w:hAnsi="Constantia" w:cs="Segoe UI"/>
          <w:sz w:val="22"/>
          <w:szCs w:val="22"/>
        </w:rPr>
        <w:t>Rodríguez Cordero Javier</w:t>
      </w:r>
      <w:r w:rsidR="00311785">
        <w:rPr>
          <w:rStyle w:val="eop"/>
          <w:rFonts w:ascii="Constantia" w:hAnsi="Constantia" w:cs="Segoe UI"/>
          <w:sz w:val="22"/>
          <w:szCs w:val="22"/>
        </w:rPr>
        <w:t xml:space="preserve"> (</w:t>
      </w:r>
      <w:r>
        <w:rPr>
          <w:rStyle w:val="eop"/>
          <w:rFonts w:ascii="Constantia" w:hAnsi="Constantia" w:cs="Segoe UI"/>
          <w:sz w:val="22"/>
          <w:szCs w:val="22"/>
        </w:rPr>
        <w:t>javrodcor</w:t>
      </w:r>
      <w:r w:rsidR="00311785">
        <w:rPr>
          <w:rStyle w:val="eop"/>
          <w:rFonts w:ascii="Constantia" w:hAnsi="Constantia" w:cs="Segoe UI"/>
          <w:sz w:val="22"/>
          <w:szCs w:val="22"/>
        </w:rPr>
        <w:t>@alum.us.es)</w:t>
      </w:r>
    </w:p>
    <w:p w14:paraId="0CC5A7DE" w14:textId="15C59E55"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5957DC93" w14:textId="1AB5C800"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4AC65E3F" w14:textId="371A8435"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0F4EBF9F" w14:textId="4CF7C942"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58F0CD3B" w14:textId="28FE2BA0"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39DC4EC6" w14:textId="53C6DDDE"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0F3A629F" w14:textId="4DE6207D"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10793421" w14:textId="14D18BDD"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45EF67C4" w14:textId="0C6C92D0"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3C48E96A" w14:textId="542F55A8"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6501CAB4" w14:textId="77777777"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4EE4BA1B" w14:textId="0E8EC833" w:rsidR="002B533F" w:rsidRPr="00B675E5" w:rsidRDefault="00311785" w:rsidP="00311785">
      <w:pPr>
        <w:pStyle w:val="paragraph"/>
        <w:spacing w:before="0" w:beforeAutospacing="0" w:after="0" w:afterAutospacing="0" w:line="480" w:lineRule="auto"/>
        <w:textAlignment w:val="baseline"/>
        <w:rPr>
          <w:rStyle w:val="Hipervnculo"/>
          <w:rFonts w:ascii="Constantia" w:hAnsi="Constantia" w:cs="Segoe UI"/>
          <w:color w:val="auto"/>
          <w:sz w:val="22"/>
          <w:szCs w:val="22"/>
          <w:u w:val="none"/>
        </w:rPr>
      </w:pPr>
      <w:r w:rsidRPr="00F814F1">
        <w:rPr>
          <w:b/>
          <w:bCs/>
          <w:lang w:bidi="es-ES"/>
        </w:rPr>
        <w:t>R</w:t>
      </w:r>
      <w:r w:rsidRPr="03CC0CB7">
        <w:rPr>
          <w:rStyle w:val="normaltextrun"/>
          <w:rFonts w:ascii="Constantia" w:eastAsiaTheme="majorEastAsia" w:hAnsi="Constantia" w:cs="Segoe UI"/>
          <w:b/>
          <w:bCs/>
          <w:color w:val="000000" w:themeColor="text2"/>
        </w:rPr>
        <w:t>epositorio de </w:t>
      </w:r>
      <w:proofErr w:type="spellStart"/>
      <w:r w:rsidRPr="03CC0CB7">
        <w:rPr>
          <w:rStyle w:val="normaltextrun"/>
          <w:rFonts w:ascii="Constantia" w:eastAsiaTheme="majorEastAsia" w:hAnsi="Constantia" w:cs="Segoe UI"/>
          <w:b/>
          <w:bCs/>
          <w:color w:val="000000" w:themeColor="text2"/>
        </w:rPr>
        <w:t>Github</w:t>
      </w:r>
      <w:proofErr w:type="spellEnd"/>
      <w:r w:rsidRPr="03CC0CB7">
        <w:rPr>
          <w:rStyle w:val="normaltextrun"/>
          <w:rFonts w:ascii="Constantia" w:eastAsiaTheme="majorEastAsia" w:hAnsi="Constantia" w:cs="Segoe UI"/>
          <w:b/>
          <w:bCs/>
          <w:color w:val="000000" w:themeColor="text2"/>
        </w:rPr>
        <w:t>:</w:t>
      </w:r>
      <w:r>
        <w:rPr>
          <w:rStyle w:val="normaltextrun"/>
          <w:rFonts w:ascii="Constantia" w:eastAsiaTheme="majorEastAsia" w:hAnsi="Constantia" w:cs="Segoe UI"/>
          <w:b/>
          <w:bCs/>
          <w:color w:val="000000" w:themeColor="text2"/>
        </w:rPr>
        <w:t xml:space="preserve"> </w:t>
      </w:r>
      <w:hyperlink r:id="rId9" w:history="1">
        <w:r w:rsidRPr="001A31DA">
          <w:rPr>
            <w:rStyle w:val="Hipervnculo"/>
            <w:rFonts w:ascii="Constantia" w:eastAsiaTheme="majorEastAsia" w:hAnsi="Constantia" w:cs="Segoe UI"/>
            <w:b/>
            <w:bCs/>
          </w:rPr>
          <w:t>https://github.com/Acme-L3/Acme-L3-D01</w:t>
        </w:r>
      </w:hyperlink>
    </w:p>
    <w:p w14:paraId="05DE9C1D" w14:textId="77777777" w:rsidR="002B533F" w:rsidRDefault="002B533F"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sdt>
      <w:sdtPr>
        <w:rPr>
          <w:rFonts w:asciiTheme="minorHAnsi" w:eastAsiaTheme="minorEastAsia" w:hAnsiTheme="minorHAnsi" w:cstheme="minorBidi"/>
          <w:color w:val="auto"/>
          <w:sz w:val="22"/>
          <w:szCs w:val="22"/>
          <w:u w:val="single"/>
        </w:rPr>
        <w:id w:val="800646632"/>
        <w:docPartObj>
          <w:docPartGallery w:val="Table of Contents"/>
          <w:docPartUnique/>
        </w:docPartObj>
      </w:sdtPr>
      <w:sdtEndPr>
        <w:rPr>
          <w:b/>
          <w:bCs/>
        </w:rPr>
      </w:sdtEndPr>
      <w:sdtContent>
        <w:p w14:paraId="2BE6DCE0" w14:textId="77777777" w:rsidR="00311785" w:rsidRDefault="00311785">
          <w:pPr>
            <w:pStyle w:val="TtuloTDC"/>
            <w:rPr>
              <w:rFonts w:asciiTheme="minorHAnsi" w:eastAsiaTheme="minorEastAsia" w:hAnsiTheme="minorHAnsi" w:cstheme="minorBidi"/>
              <w:color w:val="auto"/>
              <w:sz w:val="22"/>
              <w:szCs w:val="22"/>
            </w:rPr>
          </w:pPr>
        </w:p>
        <w:p w14:paraId="4BF13B47" w14:textId="5FDFE87D" w:rsidR="00FF791E" w:rsidRPr="00FF791E" w:rsidRDefault="003279F3">
          <w:pPr>
            <w:pStyle w:val="TtuloTDC"/>
            <w:rPr>
              <w:rStyle w:val="Ttulo1Car"/>
            </w:rPr>
          </w:pPr>
          <w:bookmarkStart w:id="0" w:name="_Toc129789572"/>
          <w:r>
            <w:rPr>
              <w:rStyle w:val="Ttulo1Car"/>
            </w:rPr>
            <w:t>Índice</w:t>
          </w:r>
          <w:bookmarkEnd w:id="0"/>
        </w:p>
        <w:p w14:paraId="1881E3A1" w14:textId="0AE5D36B" w:rsidR="00B675E5"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9789572" w:history="1">
            <w:r w:rsidR="00B675E5" w:rsidRPr="00785812">
              <w:rPr>
                <w:rStyle w:val="Hipervnculo"/>
                <w:noProof/>
              </w:rPr>
              <w:t>Índice</w:t>
            </w:r>
            <w:r w:rsidR="00B675E5">
              <w:rPr>
                <w:noProof/>
                <w:webHidden/>
              </w:rPr>
              <w:tab/>
            </w:r>
            <w:r w:rsidR="00B675E5">
              <w:rPr>
                <w:noProof/>
                <w:webHidden/>
              </w:rPr>
              <w:fldChar w:fldCharType="begin"/>
            </w:r>
            <w:r w:rsidR="00B675E5">
              <w:rPr>
                <w:noProof/>
                <w:webHidden/>
              </w:rPr>
              <w:instrText xml:space="preserve"> PAGEREF _Toc129789572 \h </w:instrText>
            </w:r>
            <w:r w:rsidR="00B675E5">
              <w:rPr>
                <w:noProof/>
                <w:webHidden/>
              </w:rPr>
            </w:r>
            <w:r w:rsidR="00B675E5">
              <w:rPr>
                <w:noProof/>
                <w:webHidden/>
              </w:rPr>
              <w:fldChar w:fldCharType="separate"/>
            </w:r>
            <w:r w:rsidR="00B675E5">
              <w:rPr>
                <w:noProof/>
                <w:webHidden/>
              </w:rPr>
              <w:t>1</w:t>
            </w:r>
            <w:r w:rsidR="00B675E5">
              <w:rPr>
                <w:noProof/>
                <w:webHidden/>
              </w:rPr>
              <w:fldChar w:fldCharType="end"/>
            </w:r>
          </w:hyperlink>
        </w:p>
        <w:p w14:paraId="4A0652FB" w14:textId="28ADFCF1" w:rsidR="00B675E5" w:rsidRDefault="00000000">
          <w:pPr>
            <w:pStyle w:val="TDC1"/>
            <w:tabs>
              <w:tab w:val="right" w:leader="dot" w:pos="8664"/>
            </w:tabs>
            <w:rPr>
              <w:noProof/>
              <w:lang w:eastAsia="es-ES"/>
            </w:rPr>
          </w:pPr>
          <w:hyperlink w:anchor="_Toc129789573" w:history="1">
            <w:r w:rsidR="00B675E5" w:rsidRPr="00785812">
              <w:rPr>
                <w:rStyle w:val="Hipervnculo"/>
                <w:noProof/>
              </w:rPr>
              <w:t>Introducción</w:t>
            </w:r>
            <w:r w:rsidR="00B675E5">
              <w:rPr>
                <w:noProof/>
                <w:webHidden/>
              </w:rPr>
              <w:tab/>
            </w:r>
            <w:r w:rsidR="00B675E5">
              <w:rPr>
                <w:noProof/>
                <w:webHidden/>
              </w:rPr>
              <w:fldChar w:fldCharType="begin"/>
            </w:r>
            <w:r w:rsidR="00B675E5">
              <w:rPr>
                <w:noProof/>
                <w:webHidden/>
              </w:rPr>
              <w:instrText xml:space="preserve"> PAGEREF _Toc129789573 \h </w:instrText>
            </w:r>
            <w:r w:rsidR="00B675E5">
              <w:rPr>
                <w:noProof/>
                <w:webHidden/>
              </w:rPr>
            </w:r>
            <w:r w:rsidR="00B675E5">
              <w:rPr>
                <w:noProof/>
                <w:webHidden/>
              </w:rPr>
              <w:fldChar w:fldCharType="separate"/>
            </w:r>
            <w:r w:rsidR="00B675E5">
              <w:rPr>
                <w:noProof/>
                <w:webHidden/>
              </w:rPr>
              <w:t>3</w:t>
            </w:r>
            <w:r w:rsidR="00B675E5">
              <w:rPr>
                <w:noProof/>
                <w:webHidden/>
              </w:rPr>
              <w:fldChar w:fldCharType="end"/>
            </w:r>
          </w:hyperlink>
        </w:p>
        <w:p w14:paraId="6FAA4990" w14:textId="71AA1045" w:rsidR="00B675E5" w:rsidRDefault="00000000">
          <w:pPr>
            <w:pStyle w:val="TDC1"/>
            <w:tabs>
              <w:tab w:val="right" w:leader="dot" w:pos="8664"/>
            </w:tabs>
            <w:rPr>
              <w:noProof/>
              <w:lang w:eastAsia="es-ES"/>
            </w:rPr>
          </w:pPr>
          <w:hyperlink w:anchor="_Toc129789574" w:history="1">
            <w:r w:rsidR="00B675E5" w:rsidRPr="00785812">
              <w:rPr>
                <w:rStyle w:val="Hipervnculo"/>
                <w:noProof/>
              </w:rPr>
              <w:t>Contenido</w:t>
            </w:r>
            <w:r w:rsidR="00B675E5">
              <w:rPr>
                <w:noProof/>
                <w:webHidden/>
              </w:rPr>
              <w:tab/>
            </w:r>
            <w:r w:rsidR="00B675E5">
              <w:rPr>
                <w:noProof/>
                <w:webHidden/>
              </w:rPr>
              <w:fldChar w:fldCharType="begin"/>
            </w:r>
            <w:r w:rsidR="00B675E5">
              <w:rPr>
                <w:noProof/>
                <w:webHidden/>
              </w:rPr>
              <w:instrText xml:space="preserve"> PAGEREF _Toc129789574 \h </w:instrText>
            </w:r>
            <w:r w:rsidR="00B675E5">
              <w:rPr>
                <w:noProof/>
                <w:webHidden/>
              </w:rPr>
            </w:r>
            <w:r w:rsidR="00B675E5">
              <w:rPr>
                <w:noProof/>
                <w:webHidden/>
              </w:rPr>
              <w:fldChar w:fldCharType="separate"/>
            </w:r>
            <w:r w:rsidR="00B675E5">
              <w:rPr>
                <w:noProof/>
                <w:webHidden/>
              </w:rPr>
              <w:t>4</w:t>
            </w:r>
            <w:r w:rsidR="00B675E5">
              <w:rPr>
                <w:noProof/>
                <w:webHidden/>
              </w:rPr>
              <w:fldChar w:fldCharType="end"/>
            </w:r>
          </w:hyperlink>
        </w:p>
        <w:p w14:paraId="72D5061B" w14:textId="2D3A4350" w:rsidR="00B675E5" w:rsidRDefault="00000000">
          <w:pPr>
            <w:pStyle w:val="TDC1"/>
            <w:tabs>
              <w:tab w:val="right" w:leader="dot" w:pos="8664"/>
            </w:tabs>
            <w:rPr>
              <w:noProof/>
              <w:lang w:eastAsia="es-ES"/>
            </w:rPr>
          </w:pPr>
          <w:hyperlink w:anchor="_Toc129789575" w:history="1">
            <w:r w:rsidR="00B675E5" w:rsidRPr="00785812">
              <w:rPr>
                <w:rStyle w:val="Hipervnculo"/>
                <w:noProof/>
              </w:rPr>
              <w:t>Conclusión</w:t>
            </w:r>
            <w:r w:rsidR="00B675E5">
              <w:rPr>
                <w:noProof/>
                <w:webHidden/>
              </w:rPr>
              <w:tab/>
            </w:r>
            <w:r w:rsidR="00B675E5">
              <w:rPr>
                <w:noProof/>
                <w:webHidden/>
              </w:rPr>
              <w:fldChar w:fldCharType="begin"/>
            </w:r>
            <w:r w:rsidR="00B675E5">
              <w:rPr>
                <w:noProof/>
                <w:webHidden/>
              </w:rPr>
              <w:instrText xml:space="preserve"> PAGEREF _Toc129789575 \h </w:instrText>
            </w:r>
            <w:r w:rsidR="00B675E5">
              <w:rPr>
                <w:noProof/>
                <w:webHidden/>
              </w:rPr>
            </w:r>
            <w:r w:rsidR="00B675E5">
              <w:rPr>
                <w:noProof/>
                <w:webHidden/>
              </w:rPr>
              <w:fldChar w:fldCharType="separate"/>
            </w:r>
            <w:r w:rsidR="00B675E5">
              <w:rPr>
                <w:noProof/>
                <w:webHidden/>
              </w:rPr>
              <w:t>5</w:t>
            </w:r>
            <w:r w:rsidR="00B675E5">
              <w:rPr>
                <w:noProof/>
                <w:webHidden/>
              </w:rPr>
              <w:fldChar w:fldCharType="end"/>
            </w:r>
          </w:hyperlink>
        </w:p>
        <w:p w14:paraId="7158301E" w14:textId="3702B73D" w:rsidR="00B675E5" w:rsidRDefault="00000000">
          <w:pPr>
            <w:pStyle w:val="TDC1"/>
            <w:tabs>
              <w:tab w:val="right" w:leader="dot" w:pos="8664"/>
            </w:tabs>
            <w:rPr>
              <w:noProof/>
              <w:lang w:eastAsia="es-ES"/>
            </w:rPr>
          </w:pPr>
          <w:hyperlink w:anchor="_Toc129789576" w:history="1">
            <w:r w:rsidR="00B675E5" w:rsidRPr="00785812">
              <w:rPr>
                <w:rStyle w:val="Hipervnculo"/>
                <w:noProof/>
              </w:rPr>
              <w:t>Bibliografía</w:t>
            </w:r>
            <w:r w:rsidR="00B675E5">
              <w:rPr>
                <w:noProof/>
                <w:webHidden/>
              </w:rPr>
              <w:tab/>
            </w:r>
            <w:r w:rsidR="00B675E5">
              <w:rPr>
                <w:noProof/>
                <w:webHidden/>
              </w:rPr>
              <w:fldChar w:fldCharType="begin"/>
            </w:r>
            <w:r w:rsidR="00B675E5">
              <w:rPr>
                <w:noProof/>
                <w:webHidden/>
              </w:rPr>
              <w:instrText xml:space="preserve"> PAGEREF _Toc129789576 \h </w:instrText>
            </w:r>
            <w:r w:rsidR="00B675E5">
              <w:rPr>
                <w:noProof/>
                <w:webHidden/>
              </w:rPr>
            </w:r>
            <w:r w:rsidR="00B675E5">
              <w:rPr>
                <w:noProof/>
                <w:webHidden/>
              </w:rPr>
              <w:fldChar w:fldCharType="separate"/>
            </w:r>
            <w:r w:rsidR="00B675E5">
              <w:rPr>
                <w:noProof/>
                <w:webHidden/>
              </w:rPr>
              <w:t>6</w:t>
            </w:r>
            <w:r w:rsidR="00B675E5">
              <w:rPr>
                <w:noProof/>
                <w:webHidden/>
              </w:rPr>
              <w:fldChar w:fldCharType="end"/>
            </w:r>
          </w:hyperlink>
        </w:p>
        <w:p w14:paraId="007C0044" w14:textId="5F3AE7E8" w:rsidR="00FF791E" w:rsidRDefault="00FF791E">
          <w:r>
            <w:rPr>
              <w:b/>
              <w:bCs/>
            </w:rPr>
            <w:fldChar w:fldCharType="end"/>
          </w:r>
        </w:p>
      </w:sdtContent>
    </w:sdt>
    <w:p w14:paraId="014F52A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C86D003" w14:textId="52B45291"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AD072AB" w14:textId="59CBFCD6"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1AF7B2F" w14:textId="44155A98"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2414C9F" w14:textId="1E251A40"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106CBC5B" w14:textId="3682B4E5"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4F6273C2" w14:textId="0EFFA6A8"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0A931F5" w14:textId="75EE3CF2"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4FA511EA" w14:textId="0AAD2915"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300DD3C3" w14:textId="22DE3F41"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432D592F" w14:textId="3DC33F3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65DAE80" w14:textId="52FC25D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2E446B91" w14:textId="11DF77F0"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508F8FF" w14:textId="04451B1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6A2C1924" w14:textId="38CD5C3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5841B0" w14:textId="09DCD94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8873DB2" w14:textId="7756C08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56243C54" w14:textId="472B3B28"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608942CC" w14:textId="0CD4811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F687E22" w14:textId="76BBBC1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B2B7AC0" w14:textId="6E10DACF"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7A726D8" w14:textId="0289F8D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21B6DA7" w14:textId="714A5F9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D41C5A5" w14:textId="6F481A2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C1FB0B1" w14:textId="26CA596F"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BD5B6B7" w14:textId="10CF579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D5FC571" w14:textId="5E2689D8"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782FECF" w14:textId="47760EC9"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72208B8" w14:textId="0FB52A3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420B893" w14:textId="6655B54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117F80E" w14:textId="0F93D85A"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5DFAF11" w14:textId="614BF14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735D79" w14:textId="19D5C56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0296BF" w14:textId="335DFC2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79FF535" w14:textId="4E5E891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BBD7379" w14:textId="440926C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2E208EDC" w14:textId="3215521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6FBBAE2" w14:textId="323D719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A3B0FCE" w14:textId="46DA584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178B0B8" w14:textId="4E206D6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D117A68" w14:textId="3291C2E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CEEA03D" w14:textId="0985FDD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4688F26" w14:textId="6A48A7C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0596A9E" w14:textId="015BE36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D2F9C25" w14:textId="6686025B"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E154416" w14:textId="50E1D07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2074238" w14:textId="7777777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29BA424" w14:textId="77F4BB6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2C5BB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63"/>
        <w:gridCol w:w="1286"/>
        <w:gridCol w:w="6115"/>
      </w:tblGrid>
      <w:tr w:rsidR="00FF791E" w14:paraId="6AA1E145"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561D3EC" w14:textId="3F50B044" w:rsidR="00FF791E" w:rsidRDefault="00FF791E" w:rsidP="00FF791E">
            <w:pPr>
              <w:pStyle w:val="Informacindecontacto"/>
              <w:rPr>
                <w:lang w:bidi="es-ES"/>
              </w:rPr>
            </w:pPr>
            <w:r>
              <w:rPr>
                <w:lang w:bidi="es-ES"/>
              </w:rPr>
              <w:t>Versión</w:t>
            </w:r>
          </w:p>
        </w:tc>
        <w:tc>
          <w:tcPr>
            <w:tcW w:w="1134" w:type="dxa"/>
            <w:vAlign w:val="center"/>
          </w:tcPr>
          <w:p w14:paraId="450BFF64" w14:textId="798EE0EC"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78518680" w14:textId="4E1B4CF4"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33193B29"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F4C0F2C" w14:textId="6035CB1A" w:rsidR="00FF791E" w:rsidRDefault="00210C59" w:rsidP="00FF791E">
            <w:pPr>
              <w:pStyle w:val="Informacindecontacto"/>
              <w:rPr>
                <w:lang w:bidi="es-ES"/>
              </w:rPr>
            </w:pPr>
            <w:r>
              <w:rPr>
                <w:lang w:bidi="es-ES"/>
              </w:rPr>
              <w:t>1</w:t>
            </w:r>
          </w:p>
        </w:tc>
        <w:tc>
          <w:tcPr>
            <w:tcW w:w="1134" w:type="dxa"/>
            <w:vAlign w:val="center"/>
          </w:tcPr>
          <w:p w14:paraId="03EEF589" w14:textId="4DA41D4D" w:rsidR="00FF791E" w:rsidRDefault="00D8727F"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20</w:t>
            </w:r>
            <w:r w:rsidR="00210C59">
              <w:rPr>
                <w:lang w:bidi="es-ES"/>
              </w:rPr>
              <w:t>/0</w:t>
            </w:r>
            <w:r>
              <w:rPr>
                <w:lang w:bidi="es-ES"/>
              </w:rPr>
              <w:t>4</w:t>
            </w:r>
            <w:r w:rsidR="00210C59">
              <w:rPr>
                <w:lang w:bidi="es-ES"/>
              </w:rPr>
              <w:t>/2023</w:t>
            </w:r>
          </w:p>
        </w:tc>
        <w:tc>
          <w:tcPr>
            <w:tcW w:w="6259" w:type="dxa"/>
            <w:vAlign w:val="center"/>
          </w:tcPr>
          <w:p w14:paraId="014E477D" w14:textId="1A682839"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14:paraId="03FC4195"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69FF68F0" w14:textId="77777777" w:rsidR="00FF791E" w:rsidRDefault="00FF791E" w:rsidP="00FF791E">
            <w:pPr>
              <w:pStyle w:val="Informacindecontacto"/>
              <w:rPr>
                <w:lang w:bidi="es-ES"/>
              </w:rPr>
            </w:pPr>
          </w:p>
        </w:tc>
        <w:tc>
          <w:tcPr>
            <w:tcW w:w="1134" w:type="dxa"/>
            <w:vAlign w:val="center"/>
          </w:tcPr>
          <w:p w14:paraId="0669AAC0"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c>
          <w:tcPr>
            <w:tcW w:w="6259" w:type="dxa"/>
            <w:vAlign w:val="center"/>
          </w:tcPr>
          <w:p w14:paraId="1EC84498"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r>
      <w:tr w:rsidR="00FF791E" w14:paraId="3D96ECE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F6C93BE" w14:textId="77777777" w:rsidR="00FF791E" w:rsidRDefault="00FF791E" w:rsidP="00FF791E">
            <w:pPr>
              <w:pStyle w:val="Informacindecontacto"/>
              <w:rPr>
                <w:lang w:bidi="es-ES"/>
              </w:rPr>
            </w:pPr>
          </w:p>
        </w:tc>
        <w:tc>
          <w:tcPr>
            <w:tcW w:w="1134" w:type="dxa"/>
            <w:vAlign w:val="center"/>
          </w:tcPr>
          <w:p w14:paraId="036CDD15"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026A284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1E3F28AA" w14:textId="1805D64D" w:rsidR="000768F1" w:rsidRPr="0073335F" w:rsidRDefault="0E7C1259" w:rsidP="009D4959">
      <w:pPr>
        <w:pStyle w:val="Informacindecontacto"/>
        <w:jc w:val="left"/>
        <w:rPr>
          <w:noProof/>
          <w:u w:val="single"/>
        </w:rPr>
      </w:pPr>
      <w:r w:rsidRPr="0E7C1259">
        <w:rPr>
          <w:lang w:bidi="es-ES"/>
        </w:rPr>
        <w:br w:type="page"/>
      </w:r>
    </w:p>
    <w:p w14:paraId="6479D48F" w14:textId="7566E718" w:rsidR="0074003D" w:rsidRDefault="000768F1" w:rsidP="00FF791E">
      <w:pPr>
        <w:pStyle w:val="Ttulo1"/>
      </w:pPr>
      <w:bookmarkStart w:id="1" w:name="_Toc129789573"/>
      <w:r>
        <w:lastRenderedPageBreak/>
        <w:t>Introducción</w:t>
      </w:r>
      <w:bookmarkEnd w:id="1"/>
    </w:p>
    <w:p w14:paraId="131BBBCD" w14:textId="77777777" w:rsidR="00210C59" w:rsidRDefault="00210C59" w:rsidP="00210C59"/>
    <w:p w14:paraId="2A00552E" w14:textId="57EDBB1C" w:rsidR="00210C59" w:rsidRDefault="00210C59" w:rsidP="00210C59">
      <w:pPr>
        <w:jc w:val="both"/>
      </w:pPr>
      <w:r>
        <w:t xml:space="preserve">En este documento se mostrará un informe detallado de los objetivos y estrategias que se han empleado para cumplir con todos los requisitos de este entregable. En él se encuentra una explicación detallada de las tareas realizadas, junto con la cantidad de horas </w:t>
      </w:r>
      <w:r w:rsidR="000E7352">
        <w:t xml:space="preserve">estimadas para completar la tarea, las horas </w:t>
      </w:r>
      <w:r>
        <w:t>dedicadas y el presupuesto requerido para completarlas satisfactoriamente.</w:t>
      </w:r>
    </w:p>
    <w:p w14:paraId="1E146C8C" w14:textId="3F081338" w:rsidR="00210C59" w:rsidRDefault="00210C59" w:rsidP="00210C59">
      <w:pPr>
        <w:spacing w:before="240"/>
        <w:jc w:val="both"/>
      </w:pPr>
      <w:r>
        <w:t>La estructura del documento radica en la descripción del plan de trabajo para la totalidad de cada tarea, seguido de un desglose de las horas invertidas y el costo total del proyecto. Esencialmente, el informe se define por su capacidad para mostrar de manera clara y concisa cómo se ha llevado a cabo el proyecto y cómo se han utilizado los recursos disponibles.</w:t>
      </w:r>
    </w:p>
    <w:p w14:paraId="393B98E3" w14:textId="1094FF05" w:rsidR="000768F1" w:rsidRDefault="00210C59" w:rsidP="00210C59">
      <w:pPr>
        <w:spacing w:before="240"/>
      </w:pPr>
      <w:r>
        <w:t xml:space="preserve"> </w:t>
      </w:r>
      <w:r w:rsidR="00436A40">
        <w:br w:type="page"/>
      </w:r>
    </w:p>
    <w:p w14:paraId="6D2AD81C" w14:textId="346ED19A" w:rsidR="000B3AB0" w:rsidRPr="00D752DE" w:rsidRDefault="003279F3" w:rsidP="00FF791E">
      <w:pPr>
        <w:pStyle w:val="Ttulo1"/>
      </w:pPr>
      <w:bookmarkStart w:id="2" w:name="_Toc129789574"/>
      <w:r>
        <w:lastRenderedPageBreak/>
        <w:t>Contenido</w:t>
      </w:r>
      <w:bookmarkEnd w:id="2"/>
    </w:p>
    <w:p w14:paraId="71383F61" w14:textId="355A586A" w:rsidR="00B77F49" w:rsidRDefault="00B77F49" w:rsidP="00B77F49"/>
    <w:p w14:paraId="071584A0" w14:textId="77777777" w:rsidR="000E7352" w:rsidRDefault="000E7352" w:rsidP="000E7352">
      <w:r>
        <w:t>A continuación, se describe la planificación seguida para la realización de cada tarea:</w:t>
      </w:r>
    </w:p>
    <w:p w14:paraId="532243E1" w14:textId="77777777" w:rsidR="00210C59" w:rsidRDefault="00210C59" w:rsidP="00B77F49"/>
    <w:tbl>
      <w:tblPr>
        <w:tblStyle w:val="Tablaconcuadrcula"/>
        <w:tblW w:w="0" w:type="auto"/>
        <w:tblLook w:val="04A0" w:firstRow="1" w:lastRow="0" w:firstColumn="1" w:lastColumn="0" w:noHBand="0" w:noVBand="1"/>
      </w:tblPr>
      <w:tblGrid>
        <w:gridCol w:w="1925"/>
        <w:gridCol w:w="1373"/>
        <w:gridCol w:w="1594"/>
        <w:gridCol w:w="1767"/>
        <w:gridCol w:w="2005"/>
      </w:tblGrid>
      <w:tr w:rsidR="00311785" w14:paraId="2AC3BD1C" w14:textId="77777777" w:rsidTr="002C396D">
        <w:trPr>
          <w:trHeight w:val="694"/>
        </w:trPr>
        <w:tc>
          <w:tcPr>
            <w:tcW w:w="1925" w:type="dxa"/>
            <w:vAlign w:val="center"/>
          </w:tcPr>
          <w:p w14:paraId="6D2825F9" w14:textId="7C3D26CF" w:rsidR="00311785" w:rsidRDefault="00311785" w:rsidP="000E7352">
            <w:pPr>
              <w:jc w:val="center"/>
            </w:pPr>
            <w:r>
              <w:t>Tarea</w:t>
            </w:r>
          </w:p>
        </w:tc>
        <w:tc>
          <w:tcPr>
            <w:tcW w:w="1373" w:type="dxa"/>
            <w:vAlign w:val="center"/>
          </w:tcPr>
          <w:p w14:paraId="3845C4F5" w14:textId="5106D01B" w:rsidR="00311785" w:rsidRDefault="00311785" w:rsidP="000E7352">
            <w:pPr>
              <w:jc w:val="center"/>
            </w:pPr>
            <w:r>
              <w:t>Horas estimadas</w:t>
            </w:r>
          </w:p>
        </w:tc>
        <w:tc>
          <w:tcPr>
            <w:tcW w:w="1594" w:type="dxa"/>
            <w:vAlign w:val="center"/>
          </w:tcPr>
          <w:p w14:paraId="67A1BC73" w14:textId="0D6A6DDC" w:rsidR="00311785" w:rsidRDefault="00311785" w:rsidP="000E7352">
            <w:pPr>
              <w:jc w:val="center"/>
            </w:pPr>
            <w:r>
              <w:t>Horas invertidas</w:t>
            </w:r>
          </w:p>
        </w:tc>
        <w:tc>
          <w:tcPr>
            <w:tcW w:w="1767" w:type="dxa"/>
          </w:tcPr>
          <w:p w14:paraId="0A46AAF4" w14:textId="77777777" w:rsidR="00311785" w:rsidRDefault="00311785" w:rsidP="000E7352">
            <w:pPr>
              <w:jc w:val="center"/>
            </w:pPr>
          </w:p>
          <w:p w14:paraId="26236034" w14:textId="6E9CA3D9" w:rsidR="00311785" w:rsidRDefault="00311785" w:rsidP="000E7352">
            <w:pPr>
              <w:jc w:val="center"/>
            </w:pPr>
            <w:r>
              <w:t>Rol Implicado</w:t>
            </w:r>
          </w:p>
        </w:tc>
        <w:tc>
          <w:tcPr>
            <w:tcW w:w="2005" w:type="dxa"/>
            <w:vAlign w:val="center"/>
          </w:tcPr>
          <w:p w14:paraId="42C772A0" w14:textId="71CED08B" w:rsidR="00311785" w:rsidRDefault="00311785" w:rsidP="000E7352">
            <w:pPr>
              <w:jc w:val="center"/>
            </w:pPr>
            <w:r>
              <w:t>Coste de realizar la tarea</w:t>
            </w:r>
          </w:p>
        </w:tc>
      </w:tr>
      <w:tr w:rsidR="00311785" w14:paraId="541A3CF9" w14:textId="77777777" w:rsidTr="002C396D">
        <w:trPr>
          <w:trHeight w:val="844"/>
        </w:trPr>
        <w:tc>
          <w:tcPr>
            <w:tcW w:w="1925" w:type="dxa"/>
            <w:vAlign w:val="center"/>
          </w:tcPr>
          <w:p w14:paraId="323AB1B7" w14:textId="168D653D" w:rsidR="00311785" w:rsidRDefault="002C396D" w:rsidP="000E7352">
            <w:pPr>
              <w:jc w:val="center"/>
            </w:pPr>
            <w:r>
              <w:t>G</w:t>
            </w:r>
            <w:r w:rsidR="00E445D2">
              <w:t>F</w:t>
            </w:r>
            <w:r w:rsidR="00303AB0">
              <w:t>R-</w:t>
            </w:r>
            <w:r>
              <w:t>27</w:t>
            </w:r>
          </w:p>
        </w:tc>
        <w:tc>
          <w:tcPr>
            <w:tcW w:w="1373" w:type="dxa"/>
            <w:vAlign w:val="center"/>
          </w:tcPr>
          <w:p w14:paraId="10C08B75" w14:textId="0BC7CC80" w:rsidR="00311785" w:rsidRDefault="002C396D" w:rsidP="000E7352">
            <w:pPr>
              <w:jc w:val="center"/>
            </w:pPr>
            <w:r>
              <w:t>2</w:t>
            </w:r>
            <w:r w:rsidR="00303AB0">
              <w:t xml:space="preserve"> </w:t>
            </w:r>
            <w:r>
              <w:t>horas</w:t>
            </w:r>
          </w:p>
        </w:tc>
        <w:tc>
          <w:tcPr>
            <w:tcW w:w="1594" w:type="dxa"/>
            <w:vAlign w:val="center"/>
          </w:tcPr>
          <w:p w14:paraId="45B2B00A" w14:textId="06E07378" w:rsidR="00311785" w:rsidRDefault="002C396D" w:rsidP="000E7352">
            <w:pPr>
              <w:jc w:val="center"/>
            </w:pPr>
            <w:r>
              <w:t>1 hora y 50 minutos</w:t>
            </w:r>
          </w:p>
        </w:tc>
        <w:tc>
          <w:tcPr>
            <w:tcW w:w="1767" w:type="dxa"/>
          </w:tcPr>
          <w:p w14:paraId="613465BD" w14:textId="77777777" w:rsidR="00311785" w:rsidRDefault="00311785" w:rsidP="000E7352">
            <w:pPr>
              <w:jc w:val="center"/>
            </w:pPr>
          </w:p>
          <w:p w14:paraId="3105D2D9" w14:textId="0A1302A8" w:rsidR="00311785" w:rsidRDefault="00311785" w:rsidP="000E7352">
            <w:pPr>
              <w:jc w:val="center"/>
            </w:pPr>
            <w:r>
              <w:t>Desarrollador</w:t>
            </w:r>
          </w:p>
        </w:tc>
        <w:tc>
          <w:tcPr>
            <w:tcW w:w="2005" w:type="dxa"/>
            <w:vAlign w:val="center"/>
          </w:tcPr>
          <w:p w14:paraId="731853BC" w14:textId="2509AF34" w:rsidR="00311785" w:rsidRDefault="0073335F" w:rsidP="000E7352">
            <w:pPr>
              <w:jc w:val="center"/>
            </w:pPr>
            <w:r>
              <w:t>40</w:t>
            </w:r>
            <w:r w:rsidR="00834D93">
              <w:t xml:space="preserve"> €</w:t>
            </w:r>
          </w:p>
        </w:tc>
      </w:tr>
      <w:tr w:rsidR="00311785" w14:paraId="052BCBFC" w14:textId="77777777" w:rsidTr="002C396D">
        <w:trPr>
          <w:trHeight w:val="1003"/>
        </w:trPr>
        <w:tc>
          <w:tcPr>
            <w:tcW w:w="1925" w:type="dxa"/>
            <w:vAlign w:val="center"/>
          </w:tcPr>
          <w:p w14:paraId="0DA1FE9E" w14:textId="1241E6A3" w:rsidR="00311785" w:rsidRDefault="002C396D" w:rsidP="000E7352">
            <w:pPr>
              <w:jc w:val="center"/>
            </w:pPr>
            <w:r>
              <w:t>P</w:t>
            </w:r>
            <w:r w:rsidR="00E445D2">
              <w:t>F</w:t>
            </w:r>
            <w:r w:rsidR="00303AB0">
              <w:t>R-</w:t>
            </w:r>
            <w:r>
              <w:t>11</w:t>
            </w:r>
          </w:p>
        </w:tc>
        <w:tc>
          <w:tcPr>
            <w:tcW w:w="1373" w:type="dxa"/>
            <w:vAlign w:val="center"/>
          </w:tcPr>
          <w:p w14:paraId="1AB1A4EE" w14:textId="5E2E0724" w:rsidR="00311785" w:rsidRDefault="00D8727F" w:rsidP="000E7352">
            <w:pPr>
              <w:jc w:val="center"/>
            </w:pPr>
            <w:r>
              <w:t>1</w:t>
            </w:r>
            <w:r w:rsidR="00303AB0">
              <w:t xml:space="preserve"> horas</w:t>
            </w:r>
          </w:p>
        </w:tc>
        <w:tc>
          <w:tcPr>
            <w:tcW w:w="1594" w:type="dxa"/>
            <w:vAlign w:val="center"/>
          </w:tcPr>
          <w:p w14:paraId="2C10F469" w14:textId="0539C2C6" w:rsidR="00311785" w:rsidRDefault="00D8727F" w:rsidP="000E7352">
            <w:pPr>
              <w:jc w:val="center"/>
            </w:pPr>
            <w:r>
              <w:t>1</w:t>
            </w:r>
            <w:r w:rsidR="00303AB0">
              <w:t xml:space="preserve"> hora </w:t>
            </w:r>
          </w:p>
        </w:tc>
        <w:tc>
          <w:tcPr>
            <w:tcW w:w="1767" w:type="dxa"/>
          </w:tcPr>
          <w:p w14:paraId="08C5452B" w14:textId="77777777" w:rsidR="00311785" w:rsidRDefault="00311785" w:rsidP="000E7352">
            <w:pPr>
              <w:jc w:val="center"/>
            </w:pPr>
          </w:p>
          <w:p w14:paraId="2E375FE6" w14:textId="665D21ED" w:rsidR="00311785" w:rsidRDefault="00303AB0" w:rsidP="00311785">
            <w:pPr>
              <w:jc w:val="center"/>
            </w:pPr>
            <w:r>
              <w:t>Desarrollador</w:t>
            </w:r>
          </w:p>
        </w:tc>
        <w:tc>
          <w:tcPr>
            <w:tcW w:w="2005" w:type="dxa"/>
            <w:vAlign w:val="center"/>
          </w:tcPr>
          <w:p w14:paraId="217D3198" w14:textId="31530C49" w:rsidR="00311785" w:rsidRDefault="0073335F" w:rsidP="000E7352">
            <w:pPr>
              <w:jc w:val="center"/>
            </w:pPr>
            <w:r>
              <w:t>20</w:t>
            </w:r>
            <w:r w:rsidR="00834D93">
              <w:t xml:space="preserve"> €</w:t>
            </w:r>
          </w:p>
        </w:tc>
      </w:tr>
      <w:tr w:rsidR="00311785" w14:paraId="06523101" w14:textId="77777777" w:rsidTr="002C396D">
        <w:trPr>
          <w:trHeight w:val="1003"/>
        </w:trPr>
        <w:tc>
          <w:tcPr>
            <w:tcW w:w="1925" w:type="dxa"/>
            <w:vAlign w:val="center"/>
          </w:tcPr>
          <w:p w14:paraId="31DFCBE6" w14:textId="42DD3D8B" w:rsidR="00311785" w:rsidRDefault="002C396D" w:rsidP="000E7352">
            <w:pPr>
              <w:jc w:val="center"/>
            </w:pPr>
            <w:r>
              <w:t>P</w:t>
            </w:r>
            <w:r w:rsidR="00E445D2">
              <w:t>F</w:t>
            </w:r>
            <w:r w:rsidR="00303AB0">
              <w:t>R-</w:t>
            </w:r>
            <w:r w:rsidR="00D8727F">
              <w:t>1</w:t>
            </w:r>
            <w:r>
              <w:t>2</w:t>
            </w:r>
          </w:p>
        </w:tc>
        <w:tc>
          <w:tcPr>
            <w:tcW w:w="1373" w:type="dxa"/>
            <w:vAlign w:val="center"/>
          </w:tcPr>
          <w:p w14:paraId="719E14A9" w14:textId="799E3662" w:rsidR="00311785" w:rsidRDefault="00D8727F" w:rsidP="000E7352">
            <w:pPr>
              <w:jc w:val="center"/>
            </w:pPr>
            <w:r>
              <w:t>1</w:t>
            </w:r>
            <w:r w:rsidR="00311785">
              <w:t xml:space="preserve"> </w:t>
            </w:r>
            <w:r>
              <w:t>hora</w:t>
            </w:r>
          </w:p>
        </w:tc>
        <w:tc>
          <w:tcPr>
            <w:tcW w:w="1594" w:type="dxa"/>
            <w:vAlign w:val="center"/>
          </w:tcPr>
          <w:p w14:paraId="588B9CFE" w14:textId="3441A2FE" w:rsidR="00311785" w:rsidRDefault="002C396D" w:rsidP="000E7352">
            <w:pPr>
              <w:jc w:val="center"/>
            </w:pPr>
            <w:r>
              <w:t>30 minutos</w:t>
            </w:r>
          </w:p>
        </w:tc>
        <w:tc>
          <w:tcPr>
            <w:tcW w:w="1767" w:type="dxa"/>
          </w:tcPr>
          <w:p w14:paraId="15DE4A09" w14:textId="77777777" w:rsidR="00311785" w:rsidRDefault="00311785" w:rsidP="000E7352">
            <w:pPr>
              <w:jc w:val="center"/>
            </w:pPr>
          </w:p>
          <w:p w14:paraId="0BA1875E" w14:textId="46DB4648" w:rsidR="00311785" w:rsidRDefault="00303AB0" w:rsidP="000E7352">
            <w:pPr>
              <w:jc w:val="center"/>
            </w:pPr>
            <w:r>
              <w:t>Desarrollador</w:t>
            </w:r>
          </w:p>
        </w:tc>
        <w:tc>
          <w:tcPr>
            <w:tcW w:w="2005" w:type="dxa"/>
            <w:vAlign w:val="center"/>
          </w:tcPr>
          <w:p w14:paraId="7F129104" w14:textId="67A5902C" w:rsidR="00311785" w:rsidRDefault="00D8727F" w:rsidP="000E7352">
            <w:pPr>
              <w:jc w:val="center"/>
            </w:pPr>
            <w:r>
              <w:t>20</w:t>
            </w:r>
            <w:r w:rsidR="00834D93">
              <w:t xml:space="preserve"> €</w:t>
            </w:r>
          </w:p>
        </w:tc>
      </w:tr>
      <w:tr w:rsidR="00303AB0" w14:paraId="21DA7FB7" w14:textId="77777777" w:rsidTr="002C396D">
        <w:trPr>
          <w:trHeight w:val="1003"/>
        </w:trPr>
        <w:tc>
          <w:tcPr>
            <w:tcW w:w="1925" w:type="dxa"/>
            <w:vAlign w:val="center"/>
          </w:tcPr>
          <w:p w14:paraId="662FCEB0" w14:textId="2708A269" w:rsidR="00303AB0" w:rsidRDefault="002C396D" w:rsidP="000E7352">
            <w:pPr>
              <w:jc w:val="center"/>
            </w:pPr>
            <w:r>
              <w:t>P</w:t>
            </w:r>
            <w:r w:rsidR="00E445D2">
              <w:t>F</w:t>
            </w:r>
            <w:r w:rsidR="00303AB0">
              <w:t>R-</w:t>
            </w:r>
            <w:r w:rsidR="00D8727F">
              <w:t>14</w:t>
            </w:r>
          </w:p>
        </w:tc>
        <w:tc>
          <w:tcPr>
            <w:tcW w:w="1373" w:type="dxa"/>
            <w:vAlign w:val="center"/>
          </w:tcPr>
          <w:p w14:paraId="53192E59" w14:textId="06DDBFAD" w:rsidR="00303AB0" w:rsidRDefault="002C396D" w:rsidP="000E7352">
            <w:pPr>
              <w:jc w:val="center"/>
            </w:pPr>
            <w:r>
              <w:t>2</w:t>
            </w:r>
            <w:r w:rsidR="00D8727F">
              <w:t xml:space="preserve"> horas</w:t>
            </w:r>
          </w:p>
        </w:tc>
        <w:tc>
          <w:tcPr>
            <w:tcW w:w="1594" w:type="dxa"/>
            <w:vAlign w:val="center"/>
          </w:tcPr>
          <w:p w14:paraId="0813E234" w14:textId="3E37406C" w:rsidR="00303AB0" w:rsidRDefault="00405753" w:rsidP="000E7352">
            <w:pPr>
              <w:jc w:val="center"/>
            </w:pPr>
            <w:r>
              <w:t>3</w:t>
            </w:r>
            <w:r w:rsidR="00D8727F">
              <w:t xml:space="preserve"> horas</w:t>
            </w:r>
            <w:r w:rsidR="002C396D">
              <w:t xml:space="preserve"> y 40 minutos</w:t>
            </w:r>
          </w:p>
        </w:tc>
        <w:tc>
          <w:tcPr>
            <w:tcW w:w="1767" w:type="dxa"/>
          </w:tcPr>
          <w:p w14:paraId="36CFD2E9" w14:textId="77777777" w:rsidR="00303AB0" w:rsidRDefault="00303AB0" w:rsidP="000E7352">
            <w:pPr>
              <w:jc w:val="center"/>
            </w:pPr>
          </w:p>
          <w:p w14:paraId="7DD99E82" w14:textId="5DDAF801" w:rsidR="00303AB0" w:rsidRDefault="00303AB0" w:rsidP="000E7352">
            <w:pPr>
              <w:jc w:val="center"/>
            </w:pPr>
            <w:r>
              <w:t>Desarrollador</w:t>
            </w:r>
          </w:p>
        </w:tc>
        <w:tc>
          <w:tcPr>
            <w:tcW w:w="2005" w:type="dxa"/>
            <w:vAlign w:val="center"/>
          </w:tcPr>
          <w:p w14:paraId="20A2D538" w14:textId="5DC57308" w:rsidR="00303AB0" w:rsidRDefault="0073335F" w:rsidP="000E7352">
            <w:pPr>
              <w:jc w:val="center"/>
            </w:pPr>
            <w:r>
              <w:t>40</w:t>
            </w:r>
            <w:r w:rsidR="00834D93">
              <w:t xml:space="preserve"> €</w:t>
            </w:r>
          </w:p>
        </w:tc>
      </w:tr>
      <w:tr w:rsidR="00303AB0" w14:paraId="7EA07355" w14:textId="77777777" w:rsidTr="002C396D">
        <w:trPr>
          <w:trHeight w:val="1003"/>
        </w:trPr>
        <w:tc>
          <w:tcPr>
            <w:tcW w:w="1925" w:type="dxa"/>
            <w:vAlign w:val="center"/>
          </w:tcPr>
          <w:p w14:paraId="011CF8E5" w14:textId="114B50AB" w:rsidR="00303AB0" w:rsidRDefault="002C396D" w:rsidP="000E7352">
            <w:pPr>
              <w:jc w:val="center"/>
            </w:pPr>
            <w:r>
              <w:t>P</w:t>
            </w:r>
            <w:r w:rsidR="00E445D2">
              <w:t>F</w:t>
            </w:r>
            <w:r w:rsidR="00D8727F">
              <w:t>R-15</w:t>
            </w:r>
          </w:p>
        </w:tc>
        <w:tc>
          <w:tcPr>
            <w:tcW w:w="1373" w:type="dxa"/>
            <w:vAlign w:val="center"/>
          </w:tcPr>
          <w:p w14:paraId="4F851FAA" w14:textId="26A49A4F" w:rsidR="00303AB0" w:rsidRDefault="002C396D" w:rsidP="000E7352">
            <w:pPr>
              <w:jc w:val="center"/>
            </w:pPr>
            <w:r>
              <w:t>2</w:t>
            </w:r>
            <w:r w:rsidR="00D8727F">
              <w:t xml:space="preserve"> horas</w:t>
            </w:r>
          </w:p>
        </w:tc>
        <w:tc>
          <w:tcPr>
            <w:tcW w:w="1594" w:type="dxa"/>
            <w:vAlign w:val="center"/>
          </w:tcPr>
          <w:p w14:paraId="411C989F" w14:textId="1505445B" w:rsidR="00303AB0" w:rsidRDefault="002C396D" w:rsidP="000E7352">
            <w:pPr>
              <w:jc w:val="center"/>
            </w:pPr>
            <w:r>
              <w:t>2</w:t>
            </w:r>
            <w:r w:rsidR="00834D93">
              <w:t xml:space="preserve"> </w:t>
            </w:r>
            <w:r w:rsidR="00D8727F">
              <w:t>horas</w:t>
            </w:r>
            <w:r>
              <w:t xml:space="preserve"> y 40 minutos</w:t>
            </w:r>
          </w:p>
        </w:tc>
        <w:tc>
          <w:tcPr>
            <w:tcW w:w="1767" w:type="dxa"/>
          </w:tcPr>
          <w:p w14:paraId="40846109" w14:textId="77777777" w:rsidR="00303AB0" w:rsidRDefault="00303AB0" w:rsidP="000E7352">
            <w:pPr>
              <w:jc w:val="center"/>
            </w:pPr>
          </w:p>
          <w:p w14:paraId="0117E53B" w14:textId="318B6731" w:rsidR="00303AB0" w:rsidRDefault="00303AB0" w:rsidP="000E7352">
            <w:pPr>
              <w:jc w:val="center"/>
            </w:pPr>
            <w:r>
              <w:t>Desarrollador</w:t>
            </w:r>
          </w:p>
        </w:tc>
        <w:tc>
          <w:tcPr>
            <w:tcW w:w="2005" w:type="dxa"/>
            <w:vAlign w:val="center"/>
          </w:tcPr>
          <w:p w14:paraId="0CC1B744" w14:textId="37F8FF8D" w:rsidR="00303AB0" w:rsidRDefault="0073335F" w:rsidP="000E7352">
            <w:pPr>
              <w:jc w:val="center"/>
            </w:pPr>
            <w:r>
              <w:t>40</w:t>
            </w:r>
            <w:r w:rsidR="00834D93">
              <w:t xml:space="preserve"> €</w:t>
            </w:r>
          </w:p>
        </w:tc>
      </w:tr>
      <w:tr w:rsidR="00303AB0" w14:paraId="74DF9360" w14:textId="77777777" w:rsidTr="002C396D">
        <w:trPr>
          <w:trHeight w:val="1003"/>
        </w:trPr>
        <w:tc>
          <w:tcPr>
            <w:tcW w:w="1925" w:type="dxa"/>
            <w:vAlign w:val="center"/>
          </w:tcPr>
          <w:p w14:paraId="4804E9B7" w14:textId="40A3AA12" w:rsidR="00303AB0" w:rsidRDefault="00303AB0" w:rsidP="000E7352">
            <w:pPr>
              <w:jc w:val="center"/>
            </w:pPr>
            <w:proofErr w:type="spellStart"/>
            <w:r>
              <w:t>Analysis</w:t>
            </w:r>
            <w:proofErr w:type="spellEnd"/>
            <w:r>
              <w:t xml:space="preserve"> </w:t>
            </w:r>
            <w:proofErr w:type="spellStart"/>
            <w:r>
              <w:t>report</w:t>
            </w:r>
            <w:proofErr w:type="spellEnd"/>
          </w:p>
        </w:tc>
        <w:tc>
          <w:tcPr>
            <w:tcW w:w="1373" w:type="dxa"/>
            <w:vAlign w:val="center"/>
          </w:tcPr>
          <w:p w14:paraId="7F86E493" w14:textId="14165397" w:rsidR="00303AB0" w:rsidRDefault="002C396D" w:rsidP="000E7352">
            <w:pPr>
              <w:jc w:val="center"/>
            </w:pPr>
            <w:r>
              <w:t>30 minutos</w:t>
            </w:r>
          </w:p>
        </w:tc>
        <w:tc>
          <w:tcPr>
            <w:tcW w:w="1594" w:type="dxa"/>
            <w:vAlign w:val="center"/>
          </w:tcPr>
          <w:p w14:paraId="74FBC619" w14:textId="1CB8AF99" w:rsidR="00303AB0" w:rsidRDefault="002C396D" w:rsidP="000E7352">
            <w:pPr>
              <w:jc w:val="center"/>
            </w:pPr>
            <w:r>
              <w:t>30 minutos</w:t>
            </w:r>
          </w:p>
        </w:tc>
        <w:tc>
          <w:tcPr>
            <w:tcW w:w="1767" w:type="dxa"/>
          </w:tcPr>
          <w:p w14:paraId="7FE0D0B4" w14:textId="77777777" w:rsidR="00303AB0" w:rsidRDefault="00303AB0" w:rsidP="000E7352">
            <w:pPr>
              <w:jc w:val="center"/>
            </w:pPr>
          </w:p>
          <w:p w14:paraId="79EBA018" w14:textId="003F4BB8" w:rsidR="00303AB0" w:rsidRDefault="00303AB0" w:rsidP="000E7352">
            <w:pPr>
              <w:jc w:val="center"/>
            </w:pPr>
            <w:r>
              <w:t>Analista</w:t>
            </w:r>
          </w:p>
        </w:tc>
        <w:tc>
          <w:tcPr>
            <w:tcW w:w="2005" w:type="dxa"/>
            <w:vAlign w:val="center"/>
          </w:tcPr>
          <w:p w14:paraId="5F69B207" w14:textId="6EFE9ABF" w:rsidR="00303AB0" w:rsidRDefault="0073335F" w:rsidP="000E7352">
            <w:pPr>
              <w:jc w:val="center"/>
            </w:pPr>
            <w:r>
              <w:t>1</w:t>
            </w:r>
            <w:r w:rsidR="00E378B2">
              <w:t>5</w:t>
            </w:r>
            <w:r w:rsidR="00834D93">
              <w:t xml:space="preserve"> €</w:t>
            </w:r>
          </w:p>
        </w:tc>
      </w:tr>
      <w:tr w:rsidR="00303AB0" w14:paraId="3CF6253B" w14:textId="77777777" w:rsidTr="002C396D">
        <w:trPr>
          <w:trHeight w:val="1003"/>
        </w:trPr>
        <w:tc>
          <w:tcPr>
            <w:tcW w:w="1925" w:type="dxa"/>
            <w:vAlign w:val="center"/>
          </w:tcPr>
          <w:p w14:paraId="1E6176BC" w14:textId="317164B8" w:rsidR="00303AB0" w:rsidRDefault="00303AB0" w:rsidP="000E7352">
            <w:pPr>
              <w:jc w:val="center"/>
            </w:pPr>
            <w:proofErr w:type="spellStart"/>
            <w:r>
              <w:t>Planning</w:t>
            </w:r>
            <w:proofErr w:type="spellEnd"/>
            <w:r>
              <w:t xml:space="preserve"> </w:t>
            </w:r>
            <w:proofErr w:type="spellStart"/>
            <w:r>
              <w:t>report</w:t>
            </w:r>
            <w:proofErr w:type="spellEnd"/>
          </w:p>
        </w:tc>
        <w:tc>
          <w:tcPr>
            <w:tcW w:w="1373" w:type="dxa"/>
            <w:vAlign w:val="center"/>
          </w:tcPr>
          <w:p w14:paraId="1C14CE2F" w14:textId="18DAD0E0" w:rsidR="00303AB0" w:rsidRDefault="002C396D" w:rsidP="000E7352">
            <w:pPr>
              <w:jc w:val="center"/>
            </w:pPr>
            <w:r>
              <w:t>30 minutos</w:t>
            </w:r>
          </w:p>
        </w:tc>
        <w:tc>
          <w:tcPr>
            <w:tcW w:w="1594" w:type="dxa"/>
            <w:vAlign w:val="center"/>
          </w:tcPr>
          <w:p w14:paraId="6536AA47" w14:textId="3874111D" w:rsidR="00303AB0" w:rsidRDefault="002C396D" w:rsidP="000E7352">
            <w:pPr>
              <w:jc w:val="center"/>
            </w:pPr>
            <w:r>
              <w:t>30 minutos</w:t>
            </w:r>
          </w:p>
        </w:tc>
        <w:tc>
          <w:tcPr>
            <w:tcW w:w="1767" w:type="dxa"/>
          </w:tcPr>
          <w:p w14:paraId="1A5AF618" w14:textId="77777777" w:rsidR="00303AB0" w:rsidRDefault="00303AB0" w:rsidP="000E7352">
            <w:pPr>
              <w:jc w:val="center"/>
            </w:pPr>
          </w:p>
          <w:p w14:paraId="7D2F5163" w14:textId="3F593987" w:rsidR="00303AB0" w:rsidRDefault="00303AB0" w:rsidP="00303AB0">
            <w:pPr>
              <w:jc w:val="center"/>
            </w:pPr>
            <w:r>
              <w:t>Analista</w:t>
            </w:r>
          </w:p>
        </w:tc>
        <w:tc>
          <w:tcPr>
            <w:tcW w:w="2005" w:type="dxa"/>
            <w:vAlign w:val="center"/>
          </w:tcPr>
          <w:p w14:paraId="1B523CE0" w14:textId="2A24A33A" w:rsidR="00303AB0" w:rsidRDefault="0073335F" w:rsidP="000E7352">
            <w:pPr>
              <w:jc w:val="center"/>
            </w:pPr>
            <w:r>
              <w:t>1</w:t>
            </w:r>
            <w:r w:rsidR="00E378B2">
              <w:t>5</w:t>
            </w:r>
            <w:r w:rsidR="00834D93">
              <w:t xml:space="preserve"> €</w:t>
            </w:r>
          </w:p>
        </w:tc>
      </w:tr>
    </w:tbl>
    <w:p w14:paraId="5F8D8F9E" w14:textId="77777777" w:rsidR="000E7352" w:rsidRDefault="000E7352" w:rsidP="00B77F49"/>
    <w:p w14:paraId="16293694" w14:textId="2366ADD9" w:rsidR="000E7352" w:rsidRDefault="000E7352" w:rsidP="00B77F49">
      <w:r>
        <w:t xml:space="preserve">Por lo tanto, el coste total de realizar </w:t>
      </w:r>
      <w:r w:rsidR="00834D93">
        <w:t>las tareas individuales d</w:t>
      </w:r>
      <w:r>
        <w:t xml:space="preserve">el </w:t>
      </w:r>
      <w:r w:rsidR="00D8727F">
        <w:t>tercer</w:t>
      </w:r>
      <w:r>
        <w:t xml:space="preserve"> entregable ha sido de </w:t>
      </w:r>
      <w:r w:rsidR="0073335F">
        <w:t>1</w:t>
      </w:r>
      <w:r w:rsidR="00E378B2">
        <w:t>90</w:t>
      </w:r>
      <w:r w:rsidR="00834D93">
        <w:t>€</w:t>
      </w:r>
      <w:r>
        <w:t xml:space="preserve"> invirtiendo un total de </w:t>
      </w:r>
      <w:r w:rsidR="002C396D">
        <w:t>9</w:t>
      </w:r>
      <w:r>
        <w:t xml:space="preserve"> horas y </w:t>
      </w:r>
      <w:r w:rsidR="002C396D">
        <w:t>20</w:t>
      </w:r>
      <w:r>
        <w:t xml:space="preserve"> minutos.</w:t>
      </w:r>
    </w:p>
    <w:p w14:paraId="30F9C669" w14:textId="541C02A4" w:rsidR="00F814F1" w:rsidRDefault="00F814F1">
      <w:r>
        <w:br w:type="page"/>
      </w:r>
    </w:p>
    <w:p w14:paraId="3B9A42B3" w14:textId="2BACB4BE" w:rsidR="00F814F1" w:rsidRDefault="00F814F1" w:rsidP="00FF791E">
      <w:pPr>
        <w:pStyle w:val="Ttulo1"/>
      </w:pPr>
      <w:bookmarkStart w:id="3" w:name="_Toc129789575"/>
      <w:r>
        <w:lastRenderedPageBreak/>
        <w:t>Conclusión</w:t>
      </w:r>
      <w:bookmarkEnd w:id="3"/>
    </w:p>
    <w:p w14:paraId="1B9E9C7E" w14:textId="2EE63B7B" w:rsidR="00F814F1" w:rsidRDefault="00F814F1" w:rsidP="00F814F1"/>
    <w:p w14:paraId="15CC7101" w14:textId="77777777" w:rsidR="000E7352" w:rsidRDefault="000E7352" w:rsidP="000E7352">
      <w:r>
        <w:t>En definitiva, este documento es esencial para comprender cómo se ha llevado a cabo el proyecto y para evaluar su éxito. Asimismo, puede resultar útil como punto de partida para futuros proyectos y para mejorar la gestión de recursos en la organización.</w:t>
      </w:r>
    </w:p>
    <w:p w14:paraId="556AE04A" w14:textId="77777777" w:rsidR="000E7352" w:rsidRDefault="000E7352" w:rsidP="00F814F1"/>
    <w:p w14:paraId="5184AFE1" w14:textId="6A5C2E8A" w:rsidR="00F814F1" w:rsidRDefault="00F814F1">
      <w:r>
        <w:br w:type="page"/>
      </w:r>
    </w:p>
    <w:p w14:paraId="6D72623C" w14:textId="5187C2B5" w:rsidR="00F814F1" w:rsidRDefault="00F814F1" w:rsidP="00FF791E">
      <w:pPr>
        <w:pStyle w:val="Ttulo1"/>
      </w:pPr>
      <w:bookmarkStart w:id="4" w:name="_Toc129789576"/>
      <w:r>
        <w:lastRenderedPageBreak/>
        <w:t>Bibliografía</w:t>
      </w:r>
      <w:bookmarkEnd w:id="4"/>
    </w:p>
    <w:p w14:paraId="60457923" w14:textId="64451652" w:rsidR="00F814F1" w:rsidRDefault="00F814F1" w:rsidP="00F814F1"/>
    <w:p w14:paraId="49762320" w14:textId="57EFD8C8" w:rsidR="00F814F1" w:rsidRPr="00F814F1" w:rsidRDefault="00F814F1" w:rsidP="00F814F1">
      <w:proofErr w:type="spellStart"/>
      <w:r>
        <w:t>Intentionally</w:t>
      </w:r>
      <w:proofErr w:type="spellEnd"/>
      <w:r>
        <w:t xml:space="preserve"> </w:t>
      </w:r>
      <w:proofErr w:type="spellStart"/>
      <w:r>
        <w:t>blank</w:t>
      </w:r>
      <w:proofErr w:type="spellEnd"/>
    </w:p>
    <w:p w14:paraId="519E2911" w14:textId="77777777" w:rsidR="49CAD781" w:rsidRDefault="49CAD781" w:rsidP="49CAD781"/>
    <w:p w14:paraId="549517A4" w14:textId="568448B5" w:rsidR="00CA4301" w:rsidRDefault="00CA4301" w:rsidP="4BFF8B59">
      <w:pPr>
        <w:rPr>
          <w:rFonts w:ascii="Constantia" w:eastAsia="Constantia" w:hAnsi="Constantia" w:cs="Constantia"/>
          <w:color w:val="000000" w:themeColor="text2"/>
        </w:rPr>
      </w:pPr>
    </w:p>
    <w:p w14:paraId="1BA2CD33" w14:textId="76680D85" w:rsidR="00CA4301" w:rsidRPr="007021DE" w:rsidRDefault="00CA4301" w:rsidP="4BFF8B59">
      <w:pPr>
        <w:rPr>
          <w:rFonts w:ascii="Constantia" w:eastAsia="Constantia" w:hAnsi="Constantia" w:cs="Constantia"/>
          <w:color w:val="000000" w:themeColor="text2"/>
        </w:rPr>
      </w:pPr>
    </w:p>
    <w:p w14:paraId="4FBF9FC9" w14:textId="57F64D5A"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0"/>
      <w:footerReference w:type="default" r:id="rId11"/>
      <w:headerReference w:type="first" r:id="rId12"/>
      <w:footerReference w:type="first" r:id="rId13"/>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A1CE7" w14:textId="77777777" w:rsidR="00321E10" w:rsidRDefault="00321E10">
      <w:pPr>
        <w:spacing w:after="0" w:line="240" w:lineRule="auto"/>
      </w:pPr>
      <w:r>
        <w:separator/>
      </w:r>
    </w:p>
  </w:endnote>
  <w:endnote w:type="continuationSeparator" w:id="0">
    <w:p w14:paraId="7B4FEB8E" w14:textId="77777777" w:rsidR="00321E10" w:rsidRDefault="00321E10">
      <w:pPr>
        <w:spacing w:after="0" w:line="240" w:lineRule="auto"/>
      </w:pPr>
      <w:r>
        <w:continuationSeparator/>
      </w:r>
    </w:p>
  </w:endnote>
  <w:endnote w:type="continuationNotice" w:id="1">
    <w:p w14:paraId="31484915" w14:textId="77777777" w:rsidR="00321E10" w:rsidRDefault="00321E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altName w:val="MS Gothic"/>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D89E"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1A31DA">
      <w:rPr>
        <w:noProof/>
        <w:lang w:bidi="es-ES"/>
      </w:rPr>
      <w:t>1</w:t>
    </w:r>
    <w:r>
      <w:rPr>
        <w:lang w:bidi="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3CBD0819" w14:textId="77777777" w:rsidTr="675EEDAA">
      <w:tc>
        <w:tcPr>
          <w:tcW w:w="2890" w:type="dxa"/>
        </w:tcPr>
        <w:p w14:paraId="1BA7C0AA" w14:textId="526DB8EB" w:rsidR="675EEDAA" w:rsidRDefault="675EEDAA" w:rsidP="675EEDAA">
          <w:pPr>
            <w:pStyle w:val="Encabezado"/>
            <w:ind w:left="-115"/>
          </w:pPr>
        </w:p>
      </w:tc>
      <w:tc>
        <w:tcPr>
          <w:tcW w:w="2890" w:type="dxa"/>
        </w:tcPr>
        <w:p w14:paraId="2883951C" w14:textId="4C170727" w:rsidR="675EEDAA" w:rsidRDefault="675EEDAA" w:rsidP="675EEDAA">
          <w:pPr>
            <w:pStyle w:val="Encabezado"/>
            <w:jc w:val="center"/>
          </w:pPr>
        </w:p>
      </w:tc>
      <w:tc>
        <w:tcPr>
          <w:tcW w:w="2890" w:type="dxa"/>
        </w:tcPr>
        <w:p w14:paraId="756B9EFF" w14:textId="4892C3F7" w:rsidR="675EEDAA" w:rsidRDefault="675EEDAA" w:rsidP="675EEDAA">
          <w:pPr>
            <w:pStyle w:val="Encabezado"/>
            <w:ind w:right="-115"/>
            <w:jc w:val="right"/>
          </w:pPr>
        </w:p>
      </w:tc>
    </w:tr>
  </w:tbl>
  <w:p w14:paraId="3CAEFE8B" w14:textId="0FDBAD05" w:rsidR="675EEDAA" w:rsidRDefault="675EEDAA"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8636C" w14:textId="77777777" w:rsidR="00321E10" w:rsidRDefault="00321E10">
      <w:pPr>
        <w:spacing w:after="0" w:line="240" w:lineRule="auto"/>
      </w:pPr>
      <w:r>
        <w:separator/>
      </w:r>
    </w:p>
  </w:footnote>
  <w:footnote w:type="continuationSeparator" w:id="0">
    <w:p w14:paraId="695B73AE" w14:textId="77777777" w:rsidR="00321E10" w:rsidRDefault="00321E10">
      <w:pPr>
        <w:spacing w:after="0" w:line="240" w:lineRule="auto"/>
      </w:pPr>
      <w:r>
        <w:continuationSeparator/>
      </w:r>
    </w:p>
  </w:footnote>
  <w:footnote w:type="continuationNotice" w:id="1">
    <w:p w14:paraId="4EAF87DC" w14:textId="77777777" w:rsidR="00321E10" w:rsidRDefault="00321E1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E87EBE5" w14:textId="77777777" w:rsidTr="675EEDAA">
      <w:tc>
        <w:tcPr>
          <w:tcW w:w="2890" w:type="dxa"/>
        </w:tcPr>
        <w:p w14:paraId="7C4A9EB2" w14:textId="37035C79"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14:paraId="02D0CE1D" w14:textId="648BAB50" w:rsidR="675EEDAA" w:rsidRDefault="675EEDAA" w:rsidP="675EEDAA">
          <w:pPr>
            <w:pStyle w:val="Encabezado"/>
            <w:jc w:val="center"/>
          </w:pPr>
        </w:p>
      </w:tc>
      <w:tc>
        <w:tcPr>
          <w:tcW w:w="2890" w:type="dxa"/>
        </w:tcPr>
        <w:p w14:paraId="32070FDF" w14:textId="2036A0C4"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51C71C07" w14:textId="73FC4F9B"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538A29D9" w14:textId="77777777" w:rsidTr="675EEDAA">
      <w:tc>
        <w:tcPr>
          <w:tcW w:w="2890" w:type="dxa"/>
        </w:tcPr>
        <w:p w14:paraId="1E9C7D04" w14:textId="2FA78AC6" w:rsidR="675EEDAA" w:rsidRDefault="675EEDAA" w:rsidP="675EEDAA">
          <w:pPr>
            <w:pStyle w:val="Encabezado"/>
            <w:ind w:left="-115"/>
          </w:pPr>
        </w:p>
      </w:tc>
      <w:tc>
        <w:tcPr>
          <w:tcW w:w="2890" w:type="dxa"/>
        </w:tcPr>
        <w:p w14:paraId="22AD3F62" w14:textId="3C021547" w:rsidR="675EEDAA" w:rsidRDefault="675EEDAA" w:rsidP="675EEDAA">
          <w:pPr>
            <w:pStyle w:val="Encabezado"/>
            <w:jc w:val="center"/>
          </w:pPr>
        </w:p>
      </w:tc>
      <w:tc>
        <w:tcPr>
          <w:tcW w:w="2890" w:type="dxa"/>
        </w:tcPr>
        <w:p w14:paraId="4F80EBFA" w14:textId="375766ED" w:rsidR="675EEDAA" w:rsidRDefault="675EEDAA" w:rsidP="675EEDAA">
          <w:pPr>
            <w:pStyle w:val="Encabezado"/>
            <w:ind w:right="-115"/>
            <w:jc w:val="right"/>
          </w:pPr>
        </w:p>
      </w:tc>
    </w:tr>
  </w:tbl>
  <w:p w14:paraId="6CEEED53" w14:textId="438CEA13" w:rsidR="675EEDAA" w:rsidRDefault="675EEDAA"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5"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6"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74602176">
    <w:abstractNumId w:val="9"/>
  </w:num>
  <w:num w:numId="2" w16cid:durableId="1191601791">
    <w:abstractNumId w:val="9"/>
  </w:num>
  <w:num w:numId="3" w16cid:durableId="1603683755">
    <w:abstractNumId w:val="8"/>
  </w:num>
  <w:num w:numId="4" w16cid:durableId="328604068">
    <w:abstractNumId w:val="8"/>
  </w:num>
  <w:num w:numId="5" w16cid:durableId="334722591">
    <w:abstractNumId w:val="9"/>
  </w:num>
  <w:num w:numId="6" w16cid:durableId="1021931602">
    <w:abstractNumId w:val="8"/>
  </w:num>
  <w:num w:numId="7" w16cid:durableId="403994735">
    <w:abstractNumId w:val="11"/>
  </w:num>
  <w:num w:numId="8" w16cid:durableId="1332872737">
    <w:abstractNumId w:val="10"/>
  </w:num>
  <w:num w:numId="9" w16cid:durableId="1296909265">
    <w:abstractNumId w:val="13"/>
  </w:num>
  <w:num w:numId="10" w16cid:durableId="435635806">
    <w:abstractNumId w:val="12"/>
  </w:num>
  <w:num w:numId="11" w16cid:durableId="264773223">
    <w:abstractNumId w:val="18"/>
  </w:num>
  <w:num w:numId="12" w16cid:durableId="179704559">
    <w:abstractNumId w:val="17"/>
  </w:num>
  <w:num w:numId="13" w16cid:durableId="564217907">
    <w:abstractNumId w:val="7"/>
  </w:num>
  <w:num w:numId="14" w16cid:durableId="1037659306">
    <w:abstractNumId w:val="6"/>
  </w:num>
  <w:num w:numId="15" w16cid:durableId="850724064">
    <w:abstractNumId w:val="5"/>
  </w:num>
  <w:num w:numId="16" w16cid:durableId="1595893172">
    <w:abstractNumId w:val="4"/>
  </w:num>
  <w:num w:numId="17" w16cid:durableId="2102867471">
    <w:abstractNumId w:val="3"/>
  </w:num>
  <w:num w:numId="18" w16cid:durableId="1128233785">
    <w:abstractNumId w:val="2"/>
  </w:num>
  <w:num w:numId="19" w16cid:durableId="548805753">
    <w:abstractNumId w:val="1"/>
  </w:num>
  <w:num w:numId="20" w16cid:durableId="2022968826">
    <w:abstractNumId w:val="0"/>
  </w:num>
  <w:num w:numId="21" w16cid:durableId="2068721142">
    <w:abstractNumId w:val="14"/>
  </w:num>
  <w:num w:numId="22" w16cid:durableId="1276476999">
    <w:abstractNumId w:val="15"/>
  </w:num>
  <w:num w:numId="23" w16cid:durableId="19443423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06A"/>
    <w:rsid w:val="00002E92"/>
    <w:rsid w:val="00014369"/>
    <w:rsid w:val="00015359"/>
    <w:rsid w:val="000217A8"/>
    <w:rsid w:val="00037668"/>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E7352"/>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75142"/>
    <w:rsid w:val="00180489"/>
    <w:rsid w:val="0019258A"/>
    <w:rsid w:val="00192C93"/>
    <w:rsid w:val="00196D87"/>
    <w:rsid w:val="001A2000"/>
    <w:rsid w:val="001A31DA"/>
    <w:rsid w:val="001B2966"/>
    <w:rsid w:val="001B5ED8"/>
    <w:rsid w:val="001B7393"/>
    <w:rsid w:val="001C2EFE"/>
    <w:rsid w:val="001E04D1"/>
    <w:rsid w:val="001E4444"/>
    <w:rsid w:val="001F0B94"/>
    <w:rsid w:val="001F72CB"/>
    <w:rsid w:val="002064E6"/>
    <w:rsid w:val="00210C59"/>
    <w:rsid w:val="00211B56"/>
    <w:rsid w:val="00215DF4"/>
    <w:rsid w:val="00217155"/>
    <w:rsid w:val="00217541"/>
    <w:rsid w:val="002253F6"/>
    <w:rsid w:val="002274C7"/>
    <w:rsid w:val="00235B23"/>
    <w:rsid w:val="00240337"/>
    <w:rsid w:val="00243F2B"/>
    <w:rsid w:val="00244F7B"/>
    <w:rsid w:val="00245C4C"/>
    <w:rsid w:val="00245D73"/>
    <w:rsid w:val="002500A9"/>
    <w:rsid w:val="0025059C"/>
    <w:rsid w:val="0026423F"/>
    <w:rsid w:val="00265B50"/>
    <w:rsid w:val="00270C34"/>
    <w:rsid w:val="0027187B"/>
    <w:rsid w:val="00271BB6"/>
    <w:rsid w:val="002777D8"/>
    <w:rsid w:val="002826BB"/>
    <w:rsid w:val="00283548"/>
    <w:rsid w:val="00283C16"/>
    <w:rsid w:val="00286EAB"/>
    <w:rsid w:val="0029750E"/>
    <w:rsid w:val="00297BF5"/>
    <w:rsid w:val="002A376D"/>
    <w:rsid w:val="002A647A"/>
    <w:rsid w:val="002B3CB8"/>
    <w:rsid w:val="002B533F"/>
    <w:rsid w:val="002B5345"/>
    <w:rsid w:val="002B54A9"/>
    <w:rsid w:val="002B6152"/>
    <w:rsid w:val="002B6CCB"/>
    <w:rsid w:val="002C396D"/>
    <w:rsid w:val="002D7972"/>
    <w:rsid w:val="002E1DC1"/>
    <w:rsid w:val="002F0736"/>
    <w:rsid w:val="002F56CF"/>
    <w:rsid w:val="00301C96"/>
    <w:rsid w:val="00302D6F"/>
    <w:rsid w:val="00303AB0"/>
    <w:rsid w:val="00306125"/>
    <w:rsid w:val="00311785"/>
    <w:rsid w:val="00314913"/>
    <w:rsid w:val="003155D0"/>
    <w:rsid w:val="003209D6"/>
    <w:rsid w:val="00321E10"/>
    <w:rsid w:val="00324B10"/>
    <w:rsid w:val="003279F3"/>
    <w:rsid w:val="003302C3"/>
    <w:rsid w:val="00333C0C"/>
    <w:rsid w:val="00334A73"/>
    <w:rsid w:val="003422FF"/>
    <w:rsid w:val="003435B8"/>
    <w:rsid w:val="00350F49"/>
    <w:rsid w:val="00352E6C"/>
    <w:rsid w:val="003570BA"/>
    <w:rsid w:val="00357B53"/>
    <w:rsid w:val="0036018D"/>
    <w:rsid w:val="00370941"/>
    <w:rsid w:val="00376C1E"/>
    <w:rsid w:val="00377130"/>
    <w:rsid w:val="00380F02"/>
    <w:rsid w:val="00381756"/>
    <w:rsid w:val="00386418"/>
    <w:rsid w:val="00386993"/>
    <w:rsid w:val="003A6B16"/>
    <w:rsid w:val="003A7348"/>
    <w:rsid w:val="003B316D"/>
    <w:rsid w:val="003B49BD"/>
    <w:rsid w:val="003B5B57"/>
    <w:rsid w:val="003B7450"/>
    <w:rsid w:val="003B774F"/>
    <w:rsid w:val="003C3433"/>
    <w:rsid w:val="003C6D76"/>
    <w:rsid w:val="003D440B"/>
    <w:rsid w:val="003D785A"/>
    <w:rsid w:val="003D7BA7"/>
    <w:rsid w:val="003E2F6C"/>
    <w:rsid w:val="003E5281"/>
    <w:rsid w:val="003F2A4A"/>
    <w:rsid w:val="003F33A9"/>
    <w:rsid w:val="003F5E0B"/>
    <w:rsid w:val="0040190D"/>
    <w:rsid w:val="00405085"/>
    <w:rsid w:val="00405753"/>
    <w:rsid w:val="00406801"/>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52C4"/>
    <w:rsid w:val="00497CF2"/>
    <w:rsid w:val="004A4E33"/>
    <w:rsid w:val="004A7ECD"/>
    <w:rsid w:val="004B27B1"/>
    <w:rsid w:val="004B4C5D"/>
    <w:rsid w:val="004B6C55"/>
    <w:rsid w:val="004B790C"/>
    <w:rsid w:val="004C14FB"/>
    <w:rsid w:val="004C236F"/>
    <w:rsid w:val="004C46B9"/>
    <w:rsid w:val="004D48AA"/>
    <w:rsid w:val="004D6400"/>
    <w:rsid w:val="004D7300"/>
    <w:rsid w:val="004F65A8"/>
    <w:rsid w:val="00501141"/>
    <w:rsid w:val="00501D49"/>
    <w:rsid w:val="00505352"/>
    <w:rsid w:val="00505EE2"/>
    <w:rsid w:val="005065BE"/>
    <w:rsid w:val="0050671B"/>
    <w:rsid w:val="005103B6"/>
    <w:rsid w:val="00513AF0"/>
    <w:rsid w:val="00513D53"/>
    <w:rsid w:val="00517831"/>
    <w:rsid w:val="00520D8F"/>
    <w:rsid w:val="005217A4"/>
    <w:rsid w:val="00531DFC"/>
    <w:rsid w:val="005417CC"/>
    <w:rsid w:val="00547AC3"/>
    <w:rsid w:val="00547F7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603844"/>
    <w:rsid w:val="006141D2"/>
    <w:rsid w:val="00617B6C"/>
    <w:rsid w:val="00626EF8"/>
    <w:rsid w:val="00627057"/>
    <w:rsid w:val="00627844"/>
    <w:rsid w:val="0063031F"/>
    <w:rsid w:val="00633DAE"/>
    <w:rsid w:val="006347C3"/>
    <w:rsid w:val="0063572E"/>
    <w:rsid w:val="0063628F"/>
    <w:rsid w:val="00637458"/>
    <w:rsid w:val="00642F2A"/>
    <w:rsid w:val="0064541F"/>
    <w:rsid w:val="00654278"/>
    <w:rsid w:val="006558F4"/>
    <w:rsid w:val="00660B3C"/>
    <w:rsid w:val="00661A87"/>
    <w:rsid w:val="00664363"/>
    <w:rsid w:val="0066439C"/>
    <w:rsid w:val="00666DC7"/>
    <w:rsid w:val="006715F0"/>
    <w:rsid w:val="00673127"/>
    <w:rsid w:val="00673260"/>
    <w:rsid w:val="006738E9"/>
    <w:rsid w:val="00674A6A"/>
    <w:rsid w:val="006771D6"/>
    <w:rsid w:val="00677FCB"/>
    <w:rsid w:val="006864BC"/>
    <w:rsid w:val="00687437"/>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07CDD"/>
    <w:rsid w:val="00710160"/>
    <w:rsid w:val="007130CE"/>
    <w:rsid w:val="00715121"/>
    <w:rsid w:val="00716F20"/>
    <w:rsid w:val="0072702F"/>
    <w:rsid w:val="00732607"/>
    <w:rsid w:val="0073335F"/>
    <w:rsid w:val="0074003D"/>
    <w:rsid w:val="00743E20"/>
    <w:rsid w:val="0075235D"/>
    <w:rsid w:val="0075357C"/>
    <w:rsid w:val="00753C02"/>
    <w:rsid w:val="0075769C"/>
    <w:rsid w:val="00763C99"/>
    <w:rsid w:val="00766BC2"/>
    <w:rsid w:val="0077387E"/>
    <w:rsid w:val="007755A1"/>
    <w:rsid w:val="00776500"/>
    <w:rsid w:val="0077661B"/>
    <w:rsid w:val="0078733D"/>
    <w:rsid w:val="007955D4"/>
    <w:rsid w:val="007B00DB"/>
    <w:rsid w:val="007C01A3"/>
    <w:rsid w:val="007C2631"/>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4D93"/>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638D"/>
    <w:rsid w:val="00920292"/>
    <w:rsid w:val="00922723"/>
    <w:rsid w:val="00922F0F"/>
    <w:rsid w:val="00927FF1"/>
    <w:rsid w:val="00930102"/>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D165F"/>
    <w:rsid w:val="00AD7D12"/>
    <w:rsid w:val="00AE2B40"/>
    <w:rsid w:val="00AE3B55"/>
    <w:rsid w:val="00AE69DC"/>
    <w:rsid w:val="00AF28AB"/>
    <w:rsid w:val="00AF39AC"/>
    <w:rsid w:val="00AF7C9D"/>
    <w:rsid w:val="00B02FFF"/>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5E5"/>
    <w:rsid w:val="00B67E96"/>
    <w:rsid w:val="00B77F49"/>
    <w:rsid w:val="00B805CB"/>
    <w:rsid w:val="00B80DF2"/>
    <w:rsid w:val="00B813CE"/>
    <w:rsid w:val="00B81935"/>
    <w:rsid w:val="00B87789"/>
    <w:rsid w:val="00B90400"/>
    <w:rsid w:val="00B95218"/>
    <w:rsid w:val="00BB3114"/>
    <w:rsid w:val="00BB335F"/>
    <w:rsid w:val="00BB3DBC"/>
    <w:rsid w:val="00BB408D"/>
    <w:rsid w:val="00BC25BA"/>
    <w:rsid w:val="00BC3172"/>
    <w:rsid w:val="00BC5774"/>
    <w:rsid w:val="00BC6EE0"/>
    <w:rsid w:val="00BD5204"/>
    <w:rsid w:val="00BD7040"/>
    <w:rsid w:val="00BF6433"/>
    <w:rsid w:val="00C03B8C"/>
    <w:rsid w:val="00C072E3"/>
    <w:rsid w:val="00C07D00"/>
    <w:rsid w:val="00C1679E"/>
    <w:rsid w:val="00C179E7"/>
    <w:rsid w:val="00C26DA2"/>
    <w:rsid w:val="00C274D5"/>
    <w:rsid w:val="00C32E6D"/>
    <w:rsid w:val="00C34ACC"/>
    <w:rsid w:val="00C355E5"/>
    <w:rsid w:val="00C4068B"/>
    <w:rsid w:val="00C4161D"/>
    <w:rsid w:val="00C42A04"/>
    <w:rsid w:val="00C45904"/>
    <w:rsid w:val="00C503B3"/>
    <w:rsid w:val="00C514DF"/>
    <w:rsid w:val="00C5566A"/>
    <w:rsid w:val="00C622DC"/>
    <w:rsid w:val="00C63F7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F0C42"/>
    <w:rsid w:val="00CF165F"/>
    <w:rsid w:val="00CF302A"/>
    <w:rsid w:val="00CF3A42"/>
    <w:rsid w:val="00CF416A"/>
    <w:rsid w:val="00CF6BB9"/>
    <w:rsid w:val="00D020D7"/>
    <w:rsid w:val="00D02224"/>
    <w:rsid w:val="00D0602B"/>
    <w:rsid w:val="00D131C1"/>
    <w:rsid w:val="00D1792E"/>
    <w:rsid w:val="00D229AC"/>
    <w:rsid w:val="00D22A1B"/>
    <w:rsid w:val="00D265D8"/>
    <w:rsid w:val="00D30C58"/>
    <w:rsid w:val="00D4518B"/>
    <w:rsid w:val="00D4536B"/>
    <w:rsid w:val="00D51015"/>
    <w:rsid w:val="00D53CB0"/>
    <w:rsid w:val="00D5413C"/>
    <w:rsid w:val="00D561D0"/>
    <w:rsid w:val="00D62BE3"/>
    <w:rsid w:val="00D6586E"/>
    <w:rsid w:val="00D65A1F"/>
    <w:rsid w:val="00D734FF"/>
    <w:rsid w:val="00D73F80"/>
    <w:rsid w:val="00D745C7"/>
    <w:rsid w:val="00D752DE"/>
    <w:rsid w:val="00D82E91"/>
    <w:rsid w:val="00D86147"/>
    <w:rsid w:val="00D8727F"/>
    <w:rsid w:val="00D87963"/>
    <w:rsid w:val="00D9158B"/>
    <w:rsid w:val="00D9437A"/>
    <w:rsid w:val="00D97375"/>
    <w:rsid w:val="00DA29CF"/>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6C17"/>
    <w:rsid w:val="00DF782E"/>
    <w:rsid w:val="00E024FA"/>
    <w:rsid w:val="00E03A06"/>
    <w:rsid w:val="00E06DF6"/>
    <w:rsid w:val="00E11B8A"/>
    <w:rsid w:val="00E23A33"/>
    <w:rsid w:val="00E2405D"/>
    <w:rsid w:val="00E2578D"/>
    <w:rsid w:val="00E300D3"/>
    <w:rsid w:val="00E3090E"/>
    <w:rsid w:val="00E378B2"/>
    <w:rsid w:val="00E445D2"/>
    <w:rsid w:val="00E44CB1"/>
    <w:rsid w:val="00E47671"/>
    <w:rsid w:val="00E4ABB3"/>
    <w:rsid w:val="00E557AA"/>
    <w:rsid w:val="00E712BF"/>
    <w:rsid w:val="00E7574E"/>
    <w:rsid w:val="00E77D66"/>
    <w:rsid w:val="00E80562"/>
    <w:rsid w:val="00E8434A"/>
    <w:rsid w:val="00E84F0B"/>
    <w:rsid w:val="00E87251"/>
    <w:rsid w:val="00E95B3A"/>
    <w:rsid w:val="00EA0677"/>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BD0"/>
    <w:rsid w:val="00F23B86"/>
    <w:rsid w:val="00F302BF"/>
    <w:rsid w:val="00F32AC0"/>
    <w:rsid w:val="00F37731"/>
    <w:rsid w:val="00F421CF"/>
    <w:rsid w:val="00F677F9"/>
    <w:rsid w:val="00F709FA"/>
    <w:rsid w:val="00F729AC"/>
    <w:rsid w:val="00F74D01"/>
    <w:rsid w:val="00F81499"/>
    <w:rsid w:val="00F814F1"/>
    <w:rsid w:val="00F83F6A"/>
    <w:rsid w:val="00F847A5"/>
    <w:rsid w:val="00F84AF6"/>
    <w:rsid w:val="00F872D5"/>
    <w:rsid w:val="00F872E3"/>
    <w:rsid w:val="00F9136A"/>
    <w:rsid w:val="00F923EE"/>
    <w:rsid w:val="00F94A8A"/>
    <w:rsid w:val="00FA0F21"/>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4D6DA3"/>
  <w15:docId w15:val="{DA939C10-FB95-4A66-9C74-4744648AE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6393">
      <w:bodyDiv w:val="1"/>
      <w:marLeft w:val="0"/>
      <w:marRight w:val="0"/>
      <w:marTop w:val="0"/>
      <w:marBottom w:val="0"/>
      <w:divBdr>
        <w:top w:val="none" w:sz="0" w:space="0" w:color="auto"/>
        <w:left w:val="none" w:sz="0" w:space="0" w:color="auto"/>
        <w:bottom w:val="none" w:sz="0" w:space="0" w:color="auto"/>
        <w:right w:val="none" w:sz="0" w:space="0" w:color="auto"/>
      </w:divBdr>
    </w:div>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028792432">
      <w:bodyDiv w:val="1"/>
      <w:marLeft w:val="0"/>
      <w:marRight w:val="0"/>
      <w:marTop w:val="0"/>
      <w:marBottom w:val="0"/>
      <w:divBdr>
        <w:top w:val="none" w:sz="0" w:space="0" w:color="auto"/>
        <w:left w:val="none" w:sz="0" w:space="0" w:color="auto"/>
        <w:bottom w:val="none" w:sz="0" w:space="0" w:color="auto"/>
        <w:right w:val="none" w:sz="0" w:space="0" w:color="auto"/>
      </w:divBdr>
    </w:div>
    <w:div w:id="113771864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cme-L3/Acme-L3-D01"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1FBB5-DC9C-467B-8509-B4B804912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Template>
  <TotalTime>54</TotalTime>
  <Pages>7</Pages>
  <Words>395</Words>
  <Characters>2178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Gómez</dc:creator>
  <cp:lastModifiedBy>JAVIER RODRÍGUEZ CORDERO</cp:lastModifiedBy>
  <cp:revision>12</cp:revision>
  <cp:lastPrinted>2021-05-04T16:33:00Z</cp:lastPrinted>
  <dcterms:created xsi:type="dcterms:W3CDTF">2023-02-17T15:21:00Z</dcterms:created>
  <dcterms:modified xsi:type="dcterms:W3CDTF">2023-04-21T15:48:00Z</dcterms:modified>
  <cp:version/>
</cp:coreProperties>
</file>