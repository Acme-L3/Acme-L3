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ECFC" wp14:editId="5B9FEC7C">
            <wp:simplePos x="0" y="0"/>
            <wp:positionH relativeFrom="margin">
              <wp:align>right</wp:align>
            </wp:positionH>
            <wp:positionV relativeFrom="page">
              <wp:posOffset>2628900</wp:posOffset>
            </wp:positionV>
            <wp:extent cx="5507990" cy="73406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BED59" w14:textId="00DBBB10" w:rsidR="000B3AB0" w:rsidRPr="00D265D8" w:rsidRDefault="004B39ED" w:rsidP="00AE3B55">
      <w:pPr>
        <w:pStyle w:val="Ttulo"/>
      </w:pPr>
      <w:r>
        <w:t>Analysis Report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06DA8198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Group</w:t>
      </w:r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20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65A8265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9870807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5A5C1168" w14:textId="0EEABBEB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00AE3B55">
        <w:rPr>
          <w:rStyle w:val="eop"/>
          <w:rFonts w:ascii="Constantia" w:hAnsi="Constantia" w:cs="Segoe UI"/>
          <w:sz w:val="22"/>
          <w:szCs w:val="22"/>
        </w:rPr>
        <w:t xml:space="preserve">Pacheco 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Rodr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i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gue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s</w:t>
      </w:r>
      <w:r>
        <w:rPr>
          <w:rStyle w:val="eop"/>
          <w:rFonts w:ascii="Constantia" w:hAnsi="Constantia" w:cs="Segoe UI"/>
          <w:sz w:val="22"/>
          <w:szCs w:val="22"/>
        </w:rPr>
        <w:t xml:space="preserve">, </w:t>
      </w:r>
      <w:r w:rsidRPr="00AE3B55">
        <w:rPr>
          <w:rStyle w:val="eop"/>
          <w:rFonts w:ascii="Constantia" w:hAnsi="Constantia" w:cs="Segoe UI"/>
          <w:sz w:val="22"/>
          <w:szCs w:val="22"/>
        </w:rPr>
        <w:t>Guillermo Alonso</w:t>
      </w:r>
      <w:r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guipacrod@alum.us.es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563BDC6F" w14:textId="77777777" w:rsidR="00AE3B55" w:rsidRDefault="00AE3B55" w:rsidP="00AE3B5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16E58CB6" w14:textId="77777777" w:rsidR="00AE3B55" w:rsidRDefault="00AE3B55" w:rsidP="675EEDA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F03D206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266D72C5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5AD0135E" w14:textId="07D4DE97" w:rsidR="00F814F1" w:rsidRDefault="00F814F1" w:rsidP="00F814F1">
      <w:pPr>
        <w:pStyle w:val="Informacindecontacto"/>
        <w:jc w:val="left"/>
        <w:rPr>
          <w:lang w:bidi="es-ES"/>
        </w:rPr>
      </w:pPr>
    </w:p>
    <w:p w14:paraId="0C6C0BF1" w14:textId="2812E229" w:rsidR="00307159" w:rsidRDefault="00307159" w:rsidP="00F814F1">
      <w:pPr>
        <w:pStyle w:val="Informacindecontacto"/>
        <w:jc w:val="left"/>
        <w:rPr>
          <w:lang w:bidi="es-ES"/>
        </w:rPr>
      </w:pPr>
    </w:p>
    <w:p w14:paraId="777B0EEA" w14:textId="46F826E9" w:rsidR="00307159" w:rsidRDefault="00307159" w:rsidP="00F814F1">
      <w:pPr>
        <w:pStyle w:val="Informacindecontacto"/>
        <w:jc w:val="left"/>
        <w:rPr>
          <w:lang w:bidi="es-ES"/>
        </w:rPr>
      </w:pPr>
    </w:p>
    <w:p w14:paraId="38F994E2" w14:textId="59D16C94" w:rsidR="00307159" w:rsidRDefault="00307159" w:rsidP="00F814F1">
      <w:pPr>
        <w:pStyle w:val="Informacindecontacto"/>
        <w:jc w:val="left"/>
        <w:rPr>
          <w:lang w:bidi="es-ES"/>
        </w:rPr>
      </w:pPr>
    </w:p>
    <w:p w14:paraId="523F58BC" w14:textId="633BFE82" w:rsidR="00307159" w:rsidRDefault="00307159" w:rsidP="00F814F1">
      <w:pPr>
        <w:pStyle w:val="Informacindecontacto"/>
        <w:jc w:val="left"/>
        <w:rPr>
          <w:lang w:bidi="es-ES"/>
        </w:rPr>
      </w:pPr>
    </w:p>
    <w:p w14:paraId="0F9FB5BE" w14:textId="7D0BFECE" w:rsidR="00307159" w:rsidRDefault="00307159" w:rsidP="00F814F1">
      <w:pPr>
        <w:pStyle w:val="Informacindecontacto"/>
        <w:jc w:val="left"/>
        <w:rPr>
          <w:lang w:bidi="es-ES"/>
        </w:rPr>
      </w:pPr>
    </w:p>
    <w:p w14:paraId="503B1B4C" w14:textId="06931332" w:rsidR="00307159" w:rsidRDefault="00307159" w:rsidP="00F814F1">
      <w:pPr>
        <w:pStyle w:val="Informacindecontacto"/>
        <w:jc w:val="left"/>
        <w:rPr>
          <w:lang w:bidi="es-ES"/>
        </w:rPr>
      </w:pPr>
    </w:p>
    <w:p w14:paraId="53541DCF" w14:textId="5D087453" w:rsidR="00307159" w:rsidRDefault="00307159" w:rsidP="00F814F1">
      <w:pPr>
        <w:pStyle w:val="Informacindecontacto"/>
        <w:jc w:val="left"/>
        <w:rPr>
          <w:lang w:bidi="es-ES"/>
        </w:rPr>
      </w:pPr>
    </w:p>
    <w:p w14:paraId="28638419" w14:textId="77777777" w:rsidR="00307159" w:rsidRDefault="00307159" w:rsidP="00F814F1">
      <w:pPr>
        <w:pStyle w:val="Informacindecontacto"/>
        <w:jc w:val="left"/>
        <w:rPr>
          <w:lang w:bidi="es-ES"/>
        </w:rPr>
      </w:pP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20EFFB5C" w:rsidR="00FF791E" w:rsidRDefault="00F814F1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E55E8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hyperlink r:id="rId10" w:history="1">
        <w:r w:rsidR="00E55E87" w:rsidRPr="00E55E87">
          <w:rPr>
            <w:rStyle w:val="Hipervnculo"/>
            <w:rFonts w:ascii="Constantia" w:eastAsiaTheme="majorEastAsia" w:hAnsi="Constantia" w:cs="Segoe UI"/>
          </w:rPr>
          <w:t>https://github.com/Acme-L3/Acme-L3-D01</w:t>
        </w:r>
      </w:hyperlink>
    </w:p>
    <w:p w14:paraId="318ABD6F" w14:textId="329209F7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27951CE0" w14:textId="1E81968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6C790BD0" w14:textId="7AC7290A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457E55D9" w14:textId="1AB0515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792DDCA2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719D378C" w:rsidR="00FF791E" w:rsidRPr="00FF791E" w:rsidRDefault="00E55E87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76D004D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E55E87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5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38C4F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1" w:history="1">
            <w:r w:rsidR="00FF791E" w:rsidRPr="00C42E85">
              <w:rPr>
                <w:rStyle w:val="Hipervnculo"/>
                <w:noProof/>
              </w:rPr>
              <w:t>Bibliografía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_Toc127285421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6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129BA424" w14:textId="0CCF74CC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C0750D" w14:textId="2B573D6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DA7AEB" w14:textId="74AA6A8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8C6939D" w14:textId="0519D99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BC0F87" w14:textId="08AC79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BCF12D4" w14:textId="321227A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882D4C" w14:textId="6C3EB19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2F1CB5" w14:textId="766D308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EBB702" w14:textId="4ED8AD4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97B752C" w14:textId="404AFBA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7A58B11" w14:textId="44D4CAA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6EC9A6" w14:textId="5F3AB78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A9E8D4D" w14:textId="5F9FC11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BEEAA5" w14:textId="4D3C6F4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2856DCE" w14:textId="73D2331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1FF6048" w14:textId="1D1DA37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14E8FF" w14:textId="5E3B2D2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409CBF" w14:textId="0CCA01D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B630C9" w14:textId="347A5D0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4F6607" w14:textId="6209F2E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B7A7DC" w14:textId="4AAF820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1B4D75" w14:textId="14776D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A9F19A" w14:textId="46A682B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F1F4FB" w14:textId="6950321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9EDF18" w14:textId="1DE178C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DE35B0F" w14:textId="4629367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61AB81D" w14:textId="3A15FE5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8CA0B5D" w14:textId="7A22F9D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AD7FED5" w14:textId="3B57F4B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854DBD0" w14:textId="2A819CA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96336DD" w14:textId="7E3C9CB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550FEA" w14:textId="3850728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1467BE4" w14:textId="080B7A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B787AB2" w14:textId="1807C96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C6688E" w14:textId="79C4644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E48D6AE" w14:textId="4B60C30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26BA15" w14:textId="1ABDAFF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1465A0" w14:textId="7B8BB59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C25578" w14:textId="6F55C0E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7D6FFE4" w14:textId="1E23A5DF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89F1FE5" w14:textId="6B9783C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A69513" w14:textId="47B1CD7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B237C90" w14:textId="6B6E543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A27D48" w14:textId="2EACF3D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128FC4" w14:textId="2F221FD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2BE8BF" w14:textId="6E8CD4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BA9EC4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63"/>
        <w:gridCol w:w="1286"/>
        <w:gridCol w:w="6115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6B26D7" w14:textId="0B894FE1" w:rsidR="00FF791E" w:rsidRDefault="00E55E87" w:rsidP="00FF791E">
            <w:pPr>
              <w:pStyle w:val="Informacindecontacto"/>
              <w:rPr>
                <w:b w:val="0"/>
                <w:bCs w:val="0"/>
                <w:lang w:bidi="es-ES"/>
              </w:rPr>
            </w:pPr>
            <w:r>
              <w:rPr>
                <w:b w:val="0"/>
                <w:bCs w:val="0"/>
                <w:lang w:bidi="es-ES"/>
              </w:rPr>
              <w:t>1.0</w:t>
            </w:r>
          </w:p>
          <w:p w14:paraId="5F4C0F2C" w14:textId="37FC558F" w:rsidR="00E55E87" w:rsidRDefault="00E55E87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EEF589" w14:textId="629B10FB" w:rsidR="00FF791E" w:rsidRDefault="0082768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20</w:t>
            </w:r>
            <w:r w:rsidR="00E55E87">
              <w:rPr>
                <w:lang w:bidi="es-ES"/>
              </w:rPr>
              <w:t>/0</w:t>
            </w:r>
            <w:r>
              <w:rPr>
                <w:lang w:bidi="es-ES"/>
              </w:rPr>
              <w:t>4</w:t>
            </w:r>
            <w:r w:rsidR="00E55E87"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5F6CE2C1" w:rsidR="00FF791E" w:rsidRDefault="00E55E87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6592A932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18E78D70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3D2F479B" w14:textId="77777777" w:rsidR="004B39ED" w:rsidRDefault="004B39ED" w:rsidP="004B39ED">
      <w:pPr>
        <w:spacing w:before="240"/>
      </w:pPr>
      <w:r w:rsidRPr="004B39ED">
        <w:rPr>
          <w:b/>
          <w:bCs/>
          <w:lang w:bidi="es-ES"/>
        </w:rPr>
        <w:t xml:space="preserve">Resumen ejecutivo: </w:t>
      </w:r>
      <w:r>
        <w:t>Este documento recoge un listado de registros sobre aquellos requisitos en los que se ha llevado a cabo una toma de decisiones o un mayor análisis a la hora de abordarlos.</w:t>
      </w:r>
    </w:p>
    <w:p w14:paraId="1E3F28AA" w14:textId="59DACBAA" w:rsidR="000768F1" w:rsidRPr="004B39ED" w:rsidRDefault="004B39ED" w:rsidP="004B39ED">
      <w:pPr>
        <w:pStyle w:val="Informacindecontacto"/>
        <w:jc w:val="left"/>
        <w:rPr>
          <w:b/>
          <w:bCs/>
          <w:noProof/>
        </w:rPr>
      </w:pPr>
      <w:r>
        <w:t xml:space="preserve">Estos registros incluyen </w:t>
      </w:r>
      <w:r w:rsidRPr="004B39ED">
        <w:t>una copia literal del requisito al que se refiere el registro</w:t>
      </w:r>
      <w:r>
        <w:t xml:space="preserve">, </w:t>
      </w:r>
      <w:r w:rsidRPr="004B39ED">
        <w:t>conclusiones detalladas del análisis y decisiones tomadas para subsanar el requisito</w:t>
      </w:r>
      <w:r>
        <w:t xml:space="preserve"> y</w:t>
      </w:r>
      <w:r w:rsidRPr="004B39ED">
        <w:t xml:space="preserve"> un enlace a la validación realizada por un profesor. </w:t>
      </w:r>
      <w:r w:rsidR="0E7C1259" w:rsidRPr="004B39ED">
        <w:rPr>
          <w:b/>
          <w:bCs/>
          <w:lang w:bidi="es-ES"/>
        </w:rPr>
        <w:br w:type="page"/>
      </w:r>
    </w:p>
    <w:p w14:paraId="702FCF9A" w14:textId="16354C59" w:rsidR="005968E9" w:rsidRDefault="000768F1" w:rsidP="0092071D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15BEB4CC" w14:textId="77777777" w:rsidR="007C3FBE" w:rsidRPr="007C3FBE" w:rsidRDefault="007C3FBE" w:rsidP="007C3FBE"/>
    <w:p w14:paraId="1B89590B" w14:textId="77777777" w:rsidR="007C3FBE" w:rsidRDefault="007C3FBE" w:rsidP="007C3FBE">
      <w:pPr>
        <w:jc w:val="both"/>
      </w:pPr>
      <w:r>
        <w:t>Los requisitos a veces no contienen todos los detalles o son demasiados abstractos para el desarrollo de un modelo adecuado, por ende hay que tomar decisiones.</w:t>
      </w:r>
    </w:p>
    <w:p w14:paraId="7F29B9DB" w14:textId="77777777" w:rsidR="007C3FBE" w:rsidRDefault="007C3FBE" w:rsidP="007C3FBE">
      <w:pPr>
        <w:spacing w:before="240"/>
        <w:jc w:val="both"/>
      </w:pPr>
      <w:r>
        <w:t>En el siguiente documento se expondrán todos los requisitos que han necesitado una decisión de desarrollo, anotando posibles soluciones y comentando por qué se escoge la opción a desarrollar.</w:t>
      </w:r>
    </w:p>
    <w:p w14:paraId="393B98E3" w14:textId="1F8A6675" w:rsidR="000768F1" w:rsidRDefault="00436A40" w:rsidP="0074003D">
      <w:pPr>
        <w:spacing w:before="240"/>
      </w:pPr>
      <w:r>
        <w:br w:type="page"/>
      </w:r>
    </w:p>
    <w:p w14:paraId="6D2AD81C" w14:textId="3A3D4CFB" w:rsidR="000B3AB0" w:rsidRPr="00E55E87" w:rsidRDefault="00E55E87" w:rsidP="00FF791E">
      <w:pPr>
        <w:pStyle w:val="Ttulo1"/>
      </w:pPr>
      <w:r>
        <w:lastRenderedPageBreak/>
        <w:t>Contenido</w:t>
      </w:r>
    </w:p>
    <w:p w14:paraId="08D28E40" w14:textId="5F40D2C9" w:rsidR="005A4582" w:rsidRPr="00B06D42" w:rsidRDefault="00345FC6">
      <w:r>
        <w:rPr>
          <w:sz w:val="24"/>
          <w:szCs w:val="24"/>
        </w:rPr>
        <w:t>Intentionally blank</w:t>
      </w:r>
    </w:p>
    <w:p w14:paraId="79A18F7E" w14:textId="25DBE592" w:rsidR="00452D2C" w:rsidRDefault="00452D2C"/>
    <w:p w14:paraId="0002C884" w14:textId="0042CD20" w:rsidR="00452D2C" w:rsidRDefault="00452D2C"/>
    <w:p w14:paraId="1DC40657" w14:textId="2F0ED1CE" w:rsidR="00452D2C" w:rsidRDefault="00452D2C"/>
    <w:p w14:paraId="6693950A" w14:textId="7DE812F6" w:rsidR="00452D2C" w:rsidRDefault="00452D2C"/>
    <w:p w14:paraId="4B2C6805" w14:textId="365B9C90" w:rsidR="00452D2C" w:rsidRDefault="00452D2C"/>
    <w:p w14:paraId="739202C5" w14:textId="199F36D8" w:rsidR="00452D2C" w:rsidRDefault="00452D2C"/>
    <w:p w14:paraId="0C07B232" w14:textId="53302169" w:rsidR="00452D2C" w:rsidRDefault="00452D2C"/>
    <w:p w14:paraId="787E8E56" w14:textId="3CB38DF3" w:rsidR="00452D2C" w:rsidRDefault="00452D2C"/>
    <w:p w14:paraId="4F59898E" w14:textId="77E21ED8" w:rsidR="00452D2C" w:rsidRDefault="00452D2C"/>
    <w:p w14:paraId="38C62D72" w14:textId="71543DFD" w:rsidR="00452D2C" w:rsidRDefault="00452D2C"/>
    <w:p w14:paraId="47DB16EF" w14:textId="060B114B" w:rsidR="00452D2C" w:rsidRDefault="00452D2C"/>
    <w:p w14:paraId="71A31C98" w14:textId="779A850A" w:rsidR="00452D2C" w:rsidRDefault="00452D2C"/>
    <w:p w14:paraId="7DEECD16" w14:textId="50C21F67" w:rsidR="00452D2C" w:rsidRDefault="00452D2C"/>
    <w:p w14:paraId="423B910D" w14:textId="2C6495DF" w:rsidR="00452D2C" w:rsidRDefault="00452D2C"/>
    <w:p w14:paraId="29D64D33" w14:textId="148A7627" w:rsidR="00452D2C" w:rsidRDefault="00452D2C"/>
    <w:p w14:paraId="1EE3635A" w14:textId="551BE2CA" w:rsidR="00452D2C" w:rsidRDefault="00452D2C"/>
    <w:p w14:paraId="4E20B16F" w14:textId="77777777" w:rsidR="00452D2C" w:rsidRDefault="00452D2C"/>
    <w:p w14:paraId="3B9A42B3" w14:textId="2BACB4BE" w:rsidR="00F814F1" w:rsidRDefault="00F814F1" w:rsidP="00FF791E">
      <w:pPr>
        <w:pStyle w:val="Ttulo1"/>
      </w:pPr>
      <w:bookmarkStart w:id="1" w:name="_Toc127285420"/>
      <w:r>
        <w:t>Conclusión</w:t>
      </w:r>
      <w:bookmarkEnd w:id="1"/>
    </w:p>
    <w:p w14:paraId="1B9E9C7E" w14:textId="6C666BD5" w:rsidR="00F814F1" w:rsidRDefault="00F814F1" w:rsidP="00F814F1"/>
    <w:p w14:paraId="0894E9A1" w14:textId="77777777" w:rsidR="005A4582" w:rsidRDefault="005A4582" w:rsidP="005A4582">
      <w:pPr>
        <w:spacing w:before="240"/>
        <w:jc w:val="both"/>
      </w:pPr>
      <w:r>
        <w:t>Como conclusión, en este documento se han expuesto todos los requisitos que han necesitado una decisión de desarrollo, anotando posibles soluciones y comentando por qué se escoge la opción a desarrollar.</w:t>
      </w:r>
    </w:p>
    <w:p w14:paraId="53D3895F" w14:textId="77777777" w:rsidR="005A4582" w:rsidRDefault="005A4582" w:rsidP="005A4582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3043B022" w14:textId="58B4F9F9" w:rsidR="005A4582" w:rsidRDefault="005A4582" w:rsidP="00F814F1"/>
    <w:p w14:paraId="5184AFE1" w14:textId="6A5C2E8A" w:rsidR="00F814F1" w:rsidRDefault="00F814F1">
      <w:r>
        <w:br w:type="page"/>
      </w:r>
    </w:p>
    <w:p w14:paraId="6D72623C" w14:textId="5187C2B5" w:rsidR="00F814F1" w:rsidRDefault="00F814F1" w:rsidP="00FF791E">
      <w:pPr>
        <w:pStyle w:val="Ttulo1"/>
      </w:pPr>
      <w:bookmarkStart w:id="2" w:name="_Toc127285421"/>
      <w:r>
        <w:lastRenderedPageBreak/>
        <w:t>Bibliografía</w:t>
      </w:r>
      <w:bookmarkEnd w:id="2"/>
    </w:p>
    <w:p w14:paraId="60457923" w14:textId="64451652" w:rsidR="00F814F1" w:rsidRDefault="00F814F1" w:rsidP="00F814F1"/>
    <w:p w14:paraId="519E2911" w14:textId="77777777" w:rsidR="49CAD781" w:rsidRDefault="49CAD781" w:rsidP="49CAD781"/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EC0F" w14:textId="77777777" w:rsidR="00746A28" w:rsidRDefault="00746A28">
      <w:pPr>
        <w:spacing w:after="0" w:line="240" w:lineRule="auto"/>
      </w:pPr>
      <w:r>
        <w:separator/>
      </w:r>
    </w:p>
  </w:endnote>
  <w:endnote w:type="continuationSeparator" w:id="0">
    <w:p w14:paraId="58BD4461" w14:textId="77777777" w:rsidR="00746A28" w:rsidRDefault="00746A28">
      <w:pPr>
        <w:spacing w:after="0" w:line="240" w:lineRule="auto"/>
      </w:pPr>
      <w:r>
        <w:continuationSeparator/>
      </w:r>
    </w:p>
  </w:endnote>
  <w:endnote w:type="continuationNotice" w:id="1">
    <w:p w14:paraId="2C7CBE28" w14:textId="77777777" w:rsidR="00746A28" w:rsidRDefault="00746A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Gothic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FB3C" w14:textId="77777777" w:rsidR="00746A28" w:rsidRDefault="00746A28">
      <w:pPr>
        <w:spacing w:after="0" w:line="240" w:lineRule="auto"/>
      </w:pPr>
      <w:r>
        <w:separator/>
      </w:r>
    </w:p>
  </w:footnote>
  <w:footnote w:type="continuationSeparator" w:id="0">
    <w:p w14:paraId="2C9D2FCA" w14:textId="77777777" w:rsidR="00746A28" w:rsidRDefault="00746A28">
      <w:pPr>
        <w:spacing w:after="0" w:line="240" w:lineRule="auto"/>
      </w:pPr>
      <w:r>
        <w:continuationSeparator/>
      </w:r>
    </w:p>
  </w:footnote>
  <w:footnote w:type="continuationNotice" w:id="1">
    <w:p w14:paraId="036E1248" w14:textId="77777777" w:rsidR="00746A28" w:rsidRDefault="00746A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Group</w:t>
          </w:r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5256548">
    <w:abstractNumId w:val="9"/>
  </w:num>
  <w:num w:numId="2" w16cid:durableId="1196774594">
    <w:abstractNumId w:val="9"/>
  </w:num>
  <w:num w:numId="3" w16cid:durableId="1849362990">
    <w:abstractNumId w:val="8"/>
  </w:num>
  <w:num w:numId="4" w16cid:durableId="1979384408">
    <w:abstractNumId w:val="8"/>
  </w:num>
  <w:num w:numId="5" w16cid:durableId="1798136454">
    <w:abstractNumId w:val="9"/>
  </w:num>
  <w:num w:numId="6" w16cid:durableId="1111826997">
    <w:abstractNumId w:val="8"/>
  </w:num>
  <w:num w:numId="7" w16cid:durableId="1271204174">
    <w:abstractNumId w:val="11"/>
  </w:num>
  <w:num w:numId="8" w16cid:durableId="1284076212">
    <w:abstractNumId w:val="10"/>
  </w:num>
  <w:num w:numId="9" w16cid:durableId="1057316355">
    <w:abstractNumId w:val="13"/>
  </w:num>
  <w:num w:numId="10" w16cid:durableId="887492938">
    <w:abstractNumId w:val="12"/>
  </w:num>
  <w:num w:numId="11" w16cid:durableId="737828295">
    <w:abstractNumId w:val="19"/>
  </w:num>
  <w:num w:numId="12" w16cid:durableId="1952663837">
    <w:abstractNumId w:val="18"/>
  </w:num>
  <w:num w:numId="13" w16cid:durableId="437679311">
    <w:abstractNumId w:val="7"/>
  </w:num>
  <w:num w:numId="14" w16cid:durableId="172032596">
    <w:abstractNumId w:val="6"/>
  </w:num>
  <w:num w:numId="15" w16cid:durableId="1643464615">
    <w:abstractNumId w:val="5"/>
  </w:num>
  <w:num w:numId="16" w16cid:durableId="1400592346">
    <w:abstractNumId w:val="4"/>
  </w:num>
  <w:num w:numId="17" w16cid:durableId="413553375">
    <w:abstractNumId w:val="3"/>
  </w:num>
  <w:num w:numId="18" w16cid:durableId="1272282345">
    <w:abstractNumId w:val="2"/>
  </w:num>
  <w:num w:numId="19" w16cid:durableId="1284339053">
    <w:abstractNumId w:val="1"/>
  </w:num>
  <w:num w:numId="20" w16cid:durableId="1913272514">
    <w:abstractNumId w:val="0"/>
  </w:num>
  <w:num w:numId="21" w16cid:durableId="700399890">
    <w:abstractNumId w:val="15"/>
  </w:num>
  <w:num w:numId="22" w16cid:durableId="747849507">
    <w:abstractNumId w:val="16"/>
  </w:num>
  <w:num w:numId="23" w16cid:durableId="2076588451">
    <w:abstractNumId w:val="17"/>
  </w:num>
  <w:num w:numId="24" w16cid:durableId="6387278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264F5"/>
    <w:rsid w:val="00037668"/>
    <w:rsid w:val="00044755"/>
    <w:rsid w:val="000458E2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1D98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07159"/>
    <w:rsid w:val="00314913"/>
    <w:rsid w:val="003155D0"/>
    <w:rsid w:val="003209D6"/>
    <w:rsid w:val="00324B10"/>
    <w:rsid w:val="003302C3"/>
    <w:rsid w:val="00333C0C"/>
    <w:rsid w:val="00334A73"/>
    <w:rsid w:val="003422FF"/>
    <w:rsid w:val="00345FC6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1165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2D2C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39ED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3890"/>
    <w:rsid w:val="00595B9B"/>
    <w:rsid w:val="005968E9"/>
    <w:rsid w:val="005A024A"/>
    <w:rsid w:val="005A0FFF"/>
    <w:rsid w:val="005A13DD"/>
    <w:rsid w:val="005A1C5A"/>
    <w:rsid w:val="005A4582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B40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4BDA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46A28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3FBE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27681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638D"/>
    <w:rsid w:val="00920292"/>
    <w:rsid w:val="0092071D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C10A7"/>
    <w:rsid w:val="009C4000"/>
    <w:rsid w:val="009C50B2"/>
    <w:rsid w:val="009C7240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188A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6D42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4194"/>
    <w:rsid w:val="00D86147"/>
    <w:rsid w:val="00D87963"/>
    <w:rsid w:val="00D9158B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44CB1"/>
    <w:rsid w:val="00E47671"/>
    <w:rsid w:val="00E4ABB3"/>
    <w:rsid w:val="00E557AA"/>
    <w:rsid w:val="00E55E87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B531B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chartTrackingRefBased/>
  <w15:docId w15:val="{B8D5C0CC-DAD8-41CF-B595-5B58E8D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styleId="Tablanormal1">
    <w:name w:val="Plain Table 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ipacrod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125</TotalTime>
  <Pages>6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9</cp:revision>
  <cp:lastPrinted>2021-05-04T16:33:00Z</cp:lastPrinted>
  <dcterms:created xsi:type="dcterms:W3CDTF">2023-02-14T16:56:00Z</dcterms:created>
  <dcterms:modified xsi:type="dcterms:W3CDTF">2023-04-20T22:28:00Z</dcterms:modified>
  <cp:version/>
</cp:coreProperties>
</file>