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F56C9" w14:textId="05AB0BD4" w:rsidR="00D5413C" w:rsidRDefault="00826237" w:rsidP="00F421CF">
      <w:pPr>
        <w:pStyle w:val="Foto"/>
        <w:jc w:val="left"/>
      </w:pPr>
      <w:r>
        <w:rPr>
          <w:noProof/>
          <w:lang w:eastAsia="es-ES"/>
        </w:rPr>
        <w:drawing>
          <wp:inline distT="0" distB="0" distL="0" distR="0" wp14:anchorId="355FECFC" wp14:editId="20DD1412">
            <wp:extent cx="5507990" cy="7340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inline>
        </w:drawing>
      </w:r>
    </w:p>
    <w:p w14:paraId="191BED59" w14:textId="180AA63B" w:rsidR="000B3AB0" w:rsidRPr="00D265D8" w:rsidRDefault="00887DA7" w:rsidP="00AE3B55">
      <w:pPr>
        <w:pStyle w:val="Ttulo"/>
      </w:pPr>
      <w:r>
        <w:t>Documento de análisis</w:t>
      </w:r>
    </w:p>
    <w:p w14:paraId="49F49E9F" w14:textId="355A586A"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5F6D3BAF" w14:textId="4B5B6651" w:rsidR="000B3AB0" w:rsidRDefault="00AE3B55" w:rsidP="00BC3172">
      <w:pPr>
        <w:jc w:val="right"/>
        <w:rPr>
          <w:rFonts w:ascii="Segoe UI" w:hAnsi="Segoe UI" w:cs="Segoe UI"/>
          <w:sz w:val="18"/>
          <w:szCs w:val="18"/>
        </w:rPr>
      </w:pPr>
      <w:proofErr w:type="spellStart"/>
      <w:r>
        <w:rPr>
          <w:rStyle w:val="normaltextrun"/>
          <w:rFonts w:ascii="Constantia" w:eastAsiaTheme="majorEastAsia" w:hAnsi="Constantia" w:cs="Segoe UI"/>
        </w:rPr>
        <w:t>Ju</w:t>
      </w:r>
      <w:r w:rsidR="006B5F2F">
        <w:rPr>
          <w:rStyle w:val="normaltextrun"/>
          <w:rFonts w:ascii="Constantia" w:eastAsiaTheme="majorEastAsia" w:hAnsi="Constantia" w:cs="Segoe UI"/>
        </w:rPr>
        <w:t>ly</w:t>
      </w:r>
      <w:proofErr w:type="spellEnd"/>
      <w:r w:rsidR="000B3AB0" w:rsidRPr="03CC0CB7">
        <w:rPr>
          <w:rStyle w:val="normaltextrun"/>
          <w:rFonts w:ascii="Constantia" w:eastAsiaTheme="majorEastAsia" w:hAnsi="Constantia" w:cs="Segoe UI"/>
        </w:rPr>
        <w:t> </w:t>
      </w:r>
      <w:proofErr w:type="spellStart"/>
      <w:r w:rsidR="000B3AB0"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008C5CA9">
        <w:rPr>
          <w:rFonts w:cstheme="minorHAnsi"/>
        </w:rPr>
        <w:t>C2.X03 |</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32C1EB1D" w:rsidRPr="03CC0CB7">
        <w:rPr>
          <w:rStyle w:val="normaltextrun"/>
          <w:rFonts w:ascii="Constantia" w:eastAsiaTheme="majorEastAsia" w:hAnsi="Constantia" w:cs="Segoe UI"/>
          <w:color w:val="000000" w:themeColor="text2"/>
        </w:rPr>
        <w:t>1</w:t>
      </w:r>
      <w:r>
        <w:rPr>
          <w:rStyle w:val="normaltextrun"/>
          <w:rFonts w:ascii="Constantia" w:eastAsiaTheme="majorEastAsia" w:hAnsi="Constantia" w:cs="Segoe UI"/>
          <w:color w:val="000000" w:themeColor="text2"/>
        </w:rPr>
        <w:t>4</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32C1EB1D" w:rsidRPr="03CC0CB7">
        <w:rPr>
          <w:rStyle w:val="normaltextrun"/>
          <w:rFonts w:ascii="Constantia" w:eastAsiaTheme="majorEastAsia" w:hAnsi="Constantia" w:cs="Segoe UI"/>
          <w:color w:val="000000" w:themeColor="text2"/>
        </w:rPr>
        <w:t>2</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1721C104"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7E9226E0"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066CD66A"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4221DC59"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7456F51"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502B7A73" w14:textId="77777777" w:rsidR="00FF791E" w:rsidRDefault="00FF791E" w:rsidP="00915F2C">
      <w:pPr>
        <w:pStyle w:val="paragraph"/>
        <w:spacing w:before="0" w:beforeAutospacing="0" w:after="0" w:afterAutospacing="0"/>
        <w:textAlignment w:val="baseline"/>
        <w:rPr>
          <w:rStyle w:val="eop"/>
          <w:rFonts w:ascii="Constantia" w:hAnsi="Constantia" w:cs="Segoe UI"/>
          <w:sz w:val="22"/>
          <w:szCs w:val="22"/>
        </w:rPr>
      </w:pPr>
    </w:p>
    <w:p w14:paraId="7C9785EE" w14:textId="0C4BBA01" w:rsidR="000B3AB0" w:rsidRDefault="000B3AB0" w:rsidP="000B3AB0">
      <w:pPr>
        <w:pStyle w:val="paragraph"/>
        <w:spacing w:before="0" w:beforeAutospacing="0" w:after="0" w:afterAutospacing="0"/>
        <w:jc w:val="right"/>
        <w:textAlignment w:val="baseline"/>
        <w:rPr>
          <w:rFonts w:ascii="Segoe UI" w:hAnsi="Segoe UI" w:cs="Segoe UI"/>
          <w:sz w:val="18"/>
          <w:szCs w:val="18"/>
        </w:rPr>
      </w:pPr>
      <w:r>
        <w:rPr>
          <w:rStyle w:val="eop"/>
          <w:rFonts w:ascii="Constantia" w:hAnsi="Constantia" w:cs="Segoe UI"/>
          <w:sz w:val="22"/>
          <w:szCs w:val="22"/>
        </w:rPr>
        <w:t> </w:t>
      </w:r>
    </w:p>
    <w:p w14:paraId="3BF7CE59" w14:textId="2AAF2F5D" w:rsidR="000B3AB0" w:rsidRDefault="000B3AB0" w:rsidP="675EEDAA">
      <w:pPr>
        <w:pStyle w:val="paragraph"/>
        <w:spacing w:before="0" w:beforeAutospacing="0" w:after="0" w:afterAutospacing="0" w:line="480" w:lineRule="auto"/>
        <w:textAlignment w:val="baseline"/>
        <w:rPr>
          <w:rFonts w:ascii="Segoe UI" w:hAnsi="Segoe UI" w:cs="Segoe UI"/>
          <w:sz w:val="18"/>
          <w:szCs w:val="18"/>
        </w:rPr>
      </w:pPr>
    </w:p>
    <w:p w14:paraId="5FDE4F3F" w14:textId="77777777" w:rsidR="00384E0F" w:rsidRDefault="00384E0F" w:rsidP="00384E0F">
      <w:pPr>
        <w:pStyle w:val="paragraph"/>
        <w:spacing w:before="0" w:beforeAutospacing="0" w:after="0" w:afterAutospacing="0" w:line="480" w:lineRule="auto"/>
        <w:textAlignment w:val="baseline"/>
        <w:rPr>
          <w:rStyle w:val="normaltextrun"/>
          <w:rFonts w:ascii="Constantia" w:eastAsiaTheme="majorEastAsia" w:hAnsi="Constantia" w:cs="Segoe UI"/>
          <w:b/>
          <w:bCs/>
          <w:sz w:val="22"/>
          <w:szCs w:val="22"/>
        </w:rPr>
      </w:pPr>
    </w:p>
    <w:p w14:paraId="77CA6741" w14:textId="49A87D5E" w:rsidR="00384E0F" w:rsidRDefault="00384E0F" w:rsidP="00384E0F">
      <w:pPr>
        <w:pStyle w:val="paragraph"/>
        <w:spacing w:before="0" w:beforeAutospacing="0" w:after="0" w:afterAutospacing="0" w:line="480" w:lineRule="auto"/>
        <w:textAlignment w:val="baseline"/>
        <w:rPr>
          <w:rFonts w:ascii="Segoe UI" w:hAnsi="Segoe UI" w:cs="Segoe UI"/>
          <w:sz w:val="18"/>
          <w:szCs w:val="18"/>
        </w:rPr>
      </w:pPr>
      <w:r w:rsidRPr="675EEDAA">
        <w:rPr>
          <w:rStyle w:val="normaltextrun"/>
          <w:rFonts w:ascii="Constantia" w:eastAsiaTheme="majorEastAsia" w:hAnsi="Constantia" w:cs="Segoe UI"/>
          <w:b/>
          <w:bCs/>
          <w:sz w:val="22"/>
          <w:szCs w:val="22"/>
        </w:rPr>
        <w:t>Miembros: </w:t>
      </w:r>
      <w:r w:rsidRPr="675EEDAA">
        <w:rPr>
          <w:rStyle w:val="eop"/>
          <w:rFonts w:ascii="Constantia" w:hAnsi="Constantia" w:cs="Segoe UI"/>
          <w:sz w:val="22"/>
          <w:szCs w:val="22"/>
        </w:rPr>
        <w:t>  </w:t>
      </w:r>
    </w:p>
    <w:p w14:paraId="2AE830D6" w14:textId="77777777" w:rsidR="00384E0F" w:rsidRDefault="00384E0F" w:rsidP="00384E0F">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sidRPr="675EEDAA">
        <w:rPr>
          <w:rStyle w:val="normaltextrun"/>
          <w:rFonts w:ascii="Constantia" w:eastAsiaTheme="majorEastAsia" w:hAnsi="Constantia" w:cs="Segoe UI"/>
          <w:sz w:val="22"/>
          <w:szCs w:val="22"/>
        </w:rPr>
        <w:t>Sánchez González, Álvaro</w:t>
      </w:r>
      <w:r w:rsidRPr="675EEDAA">
        <w:rPr>
          <w:rStyle w:val="eop"/>
          <w:rFonts w:ascii="Constantia" w:hAnsi="Constantia" w:cs="Segoe UI"/>
          <w:sz w:val="22"/>
          <w:szCs w:val="22"/>
        </w:rPr>
        <w:t> </w:t>
      </w:r>
      <w:r w:rsidRPr="00AE3B55">
        <w:rPr>
          <w:rStyle w:val="eop"/>
          <w:rFonts w:ascii="Constantia" w:hAnsi="Constantia" w:cs="Segoe UI"/>
          <w:sz w:val="22"/>
          <w:szCs w:val="22"/>
        </w:rPr>
        <w:t>(</w:t>
      </w:r>
      <w:hyperlink r:id="rId9" w:history="1">
        <w:r w:rsidRPr="00524E21">
          <w:rPr>
            <w:rStyle w:val="Hipervnculo"/>
            <w:rFonts w:ascii="Constantia" w:hAnsi="Constantia" w:cs="Segoe UI"/>
            <w:sz w:val="22"/>
            <w:szCs w:val="22"/>
          </w:rPr>
          <w:t>alvsangon2@alum.us.es</w:t>
        </w:r>
      </w:hyperlink>
      <w:r w:rsidRPr="00AE3B55">
        <w:rPr>
          <w:rStyle w:val="eop"/>
          <w:rFonts w:ascii="Constantia" w:hAnsi="Constantia" w:cs="Segoe UI"/>
          <w:sz w:val="22"/>
          <w:szCs w:val="22"/>
        </w:rPr>
        <w:t>)</w:t>
      </w:r>
    </w:p>
    <w:p w14:paraId="28A63DE9" w14:textId="77777777" w:rsidR="00384E0F" w:rsidRDefault="00384E0F" w:rsidP="00384E0F">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Carrera Bernal, Álvaro (</w:t>
      </w:r>
      <w:hyperlink r:id="rId10" w:history="1">
        <w:r w:rsidRPr="00524E21">
          <w:rPr>
            <w:rStyle w:val="Hipervnculo"/>
            <w:rFonts w:ascii="Constantia" w:hAnsi="Constantia" w:cs="Segoe UI"/>
            <w:sz w:val="22"/>
            <w:szCs w:val="22"/>
          </w:rPr>
          <w:t>alvcarber1@alum.us.es</w:t>
        </w:r>
      </w:hyperlink>
      <w:r>
        <w:rPr>
          <w:rStyle w:val="eop"/>
          <w:rFonts w:ascii="Constantia" w:hAnsi="Constantia" w:cs="Segoe UI"/>
          <w:sz w:val="22"/>
          <w:szCs w:val="22"/>
        </w:rPr>
        <w:t>)</w:t>
      </w:r>
    </w:p>
    <w:p w14:paraId="0CA1E804" w14:textId="77777777" w:rsidR="00384E0F" w:rsidRDefault="00384E0F" w:rsidP="00384E0F">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Barea Jiménez, Antonio (</w:t>
      </w:r>
      <w:hyperlink r:id="rId11" w:history="1">
        <w:r w:rsidRPr="00524E21">
          <w:rPr>
            <w:rStyle w:val="Hipervnculo"/>
            <w:rFonts w:ascii="Constantia" w:hAnsi="Constantia" w:cs="Segoe UI"/>
            <w:sz w:val="22"/>
            <w:szCs w:val="22"/>
          </w:rPr>
          <w:t>antbarjim1@alum.us.es</w:t>
        </w:r>
      </w:hyperlink>
      <w:r>
        <w:rPr>
          <w:rStyle w:val="eop"/>
          <w:rFonts w:ascii="Constantia" w:hAnsi="Constantia" w:cs="Segoe UI"/>
          <w:sz w:val="22"/>
          <w:szCs w:val="22"/>
        </w:rPr>
        <w:t>)</w:t>
      </w:r>
    </w:p>
    <w:p w14:paraId="3A4EA929" w14:textId="77777777" w:rsidR="00384E0F" w:rsidRDefault="00384E0F" w:rsidP="00384E0F">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Rodríguez Cordero, Javier (</w:t>
      </w:r>
      <w:hyperlink r:id="rId12" w:history="1">
        <w:r w:rsidRPr="00524E21">
          <w:rPr>
            <w:rStyle w:val="Hipervnculo"/>
            <w:rFonts w:ascii="Constantia" w:hAnsi="Constantia" w:cs="Segoe UI"/>
            <w:sz w:val="22"/>
            <w:szCs w:val="22"/>
          </w:rPr>
          <w:t>javrodcor@alum.us.es</w:t>
        </w:r>
      </w:hyperlink>
      <w:r>
        <w:rPr>
          <w:rStyle w:val="eop"/>
          <w:rFonts w:ascii="Constantia" w:hAnsi="Constantia" w:cs="Segoe UI"/>
          <w:sz w:val="22"/>
          <w:szCs w:val="22"/>
        </w:rPr>
        <w:t>)</w:t>
      </w:r>
    </w:p>
    <w:p w14:paraId="76BC5D36" w14:textId="77777777" w:rsidR="00384E0F" w:rsidRPr="00915F2C" w:rsidRDefault="00384E0F" w:rsidP="00384E0F">
      <w:pPr>
        <w:pStyle w:val="paragraph"/>
        <w:numPr>
          <w:ilvl w:val="0"/>
          <w:numId w:val="23"/>
        </w:numPr>
        <w:spacing w:before="0" w:beforeAutospacing="0" w:after="0" w:afterAutospacing="0" w:line="480" w:lineRule="auto"/>
        <w:textAlignment w:val="baseline"/>
        <w:rPr>
          <w:rFonts w:ascii="Constantia" w:hAnsi="Constantia" w:cs="Segoe UI"/>
          <w:sz w:val="22"/>
          <w:szCs w:val="22"/>
        </w:rPr>
      </w:pPr>
      <w:r w:rsidRPr="00AE3B55">
        <w:rPr>
          <w:rStyle w:val="eop"/>
          <w:rFonts w:ascii="Constantia" w:hAnsi="Constantia" w:cs="Segoe UI"/>
          <w:sz w:val="22"/>
          <w:szCs w:val="22"/>
        </w:rPr>
        <w:t xml:space="preserve">Pacheco </w:t>
      </w:r>
      <w:proofErr w:type="spellStart"/>
      <w:r w:rsidRPr="00CF165F">
        <w:rPr>
          <w:rStyle w:val="eop"/>
          <w:rFonts w:ascii="Constantia" w:hAnsi="Constantia" w:cs="Segoe UI"/>
          <w:sz w:val="22"/>
          <w:szCs w:val="22"/>
          <w:u w:val="single"/>
        </w:rPr>
        <w:t>Rodrigues</w:t>
      </w:r>
      <w:proofErr w:type="spellEnd"/>
      <w:r>
        <w:rPr>
          <w:rStyle w:val="eop"/>
          <w:rFonts w:ascii="Constantia" w:hAnsi="Constantia" w:cs="Segoe UI"/>
          <w:sz w:val="22"/>
          <w:szCs w:val="22"/>
        </w:rPr>
        <w:t xml:space="preserve">, </w:t>
      </w:r>
      <w:r w:rsidRPr="00AE3B55">
        <w:rPr>
          <w:rStyle w:val="eop"/>
          <w:rFonts w:ascii="Constantia" w:hAnsi="Constantia" w:cs="Segoe UI"/>
          <w:sz w:val="22"/>
          <w:szCs w:val="22"/>
        </w:rPr>
        <w:t>Guillermo Alonso</w:t>
      </w:r>
      <w:r>
        <w:rPr>
          <w:rStyle w:val="eop"/>
          <w:rFonts w:ascii="Constantia" w:hAnsi="Constantia" w:cs="Segoe UI"/>
          <w:sz w:val="22"/>
          <w:szCs w:val="22"/>
        </w:rPr>
        <w:t xml:space="preserve"> (</w:t>
      </w:r>
      <w:hyperlink r:id="rId13" w:history="1">
        <w:r w:rsidRPr="00524E21">
          <w:rPr>
            <w:rStyle w:val="Hipervnculo"/>
            <w:rFonts w:ascii="Constantia" w:hAnsi="Constantia" w:cs="Segoe UI"/>
            <w:sz w:val="22"/>
            <w:szCs w:val="22"/>
          </w:rPr>
          <w:t>guipacrod@alum.us.es</w:t>
        </w:r>
      </w:hyperlink>
      <w:r>
        <w:rPr>
          <w:rStyle w:val="eop"/>
          <w:rFonts w:ascii="Constantia" w:hAnsi="Constantia" w:cs="Segoe UI"/>
          <w:sz w:val="22"/>
          <w:szCs w:val="22"/>
        </w:rPr>
        <w:t>)</w:t>
      </w:r>
    </w:p>
    <w:p w14:paraId="0FDACB8C" w14:textId="77777777" w:rsidR="00F814F1" w:rsidRDefault="00F814F1" w:rsidP="00F814F1">
      <w:pPr>
        <w:pStyle w:val="Informacindecontacto"/>
        <w:jc w:val="left"/>
        <w:rPr>
          <w:lang w:bidi="es-ES"/>
        </w:rPr>
      </w:pPr>
    </w:p>
    <w:p w14:paraId="5DC9B549" w14:textId="77777777" w:rsidR="00662087" w:rsidRDefault="00662087" w:rsidP="00FF791E">
      <w:pPr>
        <w:pStyle w:val="Informacindecontacto"/>
        <w:jc w:val="left"/>
        <w:rPr>
          <w:b/>
          <w:bCs/>
          <w:lang w:bidi="es-ES"/>
        </w:rPr>
      </w:pPr>
    </w:p>
    <w:p w14:paraId="54052345" w14:textId="77777777" w:rsidR="0085190E" w:rsidRDefault="0085190E" w:rsidP="00FF791E">
      <w:pPr>
        <w:pStyle w:val="Informacindecontacto"/>
        <w:jc w:val="left"/>
        <w:rPr>
          <w:b/>
          <w:bCs/>
          <w:lang w:bidi="es-ES"/>
        </w:rPr>
      </w:pPr>
    </w:p>
    <w:p w14:paraId="227F7EA9" w14:textId="77777777" w:rsidR="00384E0F" w:rsidRDefault="00384E0F" w:rsidP="00FF791E">
      <w:pPr>
        <w:pStyle w:val="Informacindecontacto"/>
        <w:jc w:val="left"/>
        <w:rPr>
          <w:b/>
          <w:bCs/>
          <w:lang w:bidi="es-ES"/>
        </w:rPr>
      </w:pPr>
    </w:p>
    <w:p w14:paraId="59E7A04C" w14:textId="77777777" w:rsidR="00384E0F" w:rsidRDefault="00384E0F" w:rsidP="00FF791E">
      <w:pPr>
        <w:pStyle w:val="Informacindecontacto"/>
        <w:jc w:val="left"/>
        <w:rPr>
          <w:b/>
          <w:bCs/>
          <w:lang w:bidi="es-ES"/>
        </w:rPr>
      </w:pPr>
    </w:p>
    <w:p w14:paraId="702B56A9" w14:textId="77777777" w:rsidR="00384E0F" w:rsidRDefault="00384E0F" w:rsidP="00FF791E">
      <w:pPr>
        <w:pStyle w:val="Informacindecontacto"/>
        <w:jc w:val="left"/>
        <w:rPr>
          <w:b/>
          <w:bCs/>
          <w:lang w:bidi="es-ES"/>
        </w:rPr>
      </w:pPr>
    </w:p>
    <w:p w14:paraId="3D859C01" w14:textId="05060BF3" w:rsidR="00887DA7" w:rsidRDefault="00F814F1" w:rsidP="00FF791E">
      <w:pPr>
        <w:pStyle w:val="Informacindecontacto"/>
        <w:jc w:val="left"/>
        <w:rPr>
          <w:rStyle w:val="normaltextrun"/>
          <w:rFonts w:ascii="Constantia" w:eastAsiaTheme="majorEastAsia" w:hAnsi="Constantia" w:cs="Segoe UI"/>
          <w:b/>
          <w:bCs/>
          <w:color w:val="000000" w:themeColor="text2"/>
        </w:rPr>
      </w:pPr>
      <w:r w:rsidRPr="00F814F1">
        <w:rPr>
          <w:b/>
          <w:bCs/>
          <w:lang w:bidi="es-ES"/>
        </w:rPr>
        <w:t>R</w:t>
      </w:r>
      <w:r w:rsidR="000B3AB0" w:rsidRPr="03CC0CB7">
        <w:rPr>
          <w:rStyle w:val="normaltextrun"/>
          <w:rFonts w:ascii="Constantia" w:eastAsiaTheme="majorEastAsia" w:hAnsi="Constantia" w:cs="Segoe UI"/>
          <w:b/>
          <w:bCs/>
          <w:color w:val="000000" w:themeColor="text2"/>
        </w:rPr>
        <w:t>epositorio de </w:t>
      </w:r>
      <w:proofErr w:type="spellStart"/>
      <w:r w:rsidR="000B3AB0" w:rsidRPr="03CC0CB7">
        <w:rPr>
          <w:rStyle w:val="normaltextrun"/>
          <w:rFonts w:ascii="Constantia" w:eastAsiaTheme="majorEastAsia" w:hAnsi="Constantia" w:cs="Segoe UI"/>
          <w:b/>
          <w:bCs/>
          <w:color w:val="000000" w:themeColor="text2"/>
        </w:rPr>
        <w:t>Github</w:t>
      </w:r>
      <w:proofErr w:type="spellEnd"/>
      <w:r w:rsidR="000B3AB0" w:rsidRPr="03CC0CB7">
        <w:rPr>
          <w:rStyle w:val="normaltextrun"/>
          <w:rFonts w:ascii="Constantia" w:eastAsiaTheme="majorEastAsia" w:hAnsi="Constantia" w:cs="Segoe UI"/>
          <w:b/>
          <w:bCs/>
          <w:color w:val="000000" w:themeColor="text2"/>
        </w:rPr>
        <w:t>:</w:t>
      </w:r>
      <w:r w:rsidR="00046775">
        <w:rPr>
          <w:rStyle w:val="normaltextrun"/>
          <w:rFonts w:ascii="Constantia" w:eastAsiaTheme="majorEastAsia" w:hAnsi="Constantia" w:cs="Segoe UI"/>
          <w:b/>
          <w:bCs/>
          <w:color w:val="000000" w:themeColor="text2"/>
        </w:rPr>
        <w:t xml:space="preserve">  </w:t>
      </w:r>
      <w:hyperlink r:id="rId14" w:history="1">
        <w:r w:rsidR="00046775" w:rsidRPr="00D66FAE">
          <w:rPr>
            <w:rStyle w:val="Hipervnculo"/>
            <w:rFonts w:ascii="Constantia" w:eastAsiaTheme="majorEastAsia" w:hAnsi="Constantia" w:cs="Segoe UI"/>
            <w:b/>
            <w:bCs/>
          </w:rPr>
          <w:t>https://github.com/Acme-L3/Acme-L3-D01</w:t>
        </w:r>
      </w:hyperlink>
    </w:p>
    <w:sdt>
      <w:sdtPr>
        <w:rPr>
          <w:rFonts w:asciiTheme="minorHAnsi" w:eastAsiaTheme="minorEastAsia" w:hAnsiTheme="minorHAnsi" w:cstheme="minorBidi"/>
          <w:color w:val="auto"/>
          <w:sz w:val="22"/>
          <w:szCs w:val="22"/>
        </w:rPr>
        <w:id w:val="800646632"/>
        <w:docPartObj>
          <w:docPartGallery w:val="Table of Contents"/>
          <w:docPartUnique/>
        </w:docPartObj>
      </w:sdtPr>
      <w:sdtEndPr>
        <w:rPr>
          <w:b/>
          <w:bCs/>
        </w:rPr>
      </w:sdtEndPr>
      <w:sdtContent>
        <w:p w14:paraId="4BF13B47" w14:textId="164F49E5" w:rsidR="00FF791E" w:rsidRPr="00FF791E" w:rsidRDefault="00CE2FED">
          <w:pPr>
            <w:pStyle w:val="TtuloTDC"/>
            <w:rPr>
              <w:rStyle w:val="Ttulo1Car"/>
            </w:rPr>
          </w:pPr>
          <w:r>
            <w:rPr>
              <w:rStyle w:val="Ttulo1Car"/>
            </w:rPr>
            <w:t>Índice</w:t>
          </w:r>
        </w:p>
        <w:p w14:paraId="2B23B85E" w14:textId="1BFE52CB" w:rsidR="001B31B6" w:rsidRDefault="00FF791E">
          <w:pPr>
            <w:pStyle w:val="TDC1"/>
            <w:tabs>
              <w:tab w:val="right" w:leader="dot" w:pos="8664"/>
            </w:tabs>
            <w:rPr>
              <w:noProof/>
              <w:kern w:val="2"/>
              <w:lang w:eastAsia="es-ES"/>
              <w14:ligatures w14:val="standardContextual"/>
            </w:rPr>
          </w:pPr>
          <w:r>
            <w:fldChar w:fldCharType="begin"/>
          </w:r>
          <w:r>
            <w:instrText xml:space="preserve"> TOC \o "1-3" \h \z \u </w:instrText>
          </w:r>
          <w:r>
            <w:fldChar w:fldCharType="separate"/>
          </w:r>
          <w:hyperlink w:anchor="_Toc138846042" w:history="1">
            <w:r w:rsidR="001B31B6" w:rsidRPr="00666478">
              <w:rPr>
                <w:rStyle w:val="Hipervnculo"/>
                <w:noProof/>
              </w:rPr>
              <w:t>Historial de versiones</w:t>
            </w:r>
            <w:r w:rsidR="001B31B6">
              <w:rPr>
                <w:noProof/>
                <w:webHidden/>
              </w:rPr>
              <w:tab/>
            </w:r>
            <w:r w:rsidR="001B31B6">
              <w:rPr>
                <w:noProof/>
                <w:webHidden/>
              </w:rPr>
              <w:fldChar w:fldCharType="begin"/>
            </w:r>
            <w:r w:rsidR="001B31B6">
              <w:rPr>
                <w:noProof/>
                <w:webHidden/>
              </w:rPr>
              <w:instrText xml:space="preserve"> PAGEREF _Toc138846042 \h </w:instrText>
            </w:r>
            <w:r w:rsidR="001B31B6">
              <w:rPr>
                <w:noProof/>
                <w:webHidden/>
              </w:rPr>
            </w:r>
            <w:r w:rsidR="001B31B6">
              <w:rPr>
                <w:noProof/>
                <w:webHidden/>
              </w:rPr>
              <w:fldChar w:fldCharType="separate"/>
            </w:r>
            <w:r w:rsidR="00210182">
              <w:rPr>
                <w:noProof/>
                <w:webHidden/>
              </w:rPr>
              <w:t>2</w:t>
            </w:r>
            <w:r w:rsidR="001B31B6">
              <w:rPr>
                <w:noProof/>
                <w:webHidden/>
              </w:rPr>
              <w:fldChar w:fldCharType="end"/>
            </w:r>
          </w:hyperlink>
        </w:p>
        <w:p w14:paraId="1464C631" w14:textId="7CCEF231" w:rsidR="001B31B6" w:rsidRDefault="00000000">
          <w:pPr>
            <w:pStyle w:val="TDC1"/>
            <w:tabs>
              <w:tab w:val="right" w:leader="dot" w:pos="8664"/>
            </w:tabs>
            <w:rPr>
              <w:noProof/>
              <w:kern w:val="2"/>
              <w:lang w:eastAsia="es-ES"/>
              <w14:ligatures w14:val="standardContextual"/>
            </w:rPr>
          </w:pPr>
          <w:hyperlink w:anchor="_Toc138846043" w:history="1">
            <w:r w:rsidR="001B31B6" w:rsidRPr="00666478">
              <w:rPr>
                <w:rStyle w:val="Hipervnculo"/>
                <w:noProof/>
                <w:lang w:bidi="es-ES"/>
              </w:rPr>
              <w:t>Resumen ejecutivo</w:t>
            </w:r>
            <w:r w:rsidR="001B31B6">
              <w:rPr>
                <w:noProof/>
                <w:webHidden/>
              </w:rPr>
              <w:tab/>
            </w:r>
            <w:r w:rsidR="001B31B6">
              <w:rPr>
                <w:noProof/>
                <w:webHidden/>
              </w:rPr>
              <w:fldChar w:fldCharType="begin"/>
            </w:r>
            <w:r w:rsidR="001B31B6">
              <w:rPr>
                <w:noProof/>
                <w:webHidden/>
              </w:rPr>
              <w:instrText xml:space="preserve"> PAGEREF _Toc138846043 \h </w:instrText>
            </w:r>
            <w:r w:rsidR="001B31B6">
              <w:rPr>
                <w:noProof/>
                <w:webHidden/>
              </w:rPr>
            </w:r>
            <w:r w:rsidR="001B31B6">
              <w:rPr>
                <w:noProof/>
                <w:webHidden/>
              </w:rPr>
              <w:fldChar w:fldCharType="separate"/>
            </w:r>
            <w:r w:rsidR="00210182">
              <w:rPr>
                <w:noProof/>
                <w:webHidden/>
              </w:rPr>
              <w:t>3</w:t>
            </w:r>
            <w:r w:rsidR="001B31B6">
              <w:rPr>
                <w:noProof/>
                <w:webHidden/>
              </w:rPr>
              <w:fldChar w:fldCharType="end"/>
            </w:r>
          </w:hyperlink>
        </w:p>
        <w:p w14:paraId="791409AF" w14:textId="7E7D1D84" w:rsidR="001B31B6" w:rsidRDefault="00000000">
          <w:pPr>
            <w:pStyle w:val="TDC1"/>
            <w:tabs>
              <w:tab w:val="right" w:leader="dot" w:pos="8664"/>
            </w:tabs>
            <w:rPr>
              <w:noProof/>
              <w:kern w:val="2"/>
              <w:lang w:eastAsia="es-ES"/>
              <w14:ligatures w14:val="standardContextual"/>
            </w:rPr>
          </w:pPr>
          <w:hyperlink w:anchor="_Toc138846044" w:history="1">
            <w:r w:rsidR="001B31B6" w:rsidRPr="00666478">
              <w:rPr>
                <w:rStyle w:val="Hipervnculo"/>
                <w:noProof/>
              </w:rPr>
              <w:t>Introducción</w:t>
            </w:r>
            <w:r w:rsidR="001B31B6">
              <w:rPr>
                <w:noProof/>
                <w:webHidden/>
              </w:rPr>
              <w:tab/>
            </w:r>
            <w:r w:rsidR="001B31B6">
              <w:rPr>
                <w:noProof/>
                <w:webHidden/>
              </w:rPr>
              <w:fldChar w:fldCharType="begin"/>
            </w:r>
            <w:r w:rsidR="001B31B6">
              <w:rPr>
                <w:noProof/>
                <w:webHidden/>
              </w:rPr>
              <w:instrText xml:space="preserve"> PAGEREF _Toc138846044 \h </w:instrText>
            </w:r>
            <w:r w:rsidR="001B31B6">
              <w:rPr>
                <w:noProof/>
                <w:webHidden/>
              </w:rPr>
            </w:r>
            <w:r w:rsidR="001B31B6">
              <w:rPr>
                <w:noProof/>
                <w:webHidden/>
              </w:rPr>
              <w:fldChar w:fldCharType="separate"/>
            </w:r>
            <w:r w:rsidR="00210182">
              <w:rPr>
                <w:noProof/>
                <w:webHidden/>
              </w:rPr>
              <w:t>4</w:t>
            </w:r>
            <w:r w:rsidR="001B31B6">
              <w:rPr>
                <w:noProof/>
                <w:webHidden/>
              </w:rPr>
              <w:fldChar w:fldCharType="end"/>
            </w:r>
          </w:hyperlink>
        </w:p>
        <w:p w14:paraId="10C46E25" w14:textId="3BB84A6B" w:rsidR="001B31B6" w:rsidRDefault="00000000">
          <w:pPr>
            <w:pStyle w:val="TDC1"/>
            <w:tabs>
              <w:tab w:val="right" w:leader="dot" w:pos="8664"/>
            </w:tabs>
            <w:rPr>
              <w:noProof/>
              <w:kern w:val="2"/>
              <w:lang w:eastAsia="es-ES"/>
              <w14:ligatures w14:val="standardContextual"/>
            </w:rPr>
          </w:pPr>
          <w:hyperlink w:anchor="_Toc138846045" w:history="1">
            <w:r w:rsidR="001B31B6" w:rsidRPr="00666478">
              <w:rPr>
                <w:rStyle w:val="Hipervnculo"/>
                <w:noProof/>
              </w:rPr>
              <w:t>Contenido</w:t>
            </w:r>
            <w:r w:rsidR="001B31B6">
              <w:rPr>
                <w:noProof/>
                <w:webHidden/>
              </w:rPr>
              <w:tab/>
            </w:r>
            <w:r w:rsidR="001B31B6">
              <w:rPr>
                <w:noProof/>
                <w:webHidden/>
              </w:rPr>
              <w:fldChar w:fldCharType="begin"/>
            </w:r>
            <w:r w:rsidR="001B31B6">
              <w:rPr>
                <w:noProof/>
                <w:webHidden/>
              </w:rPr>
              <w:instrText xml:space="preserve"> PAGEREF _Toc138846045 \h </w:instrText>
            </w:r>
            <w:r w:rsidR="001B31B6">
              <w:rPr>
                <w:noProof/>
                <w:webHidden/>
              </w:rPr>
            </w:r>
            <w:r w:rsidR="001B31B6">
              <w:rPr>
                <w:noProof/>
                <w:webHidden/>
              </w:rPr>
              <w:fldChar w:fldCharType="separate"/>
            </w:r>
            <w:r w:rsidR="00210182">
              <w:rPr>
                <w:noProof/>
                <w:webHidden/>
              </w:rPr>
              <w:t>5</w:t>
            </w:r>
            <w:r w:rsidR="001B31B6">
              <w:rPr>
                <w:noProof/>
                <w:webHidden/>
              </w:rPr>
              <w:fldChar w:fldCharType="end"/>
            </w:r>
          </w:hyperlink>
        </w:p>
        <w:p w14:paraId="5AC246C0" w14:textId="4B76E112" w:rsidR="001B31B6" w:rsidRDefault="00000000">
          <w:pPr>
            <w:pStyle w:val="TDC1"/>
            <w:tabs>
              <w:tab w:val="right" w:leader="dot" w:pos="8664"/>
            </w:tabs>
            <w:rPr>
              <w:noProof/>
              <w:kern w:val="2"/>
              <w:lang w:eastAsia="es-ES"/>
              <w14:ligatures w14:val="standardContextual"/>
            </w:rPr>
          </w:pPr>
          <w:hyperlink w:anchor="_Toc138846046" w:history="1">
            <w:r w:rsidR="001B31B6" w:rsidRPr="00666478">
              <w:rPr>
                <w:rStyle w:val="Hipervnculo"/>
                <w:noProof/>
              </w:rPr>
              <w:t>Conclusión</w:t>
            </w:r>
            <w:r w:rsidR="001B31B6">
              <w:rPr>
                <w:noProof/>
                <w:webHidden/>
              </w:rPr>
              <w:tab/>
            </w:r>
            <w:r w:rsidR="001B31B6">
              <w:rPr>
                <w:noProof/>
                <w:webHidden/>
              </w:rPr>
              <w:fldChar w:fldCharType="begin"/>
            </w:r>
            <w:r w:rsidR="001B31B6">
              <w:rPr>
                <w:noProof/>
                <w:webHidden/>
              </w:rPr>
              <w:instrText xml:space="preserve"> PAGEREF _Toc138846046 \h </w:instrText>
            </w:r>
            <w:r w:rsidR="001B31B6">
              <w:rPr>
                <w:noProof/>
                <w:webHidden/>
              </w:rPr>
            </w:r>
            <w:r w:rsidR="001B31B6">
              <w:rPr>
                <w:noProof/>
                <w:webHidden/>
              </w:rPr>
              <w:fldChar w:fldCharType="separate"/>
            </w:r>
            <w:r w:rsidR="00210182">
              <w:rPr>
                <w:noProof/>
                <w:webHidden/>
              </w:rPr>
              <w:t>7</w:t>
            </w:r>
            <w:r w:rsidR="001B31B6">
              <w:rPr>
                <w:noProof/>
                <w:webHidden/>
              </w:rPr>
              <w:fldChar w:fldCharType="end"/>
            </w:r>
          </w:hyperlink>
        </w:p>
        <w:p w14:paraId="6A210E43" w14:textId="597BA254" w:rsidR="001B31B6" w:rsidRDefault="00000000">
          <w:pPr>
            <w:pStyle w:val="TDC1"/>
            <w:tabs>
              <w:tab w:val="right" w:leader="dot" w:pos="8664"/>
            </w:tabs>
            <w:rPr>
              <w:noProof/>
              <w:kern w:val="2"/>
              <w:lang w:eastAsia="es-ES"/>
              <w14:ligatures w14:val="standardContextual"/>
            </w:rPr>
          </w:pPr>
          <w:hyperlink w:anchor="_Toc138846047" w:history="1">
            <w:r w:rsidR="001B31B6" w:rsidRPr="00666478">
              <w:rPr>
                <w:rStyle w:val="Hipervnculo"/>
                <w:noProof/>
              </w:rPr>
              <w:t>Bibliografía</w:t>
            </w:r>
            <w:r w:rsidR="001B31B6">
              <w:rPr>
                <w:noProof/>
                <w:webHidden/>
              </w:rPr>
              <w:tab/>
            </w:r>
            <w:r w:rsidR="001B31B6">
              <w:rPr>
                <w:noProof/>
                <w:webHidden/>
              </w:rPr>
              <w:fldChar w:fldCharType="begin"/>
            </w:r>
            <w:r w:rsidR="001B31B6">
              <w:rPr>
                <w:noProof/>
                <w:webHidden/>
              </w:rPr>
              <w:instrText xml:space="preserve"> PAGEREF _Toc138846047 \h </w:instrText>
            </w:r>
            <w:r w:rsidR="001B31B6">
              <w:rPr>
                <w:noProof/>
                <w:webHidden/>
              </w:rPr>
            </w:r>
            <w:r w:rsidR="001B31B6">
              <w:rPr>
                <w:noProof/>
                <w:webHidden/>
              </w:rPr>
              <w:fldChar w:fldCharType="separate"/>
            </w:r>
            <w:r w:rsidR="00210182">
              <w:rPr>
                <w:noProof/>
                <w:webHidden/>
              </w:rPr>
              <w:t>8</w:t>
            </w:r>
            <w:r w:rsidR="001B31B6">
              <w:rPr>
                <w:noProof/>
                <w:webHidden/>
              </w:rPr>
              <w:fldChar w:fldCharType="end"/>
            </w:r>
          </w:hyperlink>
        </w:p>
        <w:p w14:paraId="007C0044" w14:textId="112D0A5E" w:rsidR="00FF791E" w:rsidRDefault="00FF791E">
          <w:r>
            <w:rPr>
              <w:b/>
              <w:bCs/>
            </w:rPr>
            <w:fldChar w:fldCharType="end"/>
          </w:r>
        </w:p>
      </w:sdtContent>
    </w:sdt>
    <w:p w14:paraId="014F52A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C86D003"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9EC57C9"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AC9CC11"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3226F5FF"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C2D8D6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C074D3E" w14:textId="583C43F2"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918D491" w14:textId="77777777" w:rsidR="00D52BBF" w:rsidRDefault="00D52BBF" w:rsidP="00FF791E">
      <w:pPr>
        <w:pStyle w:val="Informacindecontacto"/>
        <w:jc w:val="left"/>
        <w:rPr>
          <w:rStyle w:val="normaltextrun"/>
          <w:rFonts w:ascii="Constantia" w:eastAsiaTheme="majorEastAsia" w:hAnsi="Constantia" w:cs="Segoe UI"/>
          <w:b/>
          <w:bCs/>
          <w:color w:val="000000" w:themeColor="text2"/>
        </w:rPr>
      </w:pPr>
    </w:p>
    <w:p w14:paraId="30F22BF0" w14:textId="77777777" w:rsidR="00D52BBF" w:rsidRDefault="00D52BBF" w:rsidP="00FF791E">
      <w:pPr>
        <w:pStyle w:val="Informacindecontacto"/>
        <w:jc w:val="left"/>
        <w:rPr>
          <w:rStyle w:val="normaltextrun"/>
          <w:rFonts w:ascii="Constantia" w:eastAsiaTheme="majorEastAsia" w:hAnsi="Constantia" w:cs="Segoe UI"/>
          <w:b/>
          <w:bCs/>
          <w:color w:val="000000" w:themeColor="text2"/>
        </w:rPr>
      </w:pPr>
    </w:p>
    <w:p w14:paraId="06903B48" w14:textId="77777777" w:rsidR="00D52BBF" w:rsidRDefault="00D52BBF" w:rsidP="00FF791E">
      <w:pPr>
        <w:pStyle w:val="Informacindecontacto"/>
        <w:jc w:val="left"/>
        <w:rPr>
          <w:rStyle w:val="normaltextrun"/>
          <w:rFonts w:ascii="Constantia" w:eastAsiaTheme="majorEastAsia" w:hAnsi="Constantia" w:cs="Segoe UI"/>
          <w:b/>
          <w:bCs/>
          <w:color w:val="000000" w:themeColor="text2"/>
        </w:rPr>
      </w:pPr>
    </w:p>
    <w:p w14:paraId="161A3F43" w14:textId="77777777" w:rsidR="00D52BBF" w:rsidRDefault="00D52BBF" w:rsidP="00FF791E">
      <w:pPr>
        <w:pStyle w:val="Informacindecontacto"/>
        <w:jc w:val="left"/>
        <w:rPr>
          <w:rStyle w:val="normaltextrun"/>
          <w:rFonts w:ascii="Constantia" w:eastAsiaTheme="majorEastAsia" w:hAnsi="Constantia" w:cs="Segoe UI"/>
          <w:b/>
          <w:bCs/>
          <w:color w:val="000000" w:themeColor="text2"/>
        </w:rPr>
      </w:pPr>
    </w:p>
    <w:p w14:paraId="0E0E69F0" w14:textId="77777777" w:rsidR="00D52BBF" w:rsidRDefault="00D52BBF" w:rsidP="00FF791E">
      <w:pPr>
        <w:pStyle w:val="Informacindecontacto"/>
        <w:jc w:val="left"/>
        <w:rPr>
          <w:rStyle w:val="normaltextrun"/>
          <w:rFonts w:ascii="Constantia" w:eastAsiaTheme="majorEastAsia" w:hAnsi="Constantia" w:cs="Segoe UI"/>
          <w:b/>
          <w:bCs/>
          <w:color w:val="000000" w:themeColor="text2"/>
        </w:rPr>
      </w:pPr>
    </w:p>
    <w:p w14:paraId="3A584DBF" w14:textId="77777777" w:rsidR="00D52BBF" w:rsidRDefault="00D52BBF" w:rsidP="00FF791E">
      <w:pPr>
        <w:pStyle w:val="Informacindecontacto"/>
        <w:jc w:val="left"/>
        <w:rPr>
          <w:rStyle w:val="normaltextrun"/>
          <w:rFonts w:ascii="Constantia" w:eastAsiaTheme="majorEastAsia" w:hAnsi="Constantia" w:cs="Segoe UI"/>
          <w:b/>
          <w:bCs/>
          <w:color w:val="000000" w:themeColor="text2"/>
        </w:rPr>
      </w:pPr>
    </w:p>
    <w:p w14:paraId="150A8415" w14:textId="77777777" w:rsidR="00D52BBF" w:rsidRDefault="00D52BBF" w:rsidP="00FF791E">
      <w:pPr>
        <w:pStyle w:val="Informacindecontacto"/>
        <w:jc w:val="left"/>
        <w:rPr>
          <w:rStyle w:val="normaltextrun"/>
          <w:rFonts w:ascii="Constantia" w:eastAsiaTheme="majorEastAsia" w:hAnsi="Constantia" w:cs="Segoe UI"/>
          <w:b/>
          <w:bCs/>
          <w:color w:val="000000" w:themeColor="text2"/>
        </w:rPr>
      </w:pPr>
    </w:p>
    <w:p w14:paraId="1B0789CF" w14:textId="0B3E9D73" w:rsidR="00FF791E" w:rsidRPr="00E07B5A" w:rsidRDefault="00FF791E" w:rsidP="00FF791E">
      <w:pPr>
        <w:pStyle w:val="Informacindecontacto"/>
        <w:jc w:val="left"/>
        <w:rPr>
          <w:rStyle w:val="normaltextrun"/>
          <w:rFonts w:ascii="Constantia" w:eastAsiaTheme="majorEastAsia" w:hAnsi="Constantia" w:cs="Segoe UI"/>
          <w:b/>
          <w:bCs/>
          <w:color w:val="000000" w:themeColor="text2"/>
        </w:rPr>
      </w:pPr>
    </w:p>
    <w:p w14:paraId="7C2AF0AF" w14:textId="1660545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890AE08" w14:textId="3171184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ABC9463" w14:textId="0F956FD6"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2F01E5C" w14:textId="00C9A36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28ED3E0" w14:textId="4C632552"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29BA424" w14:textId="77F4BB6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D8AC452" w14:textId="77777777" w:rsidR="00D52BBF" w:rsidRDefault="00D52BBF" w:rsidP="00FF791E">
      <w:pPr>
        <w:pStyle w:val="Informacindecontacto"/>
        <w:jc w:val="left"/>
        <w:rPr>
          <w:rStyle w:val="normaltextrun"/>
          <w:rFonts w:ascii="Constantia" w:eastAsiaTheme="majorEastAsia" w:hAnsi="Constantia" w:cs="Segoe UI"/>
          <w:b/>
          <w:bCs/>
          <w:color w:val="000000" w:themeColor="text2"/>
        </w:rPr>
      </w:pPr>
    </w:p>
    <w:p w14:paraId="7C26CF6E" w14:textId="77777777" w:rsidR="00D52BBF" w:rsidRDefault="00D52BBF" w:rsidP="00FF791E">
      <w:pPr>
        <w:pStyle w:val="Informacindecontacto"/>
        <w:jc w:val="left"/>
        <w:rPr>
          <w:rStyle w:val="normaltextrun"/>
          <w:rFonts w:ascii="Constantia" w:eastAsiaTheme="majorEastAsia" w:hAnsi="Constantia" w:cs="Segoe UI"/>
          <w:b/>
          <w:bCs/>
          <w:color w:val="000000" w:themeColor="text2"/>
        </w:rPr>
      </w:pPr>
    </w:p>
    <w:p w14:paraId="645AB402" w14:textId="77777777" w:rsidR="00D52BBF" w:rsidRDefault="00D52BBF" w:rsidP="00FF791E">
      <w:pPr>
        <w:pStyle w:val="Informacindecontacto"/>
        <w:jc w:val="left"/>
        <w:rPr>
          <w:rStyle w:val="normaltextrun"/>
          <w:rFonts w:ascii="Constantia" w:eastAsiaTheme="majorEastAsia" w:hAnsi="Constantia" w:cs="Segoe UI"/>
          <w:b/>
          <w:bCs/>
          <w:color w:val="000000" w:themeColor="text2"/>
        </w:rPr>
      </w:pPr>
    </w:p>
    <w:p w14:paraId="762EEEB7" w14:textId="77777777" w:rsidR="00D52BBF" w:rsidRDefault="00D52BBF" w:rsidP="00FF791E">
      <w:pPr>
        <w:pStyle w:val="Informacindecontacto"/>
        <w:jc w:val="left"/>
        <w:rPr>
          <w:rStyle w:val="normaltextrun"/>
          <w:rFonts w:ascii="Constantia" w:eastAsiaTheme="majorEastAsia" w:hAnsi="Constantia" w:cs="Segoe UI"/>
          <w:b/>
          <w:bCs/>
          <w:color w:val="000000" w:themeColor="text2"/>
        </w:rPr>
      </w:pPr>
    </w:p>
    <w:p w14:paraId="7C365C44" w14:textId="77777777" w:rsidR="00D52BBF" w:rsidRDefault="00D52BBF" w:rsidP="00FF791E">
      <w:pPr>
        <w:pStyle w:val="Informacindecontacto"/>
        <w:jc w:val="left"/>
        <w:rPr>
          <w:rStyle w:val="normaltextrun"/>
          <w:rFonts w:ascii="Constantia" w:eastAsiaTheme="majorEastAsia" w:hAnsi="Constantia" w:cs="Segoe UI"/>
          <w:b/>
          <w:bCs/>
          <w:color w:val="000000" w:themeColor="text2"/>
        </w:rPr>
      </w:pPr>
    </w:p>
    <w:p w14:paraId="2E53C4A5" w14:textId="77777777" w:rsidR="00D52BBF" w:rsidRDefault="00D52BBF" w:rsidP="00FF791E">
      <w:pPr>
        <w:pStyle w:val="Informacindecontacto"/>
        <w:jc w:val="left"/>
        <w:rPr>
          <w:rStyle w:val="normaltextrun"/>
          <w:rFonts w:ascii="Constantia" w:eastAsiaTheme="majorEastAsia" w:hAnsi="Constantia" w:cs="Segoe UI"/>
          <w:b/>
          <w:bCs/>
          <w:color w:val="000000" w:themeColor="text2"/>
        </w:rPr>
      </w:pPr>
    </w:p>
    <w:p w14:paraId="7A732AFF" w14:textId="77777777" w:rsidR="00D52BBF" w:rsidRDefault="00D52BBF" w:rsidP="00FF791E">
      <w:pPr>
        <w:pStyle w:val="Informacindecontacto"/>
        <w:jc w:val="left"/>
        <w:rPr>
          <w:rStyle w:val="normaltextrun"/>
          <w:rFonts w:ascii="Constantia" w:eastAsiaTheme="majorEastAsia" w:hAnsi="Constantia" w:cs="Segoe UI"/>
          <w:b/>
          <w:bCs/>
          <w:color w:val="000000" w:themeColor="text2"/>
        </w:rPr>
      </w:pPr>
    </w:p>
    <w:p w14:paraId="14BE5E83" w14:textId="77777777" w:rsidR="00D52BBF" w:rsidRDefault="00D52BBF" w:rsidP="00FF791E">
      <w:pPr>
        <w:pStyle w:val="Informacindecontacto"/>
        <w:jc w:val="left"/>
        <w:rPr>
          <w:rStyle w:val="normaltextrun"/>
          <w:rFonts w:ascii="Constantia" w:eastAsiaTheme="majorEastAsia" w:hAnsi="Constantia" w:cs="Segoe UI"/>
          <w:b/>
          <w:bCs/>
          <w:color w:val="000000" w:themeColor="text2"/>
        </w:rPr>
      </w:pPr>
    </w:p>
    <w:p w14:paraId="39D126C5" w14:textId="77777777" w:rsidR="00D52BBF" w:rsidRDefault="00D52BBF" w:rsidP="00FF791E">
      <w:pPr>
        <w:pStyle w:val="Informacindecontacto"/>
        <w:jc w:val="left"/>
        <w:rPr>
          <w:rStyle w:val="normaltextrun"/>
          <w:rFonts w:ascii="Constantia" w:eastAsiaTheme="majorEastAsia" w:hAnsi="Constantia" w:cs="Segoe UI"/>
          <w:b/>
          <w:bCs/>
          <w:color w:val="000000" w:themeColor="text2"/>
        </w:rPr>
      </w:pPr>
    </w:p>
    <w:p w14:paraId="6B86A476" w14:textId="77777777" w:rsidR="00D52BBF" w:rsidRDefault="00D52BBF" w:rsidP="00FF791E">
      <w:pPr>
        <w:pStyle w:val="Informacindecontacto"/>
        <w:jc w:val="left"/>
        <w:rPr>
          <w:rStyle w:val="normaltextrun"/>
          <w:rFonts w:ascii="Constantia" w:eastAsiaTheme="majorEastAsia" w:hAnsi="Constantia" w:cs="Segoe UI"/>
          <w:b/>
          <w:bCs/>
          <w:color w:val="000000" w:themeColor="text2"/>
        </w:rPr>
      </w:pPr>
    </w:p>
    <w:p w14:paraId="2F0EA87F" w14:textId="77777777" w:rsidR="00D52BBF" w:rsidRDefault="00D52BBF" w:rsidP="00FF791E">
      <w:pPr>
        <w:pStyle w:val="Informacindecontacto"/>
        <w:jc w:val="left"/>
        <w:rPr>
          <w:rStyle w:val="normaltextrun"/>
          <w:rFonts w:ascii="Constantia" w:eastAsiaTheme="majorEastAsia" w:hAnsi="Constantia" w:cs="Segoe UI"/>
          <w:b/>
          <w:bCs/>
          <w:color w:val="000000" w:themeColor="text2"/>
        </w:rPr>
      </w:pPr>
    </w:p>
    <w:p w14:paraId="4CCE17F8" w14:textId="77777777" w:rsidR="00D52BBF" w:rsidRDefault="00D52BBF" w:rsidP="00FF791E">
      <w:pPr>
        <w:pStyle w:val="Informacindecontacto"/>
        <w:jc w:val="left"/>
        <w:rPr>
          <w:rStyle w:val="normaltextrun"/>
          <w:rFonts w:ascii="Constantia" w:eastAsiaTheme="majorEastAsia" w:hAnsi="Constantia" w:cs="Segoe UI"/>
          <w:b/>
          <w:bCs/>
          <w:color w:val="000000" w:themeColor="text2"/>
        </w:rPr>
      </w:pPr>
    </w:p>
    <w:p w14:paraId="04CFBD10" w14:textId="77777777" w:rsidR="00D52BBF" w:rsidRDefault="00D52BBF" w:rsidP="00FF791E">
      <w:pPr>
        <w:pStyle w:val="Informacindecontacto"/>
        <w:jc w:val="left"/>
        <w:rPr>
          <w:rStyle w:val="normaltextrun"/>
          <w:rFonts w:ascii="Constantia" w:eastAsiaTheme="majorEastAsia" w:hAnsi="Constantia" w:cs="Segoe UI"/>
          <w:b/>
          <w:bCs/>
          <w:color w:val="000000" w:themeColor="text2"/>
        </w:rPr>
      </w:pPr>
    </w:p>
    <w:p w14:paraId="5652FE07" w14:textId="77777777" w:rsidR="00D52BBF" w:rsidRDefault="00D52BBF" w:rsidP="00FF791E">
      <w:pPr>
        <w:pStyle w:val="Informacindecontacto"/>
        <w:jc w:val="left"/>
        <w:rPr>
          <w:rStyle w:val="normaltextrun"/>
          <w:rFonts w:ascii="Constantia" w:eastAsiaTheme="majorEastAsia" w:hAnsi="Constantia" w:cs="Segoe UI"/>
          <w:b/>
          <w:bCs/>
          <w:color w:val="000000" w:themeColor="text2"/>
        </w:rPr>
      </w:pPr>
    </w:p>
    <w:p w14:paraId="2BD81773" w14:textId="77777777" w:rsidR="00D52BBF" w:rsidRDefault="00D52BBF" w:rsidP="00FF791E">
      <w:pPr>
        <w:pStyle w:val="Informacindecontacto"/>
        <w:jc w:val="left"/>
        <w:rPr>
          <w:rStyle w:val="normaltextrun"/>
          <w:rFonts w:ascii="Constantia" w:eastAsiaTheme="majorEastAsia" w:hAnsi="Constantia" w:cs="Segoe UI"/>
          <w:b/>
          <w:bCs/>
          <w:color w:val="000000" w:themeColor="text2"/>
        </w:rPr>
      </w:pPr>
    </w:p>
    <w:p w14:paraId="1431F492" w14:textId="17A46290" w:rsidR="00D52BBF" w:rsidRPr="00D52BBF" w:rsidRDefault="00D52BBF" w:rsidP="00D52BBF">
      <w:pPr>
        <w:pStyle w:val="Ttulo1"/>
        <w:rPr>
          <w:rStyle w:val="normaltextrun"/>
        </w:rPr>
      </w:pPr>
      <w:bookmarkStart w:id="0" w:name="_Toc138846042"/>
      <w:r>
        <w:rPr>
          <w:rStyle w:val="normaltextrun"/>
        </w:rPr>
        <w:lastRenderedPageBreak/>
        <w:t>Historial de versiones</w:t>
      </w:r>
      <w:bookmarkEnd w:id="0"/>
    </w:p>
    <w:p w14:paraId="02C5BB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0" w:type="auto"/>
        <w:tblLook w:val="04A0" w:firstRow="1" w:lastRow="0" w:firstColumn="1" w:lastColumn="0" w:noHBand="0" w:noVBand="1"/>
      </w:tblPr>
      <w:tblGrid>
        <w:gridCol w:w="1266"/>
        <w:gridCol w:w="1239"/>
        <w:gridCol w:w="6159"/>
      </w:tblGrid>
      <w:tr w:rsidR="00FF791E" w14:paraId="6AA1E145" w14:textId="77777777"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561D3EC" w14:textId="3F50B044" w:rsidR="00FF791E" w:rsidRDefault="00FF791E" w:rsidP="00FF791E">
            <w:pPr>
              <w:pStyle w:val="Informacindecontacto"/>
              <w:rPr>
                <w:lang w:bidi="es-ES"/>
              </w:rPr>
            </w:pPr>
            <w:r>
              <w:rPr>
                <w:lang w:bidi="es-ES"/>
              </w:rPr>
              <w:t>Versión</w:t>
            </w:r>
          </w:p>
        </w:tc>
        <w:tc>
          <w:tcPr>
            <w:tcW w:w="1134" w:type="dxa"/>
            <w:vAlign w:val="center"/>
          </w:tcPr>
          <w:p w14:paraId="450BFF64" w14:textId="798EE0EC"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14:paraId="78518680" w14:textId="4E1B4CF4"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33193B29"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F4C0F2C" w14:textId="02A4E5A9" w:rsidR="00FF791E" w:rsidRDefault="00D16F71" w:rsidP="00FF791E">
            <w:pPr>
              <w:pStyle w:val="Informacindecontacto"/>
              <w:rPr>
                <w:lang w:bidi="es-ES"/>
              </w:rPr>
            </w:pPr>
            <w:r>
              <w:rPr>
                <w:lang w:bidi="es-ES"/>
              </w:rPr>
              <w:t>1</w:t>
            </w:r>
          </w:p>
        </w:tc>
        <w:tc>
          <w:tcPr>
            <w:tcW w:w="1134" w:type="dxa"/>
            <w:vAlign w:val="center"/>
          </w:tcPr>
          <w:p w14:paraId="03EEF589" w14:textId="0B0B2405" w:rsidR="00FF791E" w:rsidRDefault="00D16F71"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14/02/2023</w:t>
            </w:r>
          </w:p>
        </w:tc>
        <w:tc>
          <w:tcPr>
            <w:tcW w:w="6259" w:type="dxa"/>
            <w:vAlign w:val="center"/>
          </w:tcPr>
          <w:p w14:paraId="014E477D" w14:textId="7C2318F0" w:rsidR="00FF791E" w:rsidRDefault="00D16F71"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y redacción del documento</w:t>
            </w:r>
          </w:p>
        </w:tc>
      </w:tr>
      <w:tr w:rsidR="00FF791E" w14:paraId="03FC4195" w14:textId="77777777"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14:paraId="69FF68F0" w14:textId="6179A7DA" w:rsidR="00FF791E" w:rsidRDefault="00D52BBF" w:rsidP="00FF791E">
            <w:pPr>
              <w:pStyle w:val="Informacindecontacto"/>
              <w:rPr>
                <w:lang w:bidi="es-ES"/>
              </w:rPr>
            </w:pPr>
            <w:r>
              <w:rPr>
                <w:lang w:bidi="es-ES"/>
              </w:rPr>
              <w:t>2</w:t>
            </w:r>
          </w:p>
        </w:tc>
        <w:tc>
          <w:tcPr>
            <w:tcW w:w="1134" w:type="dxa"/>
            <w:vAlign w:val="center"/>
          </w:tcPr>
          <w:p w14:paraId="0669AAC0" w14:textId="70F23625" w:rsidR="00FF791E" w:rsidRDefault="00D52BBF"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r>
              <w:rPr>
                <w:lang w:bidi="es-ES"/>
              </w:rPr>
              <w:t>21/06/2023</w:t>
            </w:r>
          </w:p>
        </w:tc>
        <w:tc>
          <w:tcPr>
            <w:tcW w:w="6259" w:type="dxa"/>
            <w:vAlign w:val="center"/>
          </w:tcPr>
          <w:p w14:paraId="1EC84498" w14:textId="401AA8F8" w:rsidR="00FF791E" w:rsidRDefault="00D52BBF"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r>
              <w:rPr>
                <w:lang w:bidi="es-ES"/>
              </w:rPr>
              <w:t>Corrección del documento</w:t>
            </w:r>
          </w:p>
        </w:tc>
      </w:tr>
      <w:tr w:rsidR="00FF791E" w14:paraId="3D96ECE0"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F6C93BE" w14:textId="77777777" w:rsidR="00FF791E" w:rsidRDefault="00FF791E" w:rsidP="00FF791E">
            <w:pPr>
              <w:pStyle w:val="Informacindecontacto"/>
              <w:rPr>
                <w:lang w:bidi="es-ES"/>
              </w:rPr>
            </w:pPr>
          </w:p>
        </w:tc>
        <w:tc>
          <w:tcPr>
            <w:tcW w:w="1134" w:type="dxa"/>
            <w:vAlign w:val="center"/>
          </w:tcPr>
          <w:p w14:paraId="036CDD15"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14:paraId="026A2841"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1A655399" w14:textId="77777777" w:rsidR="00D52BBF" w:rsidRDefault="00D52BBF" w:rsidP="009D4959">
      <w:pPr>
        <w:pStyle w:val="Informacindecontacto"/>
        <w:jc w:val="left"/>
        <w:rPr>
          <w:lang w:bidi="es-ES"/>
        </w:rPr>
      </w:pPr>
    </w:p>
    <w:p w14:paraId="35E11771" w14:textId="77777777" w:rsidR="00D52BBF" w:rsidRDefault="00D52BBF" w:rsidP="009D4959">
      <w:pPr>
        <w:pStyle w:val="Informacindecontacto"/>
        <w:jc w:val="left"/>
        <w:rPr>
          <w:lang w:bidi="es-ES"/>
        </w:rPr>
      </w:pPr>
    </w:p>
    <w:p w14:paraId="030DEE88" w14:textId="77777777" w:rsidR="00D52BBF" w:rsidRDefault="00D52BBF" w:rsidP="009D4959">
      <w:pPr>
        <w:pStyle w:val="Informacindecontacto"/>
        <w:jc w:val="left"/>
        <w:rPr>
          <w:lang w:bidi="es-ES"/>
        </w:rPr>
      </w:pPr>
    </w:p>
    <w:p w14:paraId="225794AE" w14:textId="77777777" w:rsidR="00D52BBF" w:rsidRDefault="00D52BBF" w:rsidP="009D4959">
      <w:pPr>
        <w:pStyle w:val="Informacindecontacto"/>
        <w:jc w:val="left"/>
        <w:rPr>
          <w:lang w:bidi="es-ES"/>
        </w:rPr>
      </w:pPr>
    </w:p>
    <w:p w14:paraId="470F77EF" w14:textId="77777777" w:rsidR="00D52BBF" w:rsidRDefault="00D52BBF" w:rsidP="009D4959">
      <w:pPr>
        <w:pStyle w:val="Informacindecontacto"/>
        <w:jc w:val="left"/>
        <w:rPr>
          <w:lang w:bidi="es-ES"/>
        </w:rPr>
      </w:pPr>
    </w:p>
    <w:p w14:paraId="340F7C6E" w14:textId="77777777" w:rsidR="00D52BBF" w:rsidRDefault="00D52BBF" w:rsidP="009D4959">
      <w:pPr>
        <w:pStyle w:val="Informacindecontacto"/>
        <w:jc w:val="left"/>
        <w:rPr>
          <w:lang w:bidi="es-ES"/>
        </w:rPr>
      </w:pPr>
    </w:p>
    <w:p w14:paraId="221487EC" w14:textId="77777777" w:rsidR="00D52BBF" w:rsidRDefault="00D52BBF" w:rsidP="009D4959">
      <w:pPr>
        <w:pStyle w:val="Informacindecontacto"/>
        <w:jc w:val="left"/>
        <w:rPr>
          <w:lang w:bidi="es-ES"/>
        </w:rPr>
      </w:pPr>
    </w:p>
    <w:p w14:paraId="447D6B63" w14:textId="77777777" w:rsidR="00D52BBF" w:rsidRDefault="00D52BBF" w:rsidP="009D4959">
      <w:pPr>
        <w:pStyle w:val="Informacindecontacto"/>
        <w:jc w:val="left"/>
        <w:rPr>
          <w:lang w:bidi="es-ES"/>
        </w:rPr>
      </w:pPr>
    </w:p>
    <w:p w14:paraId="44BA7A5A" w14:textId="77777777" w:rsidR="00D52BBF" w:rsidRDefault="00D52BBF" w:rsidP="009D4959">
      <w:pPr>
        <w:pStyle w:val="Informacindecontacto"/>
        <w:jc w:val="left"/>
        <w:rPr>
          <w:lang w:bidi="es-ES"/>
        </w:rPr>
      </w:pPr>
    </w:p>
    <w:p w14:paraId="045168B0" w14:textId="77777777" w:rsidR="00D52BBF" w:rsidRDefault="00D52BBF" w:rsidP="009D4959">
      <w:pPr>
        <w:pStyle w:val="Informacindecontacto"/>
        <w:jc w:val="left"/>
        <w:rPr>
          <w:lang w:bidi="es-ES"/>
        </w:rPr>
      </w:pPr>
    </w:p>
    <w:p w14:paraId="5AD902EB" w14:textId="77777777" w:rsidR="00D52BBF" w:rsidRDefault="00D52BBF" w:rsidP="009D4959">
      <w:pPr>
        <w:pStyle w:val="Informacindecontacto"/>
        <w:jc w:val="left"/>
        <w:rPr>
          <w:lang w:bidi="es-ES"/>
        </w:rPr>
      </w:pPr>
    </w:p>
    <w:p w14:paraId="2B5FF514" w14:textId="77777777" w:rsidR="00D52BBF" w:rsidRDefault="00D52BBF" w:rsidP="009D4959">
      <w:pPr>
        <w:pStyle w:val="Informacindecontacto"/>
        <w:jc w:val="left"/>
        <w:rPr>
          <w:lang w:bidi="es-ES"/>
        </w:rPr>
      </w:pPr>
    </w:p>
    <w:p w14:paraId="781673F2" w14:textId="77777777" w:rsidR="00D52BBF" w:rsidRDefault="00D52BBF" w:rsidP="009D4959">
      <w:pPr>
        <w:pStyle w:val="Informacindecontacto"/>
        <w:jc w:val="left"/>
        <w:rPr>
          <w:lang w:bidi="es-ES"/>
        </w:rPr>
      </w:pPr>
    </w:p>
    <w:p w14:paraId="77343D05" w14:textId="77777777" w:rsidR="00D52BBF" w:rsidRDefault="00D52BBF" w:rsidP="009D4959">
      <w:pPr>
        <w:pStyle w:val="Informacindecontacto"/>
        <w:jc w:val="left"/>
        <w:rPr>
          <w:lang w:bidi="es-ES"/>
        </w:rPr>
      </w:pPr>
    </w:p>
    <w:p w14:paraId="23E16A6D" w14:textId="77777777" w:rsidR="00D52BBF" w:rsidRDefault="00D52BBF" w:rsidP="009D4959">
      <w:pPr>
        <w:pStyle w:val="Informacindecontacto"/>
        <w:jc w:val="left"/>
        <w:rPr>
          <w:lang w:bidi="es-ES"/>
        </w:rPr>
      </w:pPr>
    </w:p>
    <w:p w14:paraId="75B69574" w14:textId="77777777" w:rsidR="00D52BBF" w:rsidRDefault="00D52BBF" w:rsidP="009D4959">
      <w:pPr>
        <w:pStyle w:val="Informacindecontacto"/>
        <w:jc w:val="left"/>
        <w:rPr>
          <w:lang w:bidi="es-ES"/>
        </w:rPr>
      </w:pPr>
    </w:p>
    <w:p w14:paraId="594E0CAF" w14:textId="77777777" w:rsidR="00D52BBF" w:rsidRDefault="00D52BBF" w:rsidP="009D4959">
      <w:pPr>
        <w:pStyle w:val="Informacindecontacto"/>
        <w:jc w:val="left"/>
        <w:rPr>
          <w:lang w:bidi="es-ES"/>
        </w:rPr>
      </w:pPr>
    </w:p>
    <w:p w14:paraId="79F2DCC2" w14:textId="77777777" w:rsidR="00D52BBF" w:rsidRDefault="00D52BBF" w:rsidP="009D4959">
      <w:pPr>
        <w:pStyle w:val="Informacindecontacto"/>
        <w:jc w:val="left"/>
        <w:rPr>
          <w:lang w:bidi="es-ES"/>
        </w:rPr>
      </w:pPr>
    </w:p>
    <w:p w14:paraId="66CBFB40" w14:textId="77777777" w:rsidR="00D52BBF" w:rsidRDefault="00D52BBF" w:rsidP="009D4959">
      <w:pPr>
        <w:pStyle w:val="Informacindecontacto"/>
        <w:jc w:val="left"/>
        <w:rPr>
          <w:lang w:bidi="es-ES"/>
        </w:rPr>
      </w:pPr>
    </w:p>
    <w:p w14:paraId="5E84F536" w14:textId="77777777" w:rsidR="00D52BBF" w:rsidRDefault="00D52BBF" w:rsidP="009D4959">
      <w:pPr>
        <w:pStyle w:val="Informacindecontacto"/>
        <w:jc w:val="left"/>
        <w:rPr>
          <w:lang w:bidi="es-ES"/>
        </w:rPr>
      </w:pPr>
    </w:p>
    <w:p w14:paraId="385ABD74" w14:textId="77777777" w:rsidR="00D52BBF" w:rsidRDefault="00D52BBF" w:rsidP="009D4959">
      <w:pPr>
        <w:pStyle w:val="Informacindecontacto"/>
        <w:jc w:val="left"/>
        <w:rPr>
          <w:lang w:bidi="es-ES"/>
        </w:rPr>
      </w:pPr>
    </w:p>
    <w:p w14:paraId="2E47AA6E" w14:textId="77777777" w:rsidR="00D52BBF" w:rsidRDefault="00D52BBF" w:rsidP="009D4959">
      <w:pPr>
        <w:pStyle w:val="Informacindecontacto"/>
        <w:jc w:val="left"/>
        <w:rPr>
          <w:lang w:bidi="es-ES"/>
        </w:rPr>
      </w:pPr>
    </w:p>
    <w:p w14:paraId="6368EE74" w14:textId="77777777" w:rsidR="00D52BBF" w:rsidRDefault="00D52BBF" w:rsidP="009D4959">
      <w:pPr>
        <w:pStyle w:val="Informacindecontacto"/>
        <w:jc w:val="left"/>
        <w:rPr>
          <w:lang w:bidi="es-ES"/>
        </w:rPr>
      </w:pPr>
    </w:p>
    <w:p w14:paraId="0D304C02" w14:textId="77777777" w:rsidR="00D52BBF" w:rsidRDefault="00D52BBF" w:rsidP="009D4959">
      <w:pPr>
        <w:pStyle w:val="Informacindecontacto"/>
        <w:jc w:val="left"/>
        <w:rPr>
          <w:lang w:bidi="es-ES"/>
        </w:rPr>
      </w:pPr>
    </w:p>
    <w:p w14:paraId="1539B887" w14:textId="77777777" w:rsidR="00D52BBF" w:rsidRDefault="00D52BBF" w:rsidP="009D4959">
      <w:pPr>
        <w:pStyle w:val="Informacindecontacto"/>
        <w:jc w:val="left"/>
        <w:rPr>
          <w:lang w:bidi="es-ES"/>
        </w:rPr>
      </w:pPr>
    </w:p>
    <w:p w14:paraId="6C6BC1C2" w14:textId="77777777" w:rsidR="00D52BBF" w:rsidRDefault="00D52BBF" w:rsidP="009D4959">
      <w:pPr>
        <w:pStyle w:val="Informacindecontacto"/>
        <w:jc w:val="left"/>
        <w:rPr>
          <w:lang w:bidi="es-ES"/>
        </w:rPr>
      </w:pPr>
    </w:p>
    <w:p w14:paraId="60E3299E" w14:textId="77777777" w:rsidR="00D52BBF" w:rsidRDefault="00D52BBF" w:rsidP="009D4959">
      <w:pPr>
        <w:pStyle w:val="Informacindecontacto"/>
        <w:jc w:val="left"/>
        <w:rPr>
          <w:lang w:bidi="es-ES"/>
        </w:rPr>
      </w:pPr>
    </w:p>
    <w:p w14:paraId="447215E6" w14:textId="77777777" w:rsidR="00D52BBF" w:rsidRDefault="00D52BBF" w:rsidP="009D4959">
      <w:pPr>
        <w:pStyle w:val="Informacindecontacto"/>
        <w:jc w:val="left"/>
        <w:rPr>
          <w:lang w:bidi="es-ES"/>
        </w:rPr>
      </w:pPr>
    </w:p>
    <w:p w14:paraId="2229AC97" w14:textId="77777777" w:rsidR="00D52BBF" w:rsidRDefault="00D52BBF" w:rsidP="009D4959">
      <w:pPr>
        <w:pStyle w:val="Informacindecontacto"/>
        <w:jc w:val="left"/>
        <w:rPr>
          <w:lang w:bidi="es-ES"/>
        </w:rPr>
      </w:pPr>
    </w:p>
    <w:p w14:paraId="24BB6945" w14:textId="77777777" w:rsidR="00D52BBF" w:rsidRDefault="00D52BBF" w:rsidP="009D4959">
      <w:pPr>
        <w:pStyle w:val="Informacindecontacto"/>
        <w:jc w:val="left"/>
        <w:rPr>
          <w:lang w:bidi="es-ES"/>
        </w:rPr>
      </w:pPr>
    </w:p>
    <w:p w14:paraId="6CD9C8CC" w14:textId="77777777" w:rsidR="00D52BBF" w:rsidRDefault="00D52BBF" w:rsidP="009D4959">
      <w:pPr>
        <w:pStyle w:val="Informacindecontacto"/>
        <w:jc w:val="left"/>
        <w:rPr>
          <w:lang w:bidi="es-ES"/>
        </w:rPr>
      </w:pPr>
    </w:p>
    <w:p w14:paraId="682AED39" w14:textId="77777777" w:rsidR="00D52BBF" w:rsidRDefault="00D52BBF" w:rsidP="009D4959">
      <w:pPr>
        <w:pStyle w:val="Informacindecontacto"/>
        <w:jc w:val="left"/>
        <w:rPr>
          <w:lang w:bidi="es-ES"/>
        </w:rPr>
      </w:pPr>
    </w:p>
    <w:p w14:paraId="48413A4D" w14:textId="77777777" w:rsidR="00D52BBF" w:rsidRDefault="00D52BBF" w:rsidP="009D4959">
      <w:pPr>
        <w:pStyle w:val="Informacindecontacto"/>
        <w:jc w:val="left"/>
        <w:rPr>
          <w:lang w:bidi="es-ES"/>
        </w:rPr>
      </w:pPr>
    </w:p>
    <w:p w14:paraId="4B081AF0" w14:textId="77777777" w:rsidR="00D52BBF" w:rsidRDefault="00D52BBF" w:rsidP="00D52BBF">
      <w:pPr>
        <w:pStyle w:val="Ttulo1"/>
        <w:rPr>
          <w:lang w:bidi="es-ES"/>
        </w:rPr>
      </w:pPr>
      <w:bookmarkStart w:id="1" w:name="_Toc138846043"/>
      <w:r>
        <w:rPr>
          <w:lang w:bidi="es-ES"/>
        </w:rPr>
        <w:lastRenderedPageBreak/>
        <w:t>Resumen ejecutivo</w:t>
      </w:r>
      <w:bookmarkEnd w:id="1"/>
    </w:p>
    <w:p w14:paraId="322AB19D" w14:textId="77777777" w:rsidR="00D52BBF" w:rsidRDefault="00D52BBF" w:rsidP="00D52BBF">
      <w:pPr>
        <w:rPr>
          <w:lang w:bidi="es-ES"/>
        </w:rPr>
      </w:pPr>
    </w:p>
    <w:p w14:paraId="6E41541E" w14:textId="6B3AF431" w:rsidR="00D52BBF" w:rsidRDefault="00D52BBF" w:rsidP="00D52BBF">
      <w:pPr>
        <w:jc w:val="both"/>
        <w:rPr>
          <w:lang w:bidi="es-ES"/>
        </w:rPr>
      </w:pPr>
      <w:r>
        <w:rPr>
          <w:lang w:bidi="es-ES"/>
        </w:rPr>
        <w:t>El objetivo del grupo C2.</w:t>
      </w:r>
      <w:r w:rsidR="00393090">
        <w:rPr>
          <w:lang w:bidi="es-ES"/>
        </w:rPr>
        <w:t>X03</w:t>
      </w:r>
      <w:r>
        <w:rPr>
          <w:lang w:bidi="es-ES"/>
        </w:rPr>
        <w:t xml:space="preserve"> es aprobar la asignatura de Diseño y Pruebas II intentando satisfacer los máximos requisitos posibles en el plazo indicado, así como, con los documentos correspondientes solicitados por el </w:t>
      </w:r>
      <w:proofErr w:type="spellStart"/>
      <w:r>
        <w:rPr>
          <w:lang w:bidi="es-ES"/>
        </w:rPr>
        <w:t>Product</w:t>
      </w:r>
      <w:proofErr w:type="spellEnd"/>
      <w:r>
        <w:rPr>
          <w:lang w:bidi="es-ES"/>
        </w:rPr>
        <w:t xml:space="preserve"> </w:t>
      </w:r>
      <w:proofErr w:type="spellStart"/>
      <w:r>
        <w:rPr>
          <w:lang w:bidi="es-ES"/>
        </w:rPr>
        <w:t>Owner</w:t>
      </w:r>
      <w:proofErr w:type="spellEnd"/>
      <w:r>
        <w:rPr>
          <w:lang w:bidi="es-ES"/>
        </w:rPr>
        <w:t>. Para alcanzar este objetivo se han asignado a los estudiantes una serie de roles dependiendo de sus habilidades y destrezas:</w:t>
      </w:r>
    </w:p>
    <w:p w14:paraId="5B44F311" w14:textId="77777777" w:rsidR="00D52BBF" w:rsidRDefault="00D52BBF" w:rsidP="00D52BBF">
      <w:pPr>
        <w:jc w:val="both"/>
        <w:rPr>
          <w:lang w:bidi="es-ES"/>
        </w:rPr>
      </w:pPr>
    </w:p>
    <w:p w14:paraId="7F2DA9DD" w14:textId="77777777" w:rsidR="00D52BBF" w:rsidRDefault="00D52BBF" w:rsidP="00D52BBF">
      <w:pPr>
        <w:pStyle w:val="Prrafodelista"/>
        <w:numPr>
          <w:ilvl w:val="0"/>
          <w:numId w:val="24"/>
        </w:numPr>
        <w:jc w:val="both"/>
        <w:rPr>
          <w:lang w:bidi="es-ES"/>
        </w:rPr>
      </w:pPr>
      <w:r>
        <w:rPr>
          <w:lang w:bidi="es-ES"/>
        </w:rPr>
        <w:t xml:space="preserve">Álvaro Sánchez González. Analista, desarrollador y </w:t>
      </w:r>
      <w:proofErr w:type="spellStart"/>
      <w:r>
        <w:rPr>
          <w:lang w:bidi="es-ES"/>
        </w:rPr>
        <w:t>tester</w:t>
      </w:r>
      <w:proofErr w:type="spellEnd"/>
      <w:r>
        <w:rPr>
          <w:lang w:bidi="es-ES"/>
        </w:rPr>
        <w:t>.</w:t>
      </w:r>
    </w:p>
    <w:p w14:paraId="15DA898F" w14:textId="77777777" w:rsidR="00D52BBF" w:rsidRDefault="00D52BBF" w:rsidP="00D52BBF">
      <w:pPr>
        <w:jc w:val="both"/>
        <w:rPr>
          <w:lang w:bidi="es-ES"/>
        </w:rPr>
      </w:pPr>
    </w:p>
    <w:p w14:paraId="7BDBF99A" w14:textId="77777777" w:rsidR="00D52BBF" w:rsidRDefault="00D52BBF" w:rsidP="00D52BBF">
      <w:pPr>
        <w:pStyle w:val="Prrafodelista"/>
        <w:numPr>
          <w:ilvl w:val="0"/>
          <w:numId w:val="24"/>
        </w:numPr>
        <w:jc w:val="both"/>
        <w:rPr>
          <w:lang w:bidi="es-ES"/>
        </w:rPr>
      </w:pPr>
      <w:r>
        <w:rPr>
          <w:lang w:bidi="es-ES"/>
        </w:rPr>
        <w:t xml:space="preserve">Álvaro Carrera Bernal. Desarrollador y </w:t>
      </w:r>
      <w:proofErr w:type="spellStart"/>
      <w:r>
        <w:rPr>
          <w:lang w:bidi="es-ES"/>
        </w:rPr>
        <w:t>tester</w:t>
      </w:r>
      <w:proofErr w:type="spellEnd"/>
      <w:r>
        <w:rPr>
          <w:lang w:bidi="es-ES"/>
        </w:rPr>
        <w:t>.</w:t>
      </w:r>
    </w:p>
    <w:p w14:paraId="4103942A" w14:textId="77777777" w:rsidR="00D52BBF" w:rsidRDefault="00D52BBF" w:rsidP="00D52BBF">
      <w:pPr>
        <w:jc w:val="both"/>
        <w:rPr>
          <w:lang w:bidi="es-ES"/>
        </w:rPr>
      </w:pPr>
    </w:p>
    <w:p w14:paraId="4157D59E" w14:textId="77777777" w:rsidR="00D52BBF" w:rsidRDefault="00D52BBF" w:rsidP="00D52BBF">
      <w:pPr>
        <w:pStyle w:val="Prrafodelista"/>
        <w:numPr>
          <w:ilvl w:val="0"/>
          <w:numId w:val="24"/>
        </w:numPr>
        <w:jc w:val="both"/>
        <w:rPr>
          <w:lang w:bidi="es-ES"/>
        </w:rPr>
      </w:pPr>
      <w:r>
        <w:rPr>
          <w:lang w:bidi="es-ES"/>
        </w:rPr>
        <w:t xml:space="preserve">Antonio Barea Jiménez. Desarrollador y </w:t>
      </w:r>
      <w:proofErr w:type="spellStart"/>
      <w:r>
        <w:rPr>
          <w:lang w:bidi="es-ES"/>
        </w:rPr>
        <w:t>tester</w:t>
      </w:r>
      <w:proofErr w:type="spellEnd"/>
      <w:r>
        <w:rPr>
          <w:lang w:bidi="es-ES"/>
        </w:rPr>
        <w:t>.</w:t>
      </w:r>
    </w:p>
    <w:p w14:paraId="61AAD760" w14:textId="77777777" w:rsidR="00D52BBF" w:rsidRDefault="00D52BBF" w:rsidP="00D52BBF">
      <w:pPr>
        <w:jc w:val="both"/>
        <w:rPr>
          <w:lang w:bidi="es-ES"/>
        </w:rPr>
      </w:pPr>
    </w:p>
    <w:p w14:paraId="72157AED" w14:textId="77777777" w:rsidR="00D52BBF" w:rsidRDefault="00D52BBF" w:rsidP="00D52BBF">
      <w:pPr>
        <w:pStyle w:val="Prrafodelista"/>
        <w:numPr>
          <w:ilvl w:val="0"/>
          <w:numId w:val="24"/>
        </w:numPr>
        <w:jc w:val="both"/>
        <w:rPr>
          <w:lang w:bidi="es-ES"/>
        </w:rPr>
      </w:pPr>
      <w:r>
        <w:rPr>
          <w:lang w:bidi="es-ES"/>
        </w:rPr>
        <w:t xml:space="preserve">Javier Rodríguez Cordero. Desarrollador y </w:t>
      </w:r>
      <w:proofErr w:type="spellStart"/>
      <w:r>
        <w:rPr>
          <w:lang w:bidi="es-ES"/>
        </w:rPr>
        <w:t>tester</w:t>
      </w:r>
      <w:proofErr w:type="spellEnd"/>
    </w:p>
    <w:p w14:paraId="3D19DC5F" w14:textId="77777777" w:rsidR="00D52BBF" w:rsidRDefault="00D52BBF" w:rsidP="00D52BBF">
      <w:pPr>
        <w:jc w:val="both"/>
        <w:rPr>
          <w:lang w:bidi="es-ES"/>
        </w:rPr>
      </w:pPr>
    </w:p>
    <w:p w14:paraId="2427EF2C" w14:textId="77777777" w:rsidR="00D52BBF" w:rsidRDefault="00D52BBF" w:rsidP="00D52BBF">
      <w:pPr>
        <w:pStyle w:val="Prrafodelista"/>
        <w:numPr>
          <w:ilvl w:val="0"/>
          <w:numId w:val="24"/>
        </w:numPr>
        <w:jc w:val="both"/>
        <w:rPr>
          <w:lang w:bidi="es-ES"/>
        </w:rPr>
      </w:pPr>
      <w:r>
        <w:rPr>
          <w:lang w:bidi="es-ES"/>
        </w:rPr>
        <w:t xml:space="preserve">Guillermo Alonso Pacheco </w:t>
      </w:r>
      <w:proofErr w:type="spellStart"/>
      <w:r>
        <w:rPr>
          <w:lang w:bidi="es-ES"/>
        </w:rPr>
        <w:t>Rodrigues</w:t>
      </w:r>
      <w:proofErr w:type="spellEnd"/>
      <w:r>
        <w:rPr>
          <w:lang w:bidi="es-ES"/>
        </w:rPr>
        <w:t xml:space="preserve">. Manager, desarrollador y </w:t>
      </w:r>
      <w:proofErr w:type="spellStart"/>
      <w:r>
        <w:rPr>
          <w:lang w:bidi="es-ES"/>
        </w:rPr>
        <w:t>tester</w:t>
      </w:r>
      <w:proofErr w:type="spellEnd"/>
      <w:r>
        <w:rPr>
          <w:lang w:bidi="es-ES"/>
        </w:rPr>
        <w:t>.</w:t>
      </w:r>
    </w:p>
    <w:p w14:paraId="2B0F297A" w14:textId="77777777" w:rsidR="00D52BBF" w:rsidRDefault="00D52BBF" w:rsidP="00D52BBF">
      <w:pPr>
        <w:pStyle w:val="Prrafodelista"/>
        <w:jc w:val="both"/>
        <w:rPr>
          <w:lang w:bidi="es-ES"/>
        </w:rPr>
      </w:pPr>
    </w:p>
    <w:p w14:paraId="7FB6F386" w14:textId="77777777" w:rsidR="00D52BBF" w:rsidRDefault="00D52BBF" w:rsidP="00D52BBF">
      <w:pPr>
        <w:jc w:val="both"/>
        <w:rPr>
          <w:lang w:bidi="es-ES"/>
        </w:rPr>
      </w:pPr>
    </w:p>
    <w:p w14:paraId="28A96374" w14:textId="77777777" w:rsidR="00D52BBF" w:rsidRDefault="00D52BBF" w:rsidP="00D52BBF">
      <w:pPr>
        <w:jc w:val="both"/>
        <w:rPr>
          <w:lang w:bidi="es-ES"/>
        </w:rPr>
      </w:pPr>
      <w:r>
        <w:rPr>
          <w:lang w:bidi="es-ES"/>
        </w:rPr>
        <w:t xml:space="preserve">En la elaboración del proyecto, si nos encontrásemos ante una duda o inconveniente en el desarrollo de este nos podríamos en contacto ante el </w:t>
      </w:r>
      <w:proofErr w:type="spellStart"/>
      <w:r>
        <w:rPr>
          <w:lang w:bidi="es-ES"/>
        </w:rPr>
        <w:t>Product</w:t>
      </w:r>
      <w:proofErr w:type="spellEnd"/>
      <w:r>
        <w:rPr>
          <w:lang w:bidi="es-ES"/>
        </w:rPr>
        <w:t xml:space="preserve"> </w:t>
      </w:r>
      <w:proofErr w:type="spellStart"/>
      <w:r>
        <w:rPr>
          <w:lang w:bidi="es-ES"/>
        </w:rPr>
        <w:t>Owner</w:t>
      </w:r>
      <w:proofErr w:type="spellEnd"/>
    </w:p>
    <w:p w14:paraId="1E3F28AA" w14:textId="3FD38F3B" w:rsidR="000768F1" w:rsidRPr="00FF791E" w:rsidRDefault="0E7C1259" w:rsidP="00D52BBF">
      <w:pPr>
        <w:rPr>
          <w:noProof/>
        </w:rPr>
      </w:pPr>
      <w:r w:rsidRPr="0E7C1259">
        <w:rPr>
          <w:lang w:bidi="es-ES"/>
        </w:rPr>
        <w:br w:type="page"/>
      </w:r>
    </w:p>
    <w:p w14:paraId="6479D48F" w14:textId="7566E718" w:rsidR="0074003D" w:rsidRDefault="000768F1" w:rsidP="00FF791E">
      <w:pPr>
        <w:pStyle w:val="Ttulo1"/>
      </w:pPr>
      <w:bookmarkStart w:id="2" w:name="_Toc138846044"/>
      <w:r>
        <w:lastRenderedPageBreak/>
        <w:t>Introducción</w:t>
      </w:r>
      <w:bookmarkEnd w:id="2"/>
    </w:p>
    <w:p w14:paraId="51C0242D" w14:textId="77777777" w:rsidR="00674DFA" w:rsidRDefault="00674DFA" w:rsidP="00674DFA"/>
    <w:p w14:paraId="4237D821" w14:textId="624EF18B" w:rsidR="001F1D14" w:rsidRDefault="001F1D14" w:rsidP="00A7316A">
      <w:pPr>
        <w:jc w:val="both"/>
      </w:pPr>
      <w:r>
        <w:t xml:space="preserve">En este documento, se mostrará un informe detallado de todos los requisitos </w:t>
      </w:r>
      <w:r w:rsidR="00384E0F">
        <w:t>grupales</w:t>
      </w:r>
      <w:r w:rsidR="0085190E">
        <w:t xml:space="preserve"> </w:t>
      </w:r>
      <w:r>
        <w:t>que han sido sometidos a análisis.</w:t>
      </w:r>
    </w:p>
    <w:p w14:paraId="7699FC3A" w14:textId="7C955EBA" w:rsidR="001F1D14" w:rsidRDefault="001F1D14" w:rsidP="00A7316A">
      <w:pPr>
        <w:jc w:val="both"/>
      </w:pPr>
      <w:r>
        <w:t>Para que un requisito se considere que requiere análisis se deben dar alguno de estos problemas:</w:t>
      </w:r>
    </w:p>
    <w:p w14:paraId="44EF817C" w14:textId="77777777" w:rsidR="001F1D14" w:rsidRDefault="001F1D14" w:rsidP="00A7316A">
      <w:pPr>
        <w:jc w:val="both"/>
      </w:pPr>
    </w:p>
    <w:p w14:paraId="5270670A" w14:textId="4507C3CF" w:rsidR="001F1D14" w:rsidRDefault="001F1D14" w:rsidP="00A7316A">
      <w:pPr>
        <w:pStyle w:val="Prrafodelista"/>
        <w:numPr>
          <w:ilvl w:val="0"/>
          <w:numId w:val="24"/>
        </w:numPr>
        <w:jc w:val="both"/>
      </w:pPr>
      <w:r>
        <w:t>Existe algún tipo de ambigüedad en el requisito por lo que se tiene contactar con el cliente para concretar.</w:t>
      </w:r>
    </w:p>
    <w:p w14:paraId="404767AC" w14:textId="77777777" w:rsidR="008E38C8" w:rsidRDefault="008E38C8" w:rsidP="00A7316A">
      <w:pPr>
        <w:jc w:val="both"/>
      </w:pPr>
    </w:p>
    <w:p w14:paraId="6A0A5993" w14:textId="71CE5EDD" w:rsidR="001F1D14" w:rsidRDefault="001F1D14" w:rsidP="00A7316A">
      <w:pPr>
        <w:pStyle w:val="Prrafodelista"/>
        <w:numPr>
          <w:ilvl w:val="0"/>
          <w:numId w:val="24"/>
        </w:numPr>
        <w:jc w:val="both"/>
      </w:pPr>
      <w:r>
        <w:t xml:space="preserve">El requisito presenta varios modos de abordarlo por lo que se contacta con el cliente para obtener información de </w:t>
      </w:r>
      <w:r w:rsidR="008E38C8">
        <w:t>cuál</w:t>
      </w:r>
      <w:r>
        <w:t xml:space="preserve"> es </w:t>
      </w:r>
      <w:r w:rsidR="008E38C8">
        <w:t>la opción</w:t>
      </w:r>
      <w:r>
        <w:t xml:space="preserve"> que </w:t>
      </w:r>
      <w:r w:rsidR="008E38C8">
        <w:t>más</w:t>
      </w:r>
      <w:r>
        <w:t xml:space="preserve"> le complace.</w:t>
      </w:r>
    </w:p>
    <w:p w14:paraId="09E3E10A" w14:textId="77777777" w:rsidR="008E38C8" w:rsidRDefault="008E38C8" w:rsidP="00A7316A">
      <w:pPr>
        <w:jc w:val="both"/>
      </w:pPr>
    </w:p>
    <w:p w14:paraId="4B750D99" w14:textId="63628C41" w:rsidR="00480CF8" w:rsidRDefault="008E38C8" w:rsidP="00A7316A">
      <w:pPr>
        <w:pStyle w:val="Prrafodelista"/>
        <w:numPr>
          <w:ilvl w:val="0"/>
          <w:numId w:val="24"/>
        </w:numPr>
        <w:jc w:val="both"/>
      </w:pPr>
      <w:r>
        <w:t>El requisito no está descrito completamente, por lo que se tienen que realizar las preguntas pertinentes al cliente para completarlo.</w:t>
      </w:r>
    </w:p>
    <w:p w14:paraId="0FB47E8D" w14:textId="77777777" w:rsidR="00480CF8" w:rsidRDefault="00480CF8" w:rsidP="00A7316A">
      <w:pPr>
        <w:jc w:val="both"/>
      </w:pPr>
    </w:p>
    <w:p w14:paraId="61CDCFDC" w14:textId="77777777" w:rsidR="00480CF8" w:rsidRDefault="00480CF8" w:rsidP="00A7316A">
      <w:pPr>
        <w:pStyle w:val="Prrafodelista"/>
        <w:jc w:val="both"/>
      </w:pPr>
    </w:p>
    <w:p w14:paraId="24155796" w14:textId="444CE745" w:rsidR="00480CF8" w:rsidRDefault="00480CF8" w:rsidP="00A7316A">
      <w:pPr>
        <w:pStyle w:val="Prrafodelista"/>
        <w:numPr>
          <w:ilvl w:val="0"/>
          <w:numId w:val="24"/>
        </w:numPr>
        <w:jc w:val="both"/>
      </w:pPr>
      <w:r>
        <w:t>El requisito presenta algún tipo de error, por lo que se tiene que consultar al cliente si realmente el requisito lo contiene o no.</w:t>
      </w:r>
    </w:p>
    <w:p w14:paraId="7A2D6E97" w14:textId="77777777" w:rsidR="00D16F71" w:rsidRDefault="00D16F71" w:rsidP="0074003D">
      <w:pPr>
        <w:spacing w:before="240"/>
      </w:pPr>
    </w:p>
    <w:p w14:paraId="48C2ED63" w14:textId="77777777" w:rsidR="00674DFA" w:rsidRDefault="00674DFA" w:rsidP="0074003D">
      <w:pPr>
        <w:spacing w:before="240"/>
      </w:pPr>
    </w:p>
    <w:p w14:paraId="7919D218" w14:textId="77777777" w:rsidR="00674DFA" w:rsidRDefault="00674DFA" w:rsidP="0074003D">
      <w:pPr>
        <w:spacing w:before="240"/>
      </w:pPr>
    </w:p>
    <w:p w14:paraId="6E9DD3EF" w14:textId="77777777" w:rsidR="00674DFA" w:rsidRDefault="00674DFA" w:rsidP="0074003D">
      <w:pPr>
        <w:spacing w:before="240"/>
      </w:pPr>
    </w:p>
    <w:p w14:paraId="37D86359" w14:textId="77777777" w:rsidR="00674DFA" w:rsidRDefault="00674DFA" w:rsidP="0074003D">
      <w:pPr>
        <w:spacing w:before="240"/>
      </w:pPr>
    </w:p>
    <w:p w14:paraId="036819FD" w14:textId="77777777" w:rsidR="00674DFA" w:rsidRDefault="00674DFA" w:rsidP="0074003D">
      <w:pPr>
        <w:spacing w:before="240"/>
      </w:pPr>
    </w:p>
    <w:p w14:paraId="4BB9AB6B" w14:textId="77777777" w:rsidR="00674DFA" w:rsidRDefault="00674DFA" w:rsidP="0074003D">
      <w:pPr>
        <w:spacing w:before="240"/>
      </w:pPr>
    </w:p>
    <w:p w14:paraId="2CF1FDAA" w14:textId="77777777" w:rsidR="00674DFA" w:rsidRDefault="00674DFA" w:rsidP="0074003D">
      <w:pPr>
        <w:spacing w:before="240"/>
      </w:pPr>
    </w:p>
    <w:p w14:paraId="5A9D3BC5" w14:textId="77777777" w:rsidR="00674DFA" w:rsidRDefault="00674DFA" w:rsidP="0074003D">
      <w:pPr>
        <w:spacing w:before="240"/>
      </w:pPr>
    </w:p>
    <w:p w14:paraId="5D0AECAD" w14:textId="77777777" w:rsidR="00674DFA" w:rsidRDefault="00674DFA" w:rsidP="0074003D">
      <w:pPr>
        <w:spacing w:before="240"/>
      </w:pPr>
    </w:p>
    <w:p w14:paraId="07268936" w14:textId="77777777" w:rsidR="00674DFA" w:rsidRDefault="00674DFA" w:rsidP="0074003D">
      <w:pPr>
        <w:spacing w:before="240"/>
      </w:pPr>
    </w:p>
    <w:p w14:paraId="09430944" w14:textId="77777777" w:rsidR="00674DFA" w:rsidRDefault="00674DFA" w:rsidP="0074003D">
      <w:pPr>
        <w:spacing w:before="240"/>
      </w:pPr>
    </w:p>
    <w:p w14:paraId="6D2AD81C" w14:textId="69642867" w:rsidR="000B3AB0" w:rsidRDefault="00046775" w:rsidP="00FF791E">
      <w:pPr>
        <w:pStyle w:val="Ttulo1"/>
      </w:pPr>
      <w:bookmarkStart w:id="3" w:name="_Toc138846045"/>
      <w:r>
        <w:lastRenderedPageBreak/>
        <w:t>Contenido</w:t>
      </w:r>
      <w:bookmarkEnd w:id="3"/>
    </w:p>
    <w:p w14:paraId="4A718DC7" w14:textId="77777777" w:rsidR="00674DFA" w:rsidRDefault="00674DFA" w:rsidP="00674DFA"/>
    <w:p w14:paraId="4FF9D164" w14:textId="2E73D0A0" w:rsidR="00C84C97" w:rsidRDefault="00C84C97" w:rsidP="00C84C97">
      <w:pPr>
        <w:jc w:val="both"/>
      </w:pPr>
      <w:r>
        <w:t>-El requisito 29 presenta un error:</w:t>
      </w:r>
    </w:p>
    <w:p w14:paraId="168E417C" w14:textId="77777777" w:rsidR="00C84C97" w:rsidRPr="00C6113E" w:rsidRDefault="00C84C97" w:rsidP="00C84C97">
      <w:pPr>
        <w:keepNext/>
        <w:spacing w:before="240" w:after="240" w:line="240" w:lineRule="auto"/>
        <w:jc w:val="both"/>
      </w:pPr>
      <w:r w:rsidRPr="00826813">
        <w:rPr>
          <w:rStyle w:val="Referenciaintensa"/>
        </w:rPr>
        <w:t>[</w:t>
      </w:r>
      <w:proofErr w:type="spellStart"/>
      <w:r w:rsidRPr="00826813">
        <w:rPr>
          <w:rStyle w:val="Referenciaintensa"/>
        </w:rPr>
        <w:t>Mandatory</w:t>
      </w:r>
      <w:proofErr w:type="spellEnd"/>
      <w:r w:rsidRPr="00826813">
        <w:rPr>
          <w:rStyle w:val="Referenciaintensa"/>
        </w:rPr>
        <w:t>]</w:t>
      </w:r>
      <w:r>
        <w:t xml:space="preserve"> </w:t>
      </w:r>
      <w:proofErr w:type="spellStart"/>
      <w:r w:rsidRPr="00C6113E">
        <w:t>Moments</w:t>
      </w:r>
      <w:proofErr w:type="spellEnd"/>
      <w:r w:rsidRPr="00C6113E">
        <w:t xml:space="preserve">, </w:t>
      </w:r>
      <w:proofErr w:type="spellStart"/>
      <w:r w:rsidRPr="00C6113E">
        <w:t>money</w:t>
      </w:r>
      <w:proofErr w:type="spellEnd"/>
      <w:r w:rsidRPr="00C6113E">
        <w:t xml:space="preserve"> </w:t>
      </w:r>
      <w:proofErr w:type="spellStart"/>
      <w:r w:rsidRPr="00C6113E">
        <w:t>amounts</w:t>
      </w:r>
      <w:proofErr w:type="spellEnd"/>
      <w:r w:rsidRPr="00C6113E">
        <w:t xml:space="preserve">, and </w:t>
      </w:r>
      <w:proofErr w:type="spellStart"/>
      <w:r w:rsidRPr="00C6113E">
        <w:t>Booleans</w:t>
      </w:r>
      <w:proofErr w:type="spellEnd"/>
      <w:r w:rsidRPr="00C6113E">
        <w:t xml:space="preserve"> </w:t>
      </w:r>
      <w:proofErr w:type="spellStart"/>
      <w:r w:rsidRPr="00C6113E">
        <w:t>must</w:t>
      </w:r>
      <w:proofErr w:type="spellEnd"/>
      <w:r w:rsidRPr="00C6113E">
        <w:t xml:space="preserve"> be </w:t>
      </w:r>
      <w:proofErr w:type="spellStart"/>
      <w:r w:rsidRPr="00C6113E">
        <w:t>internationalised</w:t>
      </w:r>
      <w:proofErr w:type="spellEnd"/>
      <w:r w:rsidRPr="00C6113E">
        <w:t xml:space="preserve"> </w:t>
      </w:r>
      <w:proofErr w:type="spellStart"/>
      <w:r w:rsidRPr="00C6113E">
        <w:t>when</w:t>
      </w:r>
      <w:proofErr w:type="spellEnd"/>
      <w:r w:rsidRPr="00C6113E">
        <w:t xml:space="preserve"> </w:t>
      </w:r>
      <w:proofErr w:type="spellStart"/>
      <w:r w:rsidRPr="00C6113E">
        <w:t>they</w:t>
      </w:r>
      <w:proofErr w:type="spellEnd"/>
      <w:r w:rsidRPr="00C6113E">
        <w:t xml:space="preserve"> are </w:t>
      </w:r>
      <w:proofErr w:type="spellStart"/>
      <w:r w:rsidRPr="00C6113E">
        <w:t>shown</w:t>
      </w:r>
      <w:proofErr w:type="spellEnd"/>
      <w:r w:rsidRPr="00C6113E">
        <w:t xml:space="preserve">. </w:t>
      </w:r>
      <w:proofErr w:type="spellStart"/>
      <w:r w:rsidRPr="00C6113E">
        <w:t>Other</w:t>
      </w:r>
      <w:proofErr w:type="spellEnd"/>
      <w:r w:rsidRPr="00C6113E">
        <w:t xml:space="preserve"> </w:t>
      </w:r>
      <w:proofErr w:type="spellStart"/>
      <w:r w:rsidRPr="00C6113E">
        <w:t>kinds</w:t>
      </w:r>
      <w:proofErr w:type="spellEnd"/>
      <w:r w:rsidRPr="00C6113E">
        <w:t xml:space="preserve"> </w:t>
      </w:r>
      <w:proofErr w:type="spellStart"/>
      <w:r w:rsidRPr="00C6113E">
        <w:t>of</w:t>
      </w:r>
      <w:proofErr w:type="spellEnd"/>
      <w:r w:rsidRPr="00C6113E">
        <w:t xml:space="preserve"> data are </w:t>
      </w:r>
      <w:proofErr w:type="spellStart"/>
      <w:r w:rsidRPr="00C6113E">
        <w:t>not</w:t>
      </w:r>
      <w:proofErr w:type="spellEnd"/>
      <w:r w:rsidRPr="00C6113E">
        <w:t xml:space="preserve"> </w:t>
      </w:r>
      <w:proofErr w:type="spellStart"/>
      <w:r w:rsidRPr="00C6113E">
        <w:t>expected</w:t>
      </w:r>
      <w:proofErr w:type="spellEnd"/>
      <w:r w:rsidRPr="00C6113E">
        <w:t xml:space="preserve"> </w:t>
      </w:r>
      <w:proofErr w:type="spellStart"/>
      <w:r w:rsidRPr="00C6113E">
        <w:t>to</w:t>
      </w:r>
      <w:proofErr w:type="spellEnd"/>
      <w:r w:rsidRPr="00C6113E">
        <w:t xml:space="preserve"> be </w:t>
      </w:r>
      <w:proofErr w:type="spellStart"/>
      <w:r w:rsidRPr="00C6113E">
        <w:t>internationalised</w:t>
      </w:r>
      <w:proofErr w:type="spellEnd"/>
      <w:r w:rsidRPr="00C6113E">
        <w:t>.</w:t>
      </w:r>
      <w:r>
        <w:t xml:space="preserve">  </w:t>
      </w:r>
      <w:proofErr w:type="spellStart"/>
      <w:r>
        <w:t>This</w:t>
      </w:r>
      <w:proofErr w:type="spellEnd"/>
      <w:r>
        <w:t xml:space="preserve"> </w:t>
      </w:r>
      <w:proofErr w:type="spellStart"/>
      <w:r>
        <w:t>requirement</w:t>
      </w:r>
      <w:proofErr w:type="spellEnd"/>
      <w:r>
        <w:t xml:space="preserve"> </w:t>
      </w:r>
      <w:proofErr w:type="spellStart"/>
      <w:r>
        <w:t>must</w:t>
      </w:r>
      <w:proofErr w:type="spellEnd"/>
      <w:r>
        <w:t xml:space="preserve"> be </w:t>
      </w:r>
      <w:proofErr w:type="spellStart"/>
      <w:r>
        <w:t>fulfilled</w:t>
      </w:r>
      <w:proofErr w:type="spellEnd"/>
      <w:r>
        <w:t xml:space="preserve"> in </w:t>
      </w:r>
      <w:proofErr w:type="spellStart"/>
      <w:r>
        <w:t>this</w:t>
      </w:r>
      <w:proofErr w:type="spellEnd"/>
      <w:r>
        <w:t xml:space="preserve"> and </w:t>
      </w:r>
      <w:proofErr w:type="spellStart"/>
      <w:r>
        <w:t>every</w:t>
      </w:r>
      <w:proofErr w:type="spellEnd"/>
      <w:r>
        <w:t xml:space="preserve"> </w:t>
      </w:r>
      <w:proofErr w:type="spellStart"/>
      <w:r>
        <w:t>subsequent</w:t>
      </w:r>
      <w:proofErr w:type="spellEnd"/>
      <w:r>
        <w:t xml:space="preserve"> </w:t>
      </w:r>
      <w:proofErr w:type="spellStart"/>
      <w:r>
        <w:t>group</w:t>
      </w:r>
      <w:proofErr w:type="spellEnd"/>
      <w:r>
        <w:t xml:space="preserve"> </w:t>
      </w:r>
      <w:proofErr w:type="spellStart"/>
      <w:r>
        <w:t>or</w:t>
      </w:r>
      <w:proofErr w:type="spellEnd"/>
      <w:r>
        <w:t xml:space="preserve"> individual </w:t>
      </w:r>
      <w:proofErr w:type="spellStart"/>
      <w:r>
        <w:t>deliverable</w:t>
      </w:r>
      <w:proofErr w:type="spellEnd"/>
      <w:r>
        <w:t>.</w:t>
      </w:r>
    </w:p>
    <w:p w14:paraId="3E048A33" w14:textId="531122CD" w:rsidR="00C84C97" w:rsidRDefault="00C84C97" w:rsidP="00C84C97">
      <w:pPr>
        <w:keepNext/>
        <w:spacing w:before="240" w:after="240" w:line="240" w:lineRule="auto"/>
        <w:jc w:val="both"/>
      </w:pPr>
      <w:r>
        <w:t xml:space="preserve">Se ha detectado que el requisito 29 presenta un error debido a que, para los enumerados, los momentos y las cantidades de dinero el </w:t>
      </w:r>
      <w:proofErr w:type="spellStart"/>
      <w:r>
        <w:t>framework</w:t>
      </w:r>
      <w:proofErr w:type="spellEnd"/>
      <w:r>
        <w:t xml:space="preserve"> no proporciona soporte.</w:t>
      </w:r>
    </w:p>
    <w:p w14:paraId="4F36A815" w14:textId="7E1A5113" w:rsidR="00C84C97" w:rsidRDefault="00C84C97" w:rsidP="00C84C97">
      <w:pPr>
        <w:keepNext/>
        <w:spacing w:before="240" w:after="240" w:line="240" w:lineRule="auto"/>
        <w:jc w:val="both"/>
      </w:pPr>
      <w:r>
        <w:t xml:space="preserve">Para solucionar este problema, se ha dialogado con el cliente y la solución alcanzada es marcar esta tarea como realizada, pero, aunque no ofrezca soporte para los booleanos también, si son mostrados por la aplicación, estos deben ser mostrados que no sea texto, como, por ejemplo, un </w:t>
      </w:r>
      <w:proofErr w:type="spellStart"/>
      <w:r>
        <w:t>check</w:t>
      </w:r>
      <w:proofErr w:type="spellEnd"/>
      <w:r>
        <w:t>-box.</w:t>
      </w:r>
    </w:p>
    <w:p w14:paraId="7EDB1A7F" w14:textId="77777777" w:rsidR="00C84C97" w:rsidRDefault="00C84C97" w:rsidP="00C84C97">
      <w:pPr>
        <w:keepNext/>
        <w:spacing w:before="240" w:after="240" w:line="240" w:lineRule="auto"/>
        <w:jc w:val="both"/>
      </w:pPr>
      <w:r>
        <w:t>La conversación con el cliente queda registrada en el siguiente enlace:</w:t>
      </w:r>
    </w:p>
    <w:p w14:paraId="6D981D41" w14:textId="77777777" w:rsidR="00FF4CE0" w:rsidRDefault="00000000" w:rsidP="00A7316A">
      <w:pPr>
        <w:jc w:val="both"/>
        <w:rPr>
          <w:rStyle w:val="Hipervnculo"/>
        </w:rPr>
      </w:pPr>
      <w:hyperlink r:id="rId15" w:history="1">
        <w:r w:rsidR="00C84C97" w:rsidRPr="00C84C97">
          <w:rPr>
            <w:rStyle w:val="Hipervnculo"/>
          </w:rPr>
          <w:t>https://ev.us.es/webapps/discussionboard/do/message?action=list_messages&amp;course_id=_63009_1&amp;nav=discussion_board&amp;conf_id=_303964_1&amp;forum_id=_206215_1&amp;message_id=_365604_1</w:t>
        </w:r>
      </w:hyperlink>
    </w:p>
    <w:p w14:paraId="4A9A6831" w14:textId="77777777" w:rsidR="00FF4CE0" w:rsidRDefault="00FF4CE0" w:rsidP="00A7316A">
      <w:pPr>
        <w:jc w:val="both"/>
        <w:rPr>
          <w:rStyle w:val="Hipervnculo"/>
        </w:rPr>
      </w:pPr>
    </w:p>
    <w:p w14:paraId="7ED17A16" w14:textId="77777777" w:rsidR="00FF4CE0" w:rsidRDefault="00FF4CE0" w:rsidP="00FF4CE0">
      <w:pPr>
        <w:jc w:val="both"/>
      </w:pPr>
      <w:r>
        <w:t>-Error general al mostrar requisitos.</w:t>
      </w:r>
    </w:p>
    <w:p w14:paraId="08AC9090" w14:textId="77777777" w:rsidR="00FF4CE0" w:rsidRPr="00C6113E" w:rsidRDefault="00FF4CE0" w:rsidP="00FF4CE0">
      <w:pPr>
        <w:keepNext/>
        <w:spacing w:before="240" w:after="240" w:line="240" w:lineRule="auto"/>
        <w:jc w:val="both"/>
      </w:pPr>
      <w:r w:rsidRPr="00826813">
        <w:rPr>
          <w:rStyle w:val="Referenciaintensa"/>
        </w:rPr>
        <w:t>[</w:t>
      </w:r>
      <w:proofErr w:type="spellStart"/>
      <w:r w:rsidRPr="00826813">
        <w:rPr>
          <w:rStyle w:val="Referenciaintensa"/>
        </w:rPr>
        <w:t>Mandatory</w:t>
      </w:r>
      <w:proofErr w:type="spellEnd"/>
      <w:r w:rsidRPr="00826813">
        <w:rPr>
          <w:rStyle w:val="Referenciaintensa"/>
        </w:rPr>
        <w:t>]</w:t>
      </w:r>
      <w:r>
        <w:t xml:space="preserve"> </w:t>
      </w:r>
      <w:proofErr w:type="spellStart"/>
      <w:r w:rsidRPr="00C6113E">
        <w:t>Operations</w:t>
      </w:r>
      <w:proofErr w:type="spellEnd"/>
      <w:r w:rsidRPr="00C6113E">
        <w:t xml:space="preserve"> </w:t>
      </w:r>
      <w:proofErr w:type="spellStart"/>
      <w:r w:rsidRPr="00C6113E">
        <w:t>by</w:t>
      </w:r>
      <w:proofErr w:type="spellEnd"/>
      <w:r w:rsidRPr="00C6113E">
        <w:t xml:space="preserve"> </w:t>
      </w:r>
      <w:proofErr w:type="spellStart"/>
      <w:r>
        <w:t>any</w:t>
      </w:r>
      <w:proofErr w:type="spellEnd"/>
      <w:r>
        <w:t xml:space="preserve"> </w:t>
      </w:r>
      <w:proofErr w:type="spellStart"/>
      <w:r w:rsidRPr="00C6113E">
        <w:t>principals</w:t>
      </w:r>
      <w:proofErr w:type="spellEnd"/>
      <w:r w:rsidRPr="00C6113E">
        <w:t xml:space="preserve"> </w:t>
      </w:r>
      <w:proofErr w:type="spellStart"/>
      <w:r w:rsidRPr="00C6113E">
        <w:t>on</w:t>
      </w:r>
      <w:proofErr w:type="spellEnd"/>
      <w:r w:rsidRPr="00C6113E">
        <w:t xml:space="preserve"> </w:t>
      </w:r>
      <w:proofErr w:type="spellStart"/>
      <w:r>
        <w:t>peep</w:t>
      </w:r>
      <w:r w:rsidRPr="00C6113E">
        <w:t>s</w:t>
      </w:r>
      <w:proofErr w:type="spellEnd"/>
      <w:r w:rsidRPr="00C6113E">
        <w:t>:</w:t>
      </w:r>
    </w:p>
    <w:p w14:paraId="5F32A367" w14:textId="77777777" w:rsidR="00FF4CE0" w:rsidRDefault="00FF4CE0" w:rsidP="00FF4CE0">
      <w:pPr>
        <w:pStyle w:val="Prrafodesublista"/>
      </w:pPr>
      <w:r w:rsidRPr="00C6113E">
        <w:t xml:space="preserve">List the </w:t>
      </w:r>
      <w:r>
        <w:t>peep</w:t>
      </w:r>
      <w:r w:rsidRPr="00C6113E">
        <w:t xml:space="preserve">s </w:t>
      </w:r>
      <w:r>
        <w:t>and show their details</w:t>
      </w:r>
      <w:r w:rsidRPr="00C6113E">
        <w:t>.</w:t>
      </w:r>
    </w:p>
    <w:p w14:paraId="045D9984" w14:textId="77777777" w:rsidR="00FF4CE0" w:rsidRDefault="00FF4CE0" w:rsidP="00FF4CE0">
      <w:pPr>
        <w:jc w:val="both"/>
      </w:pPr>
    </w:p>
    <w:p w14:paraId="54A7132F" w14:textId="77777777" w:rsidR="00FF4CE0" w:rsidRPr="00C6113E" w:rsidRDefault="00FF4CE0" w:rsidP="00FF4CE0">
      <w:pPr>
        <w:keepNext/>
        <w:spacing w:before="240" w:after="240" w:line="240" w:lineRule="auto"/>
        <w:jc w:val="both"/>
      </w:pPr>
      <w:proofErr w:type="spellStart"/>
      <w:r w:rsidRPr="00C6113E">
        <w:t>Operations</w:t>
      </w:r>
      <w:proofErr w:type="spellEnd"/>
      <w:r w:rsidRPr="00C6113E">
        <w:t xml:space="preserve"> </w:t>
      </w:r>
      <w:proofErr w:type="spellStart"/>
      <w:r w:rsidRPr="00C6113E">
        <w:t>by</w:t>
      </w:r>
      <w:proofErr w:type="spellEnd"/>
      <w:r w:rsidRPr="00C6113E">
        <w:t xml:space="preserve"> </w:t>
      </w:r>
      <w:proofErr w:type="spellStart"/>
      <w:r>
        <w:t>authenticated</w:t>
      </w:r>
      <w:proofErr w:type="spellEnd"/>
      <w:r>
        <w:t xml:space="preserve"> </w:t>
      </w:r>
      <w:proofErr w:type="spellStart"/>
      <w:r>
        <w:t>principals</w:t>
      </w:r>
      <w:proofErr w:type="spellEnd"/>
      <w:r>
        <w:t xml:space="preserve"> </w:t>
      </w:r>
      <w:proofErr w:type="spellStart"/>
      <w:r>
        <w:t>on</w:t>
      </w:r>
      <w:proofErr w:type="spellEnd"/>
      <w:r>
        <w:t xml:space="preserve"> </w:t>
      </w:r>
      <w:proofErr w:type="spellStart"/>
      <w:r>
        <w:t>bulletins</w:t>
      </w:r>
      <w:proofErr w:type="spellEnd"/>
      <w:r w:rsidRPr="00C6113E">
        <w:t>:</w:t>
      </w:r>
    </w:p>
    <w:p w14:paraId="2897E17F" w14:textId="77777777" w:rsidR="00FF4CE0" w:rsidRPr="00C6113E" w:rsidRDefault="00FF4CE0" w:rsidP="00FF4CE0">
      <w:pPr>
        <w:pStyle w:val="Prrafodesublista"/>
      </w:pPr>
      <w:r w:rsidRPr="00C6113E">
        <w:t xml:space="preserve">List </w:t>
      </w:r>
      <w:r>
        <w:t>the bulletins and show their details</w:t>
      </w:r>
      <w:r w:rsidRPr="00C6113E">
        <w:t>.</w:t>
      </w:r>
    </w:p>
    <w:p w14:paraId="33EE2E17" w14:textId="49AABC12" w:rsidR="00FF4CE0" w:rsidRDefault="00FF4CE0" w:rsidP="00FF4CE0">
      <w:pPr>
        <w:jc w:val="both"/>
      </w:pPr>
    </w:p>
    <w:p w14:paraId="749B0959" w14:textId="77777777" w:rsidR="00FF4CE0" w:rsidRPr="00C6113E" w:rsidRDefault="00FF4CE0" w:rsidP="00FF4CE0">
      <w:pPr>
        <w:keepNext/>
        <w:spacing w:before="240" w:after="240" w:line="240" w:lineRule="auto"/>
        <w:jc w:val="both"/>
      </w:pPr>
      <w:proofErr w:type="spellStart"/>
      <w:r w:rsidRPr="00C6113E">
        <w:t>Operations</w:t>
      </w:r>
      <w:proofErr w:type="spellEnd"/>
      <w:r w:rsidRPr="00C6113E">
        <w:t xml:space="preserve"> </w:t>
      </w:r>
      <w:proofErr w:type="spellStart"/>
      <w:r w:rsidRPr="00C6113E">
        <w:t>by</w:t>
      </w:r>
      <w:proofErr w:type="spellEnd"/>
      <w:r w:rsidRPr="00C6113E">
        <w:t xml:space="preserve"> </w:t>
      </w:r>
      <w:proofErr w:type="spellStart"/>
      <w:r>
        <w:t>authenticated</w:t>
      </w:r>
      <w:proofErr w:type="spellEnd"/>
      <w:r>
        <w:t xml:space="preserve"> </w:t>
      </w:r>
      <w:proofErr w:type="spellStart"/>
      <w:r>
        <w:t>principals</w:t>
      </w:r>
      <w:proofErr w:type="spellEnd"/>
      <w:r>
        <w:t xml:space="preserve"> </w:t>
      </w:r>
      <w:proofErr w:type="spellStart"/>
      <w:r w:rsidRPr="00C6113E">
        <w:t>on</w:t>
      </w:r>
      <w:proofErr w:type="spellEnd"/>
      <w:r w:rsidRPr="00C6113E">
        <w:t xml:space="preserve"> </w:t>
      </w:r>
      <w:proofErr w:type="spellStart"/>
      <w:r>
        <w:t>offers</w:t>
      </w:r>
      <w:proofErr w:type="spellEnd"/>
      <w:r w:rsidRPr="00C6113E">
        <w:t>:</w:t>
      </w:r>
    </w:p>
    <w:p w14:paraId="7AC28B59" w14:textId="77777777" w:rsidR="00FF4CE0" w:rsidRPr="00C6113E" w:rsidRDefault="00FF4CE0" w:rsidP="00FF4CE0">
      <w:pPr>
        <w:pStyle w:val="Prrafodesublista"/>
      </w:pPr>
      <w:r w:rsidRPr="00C6113E">
        <w:t xml:space="preserve">List </w:t>
      </w:r>
      <w:r>
        <w:t>the offers in the system and show their details.</w:t>
      </w:r>
    </w:p>
    <w:p w14:paraId="672929FC" w14:textId="77777777" w:rsidR="00FF4CE0" w:rsidRDefault="00FF4CE0" w:rsidP="00FF4CE0">
      <w:pPr>
        <w:jc w:val="both"/>
      </w:pPr>
    </w:p>
    <w:p w14:paraId="701BCBA0" w14:textId="77777777" w:rsidR="00FF4CE0" w:rsidRPr="00C6113E" w:rsidRDefault="00FF4CE0" w:rsidP="00FF4CE0">
      <w:pPr>
        <w:keepNext/>
        <w:spacing w:before="240" w:after="240" w:line="240" w:lineRule="auto"/>
        <w:jc w:val="both"/>
      </w:pPr>
      <w:proofErr w:type="spellStart"/>
      <w:r w:rsidRPr="00C6113E">
        <w:lastRenderedPageBreak/>
        <w:t>Operations</w:t>
      </w:r>
      <w:proofErr w:type="spellEnd"/>
      <w:r w:rsidRPr="00C6113E">
        <w:t xml:space="preserve"> </w:t>
      </w:r>
      <w:proofErr w:type="spellStart"/>
      <w:r w:rsidRPr="00C6113E">
        <w:t>by</w:t>
      </w:r>
      <w:proofErr w:type="spellEnd"/>
      <w:r w:rsidRPr="00C6113E">
        <w:t xml:space="preserve"> </w:t>
      </w:r>
      <w:proofErr w:type="spellStart"/>
      <w:r>
        <w:t>administrators</w:t>
      </w:r>
      <w:proofErr w:type="spellEnd"/>
      <w:r>
        <w:t xml:space="preserve"> </w:t>
      </w:r>
      <w:proofErr w:type="spellStart"/>
      <w:r w:rsidRPr="00C6113E">
        <w:t>on</w:t>
      </w:r>
      <w:proofErr w:type="spellEnd"/>
      <w:r w:rsidRPr="00C6113E">
        <w:t xml:space="preserve"> </w:t>
      </w:r>
      <w:proofErr w:type="spellStart"/>
      <w:r>
        <w:t>offers</w:t>
      </w:r>
      <w:proofErr w:type="spellEnd"/>
      <w:r w:rsidRPr="00C6113E">
        <w:t>:</w:t>
      </w:r>
    </w:p>
    <w:p w14:paraId="755FB31B" w14:textId="77777777" w:rsidR="00FF4CE0" w:rsidRPr="00C6113E" w:rsidRDefault="00FF4CE0" w:rsidP="00FF4CE0">
      <w:pPr>
        <w:pStyle w:val="Prrafodesublista"/>
      </w:pPr>
      <w:r w:rsidRPr="00C6113E">
        <w:t xml:space="preserve">List </w:t>
      </w:r>
      <w:r>
        <w:t>the offers in the system and show their details.</w:t>
      </w:r>
    </w:p>
    <w:p w14:paraId="736707EB" w14:textId="77777777" w:rsidR="00FF4CE0" w:rsidRDefault="00FF4CE0" w:rsidP="00FF4CE0">
      <w:pPr>
        <w:pStyle w:val="Prrafodesublista"/>
      </w:pPr>
      <w:r>
        <w:t>Post, update or delete an offer.</w:t>
      </w:r>
    </w:p>
    <w:p w14:paraId="39815C31" w14:textId="77777777" w:rsidR="00FF4CE0" w:rsidRDefault="00FF4CE0" w:rsidP="00FF4CE0">
      <w:pPr>
        <w:pStyle w:val="Prrafodesublista"/>
        <w:numPr>
          <w:ilvl w:val="0"/>
          <w:numId w:val="0"/>
        </w:numPr>
      </w:pPr>
    </w:p>
    <w:p w14:paraId="2C2D10CC" w14:textId="77777777" w:rsidR="00FF4CE0" w:rsidRDefault="00FF4CE0" w:rsidP="00FF4CE0">
      <w:pPr>
        <w:keepNext/>
        <w:spacing w:before="240" w:after="240" w:line="240" w:lineRule="auto"/>
        <w:jc w:val="both"/>
      </w:pPr>
      <w:proofErr w:type="spellStart"/>
      <w:r>
        <w:t>Operations</w:t>
      </w:r>
      <w:proofErr w:type="spellEnd"/>
      <w:r>
        <w:t xml:space="preserve"> </w:t>
      </w:r>
      <w:proofErr w:type="spellStart"/>
      <w:r>
        <w:t>by</w:t>
      </w:r>
      <w:proofErr w:type="spellEnd"/>
      <w:r>
        <w:t xml:space="preserve"> </w:t>
      </w:r>
      <w:proofErr w:type="spellStart"/>
      <w:r>
        <w:t>authenticated</w:t>
      </w:r>
      <w:proofErr w:type="spellEnd"/>
      <w:r>
        <w:t xml:space="preserve"> </w:t>
      </w:r>
      <w:proofErr w:type="spellStart"/>
      <w:r>
        <w:t>principals</w:t>
      </w:r>
      <w:proofErr w:type="spellEnd"/>
      <w:r>
        <w:t xml:space="preserve"> </w:t>
      </w:r>
      <w:proofErr w:type="spellStart"/>
      <w:r>
        <w:t>on</w:t>
      </w:r>
      <w:proofErr w:type="spellEnd"/>
      <w:r>
        <w:t xml:space="preserve"> notes:</w:t>
      </w:r>
    </w:p>
    <w:p w14:paraId="57EA1C67" w14:textId="77777777" w:rsidR="00FF4CE0" w:rsidRDefault="00FF4CE0" w:rsidP="00FF4CE0">
      <w:pPr>
        <w:pStyle w:val="Prrafodesublista"/>
      </w:pPr>
      <w:r>
        <w:t>List the notes that are not older than one month and show their details.</w:t>
      </w:r>
    </w:p>
    <w:p w14:paraId="390E12FB" w14:textId="77777777" w:rsidR="00FF4CE0" w:rsidRDefault="00FF4CE0" w:rsidP="00FF4CE0">
      <w:pPr>
        <w:pStyle w:val="Prrafodesublista"/>
        <w:numPr>
          <w:ilvl w:val="0"/>
          <w:numId w:val="0"/>
        </w:numPr>
      </w:pPr>
    </w:p>
    <w:p w14:paraId="7D621849" w14:textId="77777777" w:rsidR="00FF4CE0" w:rsidRDefault="00FF4CE0" w:rsidP="00FF4CE0">
      <w:pPr>
        <w:keepNext/>
        <w:spacing w:before="240" w:after="240" w:line="240" w:lineRule="auto"/>
        <w:jc w:val="both"/>
      </w:pPr>
      <w:r w:rsidRPr="00826813">
        <w:rPr>
          <w:rStyle w:val="Referenciaintensa"/>
        </w:rPr>
        <w:t>[</w:t>
      </w:r>
      <w:proofErr w:type="spellStart"/>
      <w:r w:rsidRPr="00826813">
        <w:rPr>
          <w:rStyle w:val="Referenciaintensa"/>
        </w:rPr>
        <w:t>Mandatory</w:t>
      </w:r>
      <w:proofErr w:type="spellEnd"/>
      <w:r w:rsidRPr="00826813">
        <w:rPr>
          <w:rStyle w:val="Referenciaintensa"/>
        </w:rPr>
        <w:t>]</w:t>
      </w:r>
      <w:r>
        <w:t xml:space="preserve"> </w:t>
      </w:r>
      <w:proofErr w:type="spellStart"/>
      <w:r>
        <w:t>Operations</w:t>
      </w:r>
      <w:proofErr w:type="spellEnd"/>
      <w:r>
        <w:t xml:space="preserve"> </w:t>
      </w:r>
      <w:proofErr w:type="spellStart"/>
      <w:r>
        <w:t>by</w:t>
      </w:r>
      <w:proofErr w:type="spellEnd"/>
      <w:r>
        <w:t xml:space="preserve"> </w:t>
      </w:r>
      <w:proofErr w:type="spellStart"/>
      <w:r>
        <w:t>any</w:t>
      </w:r>
      <w:proofErr w:type="spellEnd"/>
      <w:r>
        <w:t xml:space="preserve"> </w:t>
      </w:r>
      <w:proofErr w:type="spellStart"/>
      <w:r>
        <w:t>principals</w:t>
      </w:r>
      <w:proofErr w:type="spellEnd"/>
      <w:r>
        <w:t xml:space="preserve"> </w:t>
      </w:r>
      <w:proofErr w:type="spellStart"/>
      <w:r>
        <w:t>on</w:t>
      </w:r>
      <w:proofErr w:type="spellEnd"/>
      <w:r>
        <w:t xml:space="preserve"> banners:</w:t>
      </w:r>
    </w:p>
    <w:p w14:paraId="374AB409" w14:textId="77777777" w:rsidR="00FF4CE0" w:rsidRDefault="00FF4CE0" w:rsidP="00FF4CE0">
      <w:pPr>
        <w:pStyle w:val="Prrafodesublista"/>
      </w:pPr>
      <w:r>
        <w:t xml:space="preserve">Display any of them randomly, </w:t>
      </w:r>
      <w:proofErr w:type="gramStart"/>
      <w:r>
        <w:t>as long as</w:t>
      </w:r>
      <w:proofErr w:type="gramEnd"/>
      <w:r>
        <w:t xml:space="preserve"> its display period are active; the banners must be shown in every page as little intrusively as possible.</w:t>
      </w:r>
    </w:p>
    <w:p w14:paraId="72773DDC" w14:textId="77777777" w:rsidR="00FF4CE0" w:rsidRDefault="00FF4CE0" w:rsidP="00FF4CE0">
      <w:pPr>
        <w:pStyle w:val="Prrafodesublista"/>
        <w:numPr>
          <w:ilvl w:val="0"/>
          <w:numId w:val="0"/>
        </w:numPr>
      </w:pPr>
    </w:p>
    <w:p w14:paraId="286B5DAB" w14:textId="77777777" w:rsidR="00FF4CE0" w:rsidRDefault="00FF4CE0" w:rsidP="00FF4CE0">
      <w:pPr>
        <w:keepNext/>
        <w:spacing w:before="240" w:after="240" w:line="240" w:lineRule="auto"/>
        <w:jc w:val="both"/>
      </w:pPr>
      <w:r w:rsidRPr="00826813">
        <w:rPr>
          <w:rStyle w:val="Referenciaintensa"/>
        </w:rPr>
        <w:t>[</w:t>
      </w:r>
      <w:proofErr w:type="spellStart"/>
      <w:r w:rsidRPr="00826813">
        <w:rPr>
          <w:rStyle w:val="Referenciaintensa"/>
        </w:rPr>
        <w:t>Mandatory</w:t>
      </w:r>
      <w:proofErr w:type="spellEnd"/>
      <w:r w:rsidRPr="00826813">
        <w:rPr>
          <w:rStyle w:val="Referenciaintensa"/>
        </w:rPr>
        <w:t>]</w:t>
      </w:r>
      <w:r>
        <w:t xml:space="preserve"> </w:t>
      </w:r>
      <w:proofErr w:type="spellStart"/>
      <w:r>
        <w:t>Operations</w:t>
      </w:r>
      <w:proofErr w:type="spellEnd"/>
      <w:r>
        <w:t xml:space="preserve"> </w:t>
      </w:r>
      <w:proofErr w:type="spellStart"/>
      <w:r>
        <w:t>by</w:t>
      </w:r>
      <w:proofErr w:type="spellEnd"/>
      <w:r>
        <w:t xml:space="preserve"> </w:t>
      </w:r>
      <w:proofErr w:type="spellStart"/>
      <w:r>
        <w:t>administrators</w:t>
      </w:r>
      <w:proofErr w:type="spellEnd"/>
      <w:r>
        <w:t xml:space="preserve"> </w:t>
      </w:r>
      <w:proofErr w:type="spellStart"/>
      <w:r>
        <w:t>on</w:t>
      </w:r>
      <w:proofErr w:type="spellEnd"/>
      <w:r>
        <w:t xml:space="preserve"> banners:</w:t>
      </w:r>
    </w:p>
    <w:p w14:paraId="39F51E8C" w14:textId="77777777" w:rsidR="00FF4CE0" w:rsidRDefault="00FF4CE0" w:rsidP="00FF4CE0">
      <w:pPr>
        <w:pStyle w:val="Prrafodesublista"/>
      </w:pPr>
      <w:r>
        <w:t>List the banners and show their details.</w:t>
      </w:r>
    </w:p>
    <w:p w14:paraId="0BA1A7E5" w14:textId="77777777" w:rsidR="00FF4CE0" w:rsidRDefault="00FF4CE0" w:rsidP="00FF4CE0">
      <w:pPr>
        <w:pStyle w:val="Prrafodesublista"/>
      </w:pPr>
      <w:r>
        <w:t xml:space="preserve">Create, update, or delete a banner.  </w:t>
      </w:r>
    </w:p>
    <w:p w14:paraId="353A3D08" w14:textId="77777777" w:rsidR="00FF4CE0" w:rsidRDefault="00FF4CE0" w:rsidP="00FF4CE0">
      <w:pPr>
        <w:pStyle w:val="Prrafodesublista"/>
        <w:numPr>
          <w:ilvl w:val="0"/>
          <w:numId w:val="0"/>
        </w:numPr>
      </w:pPr>
    </w:p>
    <w:p w14:paraId="3F2CBF08" w14:textId="0D016CE7" w:rsidR="00FF4CE0" w:rsidRDefault="00FF4CE0" w:rsidP="00FF4CE0">
      <w:pPr>
        <w:pStyle w:val="Prrafodesublista"/>
        <w:numPr>
          <w:ilvl w:val="0"/>
          <w:numId w:val="0"/>
        </w:numPr>
      </w:pPr>
      <w:r>
        <w:t xml:space="preserve">Se ha </w:t>
      </w:r>
      <w:proofErr w:type="spellStart"/>
      <w:r>
        <w:t>detectado</w:t>
      </w:r>
      <w:proofErr w:type="spellEnd"/>
      <w:r>
        <w:t xml:space="preserve"> un error </w:t>
      </w:r>
      <w:proofErr w:type="spellStart"/>
      <w:r>
        <w:t>en</w:t>
      </w:r>
      <w:proofErr w:type="spellEnd"/>
      <w:r>
        <w:t xml:space="preserve"> </w:t>
      </w:r>
      <w:proofErr w:type="spellStart"/>
      <w:r>
        <w:t>todos</w:t>
      </w:r>
      <w:proofErr w:type="spellEnd"/>
      <w:r>
        <w:t xml:space="preserve"> </w:t>
      </w:r>
      <w:proofErr w:type="spellStart"/>
      <w:r>
        <w:t>los</w:t>
      </w:r>
      <w:proofErr w:type="spellEnd"/>
      <w:r>
        <w:t xml:space="preserve"> </w:t>
      </w:r>
      <w:proofErr w:type="spellStart"/>
      <w:r>
        <w:t>requisitos</w:t>
      </w:r>
      <w:proofErr w:type="spellEnd"/>
      <w:r>
        <w:t xml:space="preserve">, </w:t>
      </w:r>
      <w:proofErr w:type="spellStart"/>
      <w:r>
        <w:t>debido</w:t>
      </w:r>
      <w:proofErr w:type="spellEnd"/>
      <w:r>
        <w:t xml:space="preserve"> a que </w:t>
      </w:r>
      <w:proofErr w:type="spellStart"/>
      <w:r>
        <w:t>cuando</w:t>
      </w:r>
      <w:proofErr w:type="spellEnd"/>
      <w:r>
        <w:t xml:space="preserve"> </w:t>
      </w:r>
      <w:proofErr w:type="spellStart"/>
      <w:r>
        <w:t>intentamos</w:t>
      </w:r>
      <w:proofErr w:type="spellEnd"/>
      <w:r>
        <w:t xml:space="preserve"> </w:t>
      </w:r>
      <w:proofErr w:type="spellStart"/>
      <w:r>
        <w:t>mostrar</w:t>
      </w:r>
      <w:proofErr w:type="spellEnd"/>
      <w:r>
        <w:t xml:space="preserve"> </w:t>
      </w:r>
      <w:proofErr w:type="spellStart"/>
      <w:r>
        <w:t>caracteres</w:t>
      </w:r>
      <w:proofErr w:type="spellEnd"/>
      <w:r>
        <w:t xml:space="preserve"> </w:t>
      </w:r>
      <w:proofErr w:type="spellStart"/>
      <w:r>
        <w:t>especiales</w:t>
      </w:r>
      <w:proofErr w:type="spellEnd"/>
      <w:r>
        <w:t xml:space="preserve">, y </w:t>
      </w:r>
      <w:proofErr w:type="spellStart"/>
      <w:r>
        <w:t>letras</w:t>
      </w:r>
      <w:proofErr w:type="spellEnd"/>
      <w:r>
        <w:t xml:space="preserve"> </w:t>
      </w:r>
      <w:proofErr w:type="spellStart"/>
      <w:r>
        <w:t>en</w:t>
      </w:r>
      <w:proofErr w:type="spellEnd"/>
      <w:r>
        <w:t xml:space="preserve"> </w:t>
      </w:r>
      <w:proofErr w:type="spellStart"/>
      <w:r>
        <w:t>otros</w:t>
      </w:r>
      <w:proofErr w:type="spellEnd"/>
      <w:r>
        <w:t xml:space="preserve"> </w:t>
      </w:r>
      <w:proofErr w:type="spellStart"/>
      <w:r>
        <w:t>idiomas</w:t>
      </w:r>
      <w:proofErr w:type="spellEnd"/>
      <w:r>
        <w:t xml:space="preserve">, </w:t>
      </w:r>
      <w:proofErr w:type="spellStart"/>
      <w:r>
        <w:t>el</w:t>
      </w:r>
      <w:proofErr w:type="spellEnd"/>
      <w:r>
        <w:t xml:space="preserve"> </w:t>
      </w:r>
      <w:proofErr w:type="spellStart"/>
      <w:r>
        <w:t>sistema</w:t>
      </w:r>
      <w:proofErr w:type="spellEnd"/>
      <w:r>
        <w:t xml:space="preserve"> no </w:t>
      </w:r>
      <w:proofErr w:type="spellStart"/>
      <w:r>
        <w:t>los</w:t>
      </w:r>
      <w:proofErr w:type="spellEnd"/>
      <w:r>
        <w:t xml:space="preserve"> </w:t>
      </w:r>
      <w:proofErr w:type="spellStart"/>
      <w:r>
        <w:t>reconoce</w:t>
      </w:r>
      <w:proofErr w:type="spellEnd"/>
      <w:r>
        <w:t xml:space="preserve"> y </w:t>
      </w:r>
      <w:proofErr w:type="spellStart"/>
      <w:r>
        <w:t>los</w:t>
      </w:r>
      <w:proofErr w:type="spellEnd"/>
      <w:r>
        <w:t xml:space="preserve"> </w:t>
      </w:r>
      <w:proofErr w:type="spellStart"/>
      <w:r>
        <w:t>muestra</w:t>
      </w:r>
      <w:proofErr w:type="spellEnd"/>
      <w:r>
        <w:t xml:space="preserve"> </w:t>
      </w:r>
      <w:proofErr w:type="spellStart"/>
      <w:r>
        <w:t>como</w:t>
      </w:r>
      <w:proofErr w:type="spellEnd"/>
      <w:r>
        <w:t xml:space="preserve"> </w:t>
      </w:r>
      <w:proofErr w:type="spellStart"/>
      <w:r>
        <w:t>interrogantes</w:t>
      </w:r>
      <w:proofErr w:type="spellEnd"/>
      <w:r>
        <w:t>.</w:t>
      </w:r>
    </w:p>
    <w:p w14:paraId="22909394" w14:textId="77777777" w:rsidR="00FF4CE0" w:rsidRDefault="00FF4CE0" w:rsidP="00FF4CE0">
      <w:pPr>
        <w:pStyle w:val="Prrafodesublista"/>
        <w:numPr>
          <w:ilvl w:val="0"/>
          <w:numId w:val="0"/>
        </w:numPr>
      </w:pPr>
    </w:p>
    <w:p w14:paraId="778C4109" w14:textId="77777777" w:rsidR="00FF4CE0" w:rsidRDefault="00FF4CE0" w:rsidP="00FF4CE0">
      <w:pPr>
        <w:jc w:val="both"/>
      </w:pPr>
      <w:r>
        <w:t xml:space="preserve">Para solucionar esto, se ha tenido que modificar el archivo </w:t>
      </w:r>
      <w:proofErr w:type="spellStart"/>
      <w:r>
        <w:t>profile-</w:t>
      </w:r>
      <w:proofErr w:type="gramStart"/>
      <w:r>
        <w:t>development.properties</w:t>
      </w:r>
      <w:proofErr w:type="spellEnd"/>
      <w:proofErr w:type="gramEnd"/>
      <w:r>
        <w:t xml:space="preserve"> del proyecto consiguiendo así que el sistema sea capaz de reconocer estos caracteres especiales.</w:t>
      </w:r>
    </w:p>
    <w:p w14:paraId="345A32AE" w14:textId="77777777" w:rsidR="00FF4CE0" w:rsidRDefault="00FF4CE0" w:rsidP="00FF4CE0">
      <w:pPr>
        <w:jc w:val="both"/>
      </w:pPr>
      <w:r>
        <w:t>La conversación con el cliente queda registrada en el siguiente enlace:</w:t>
      </w:r>
    </w:p>
    <w:p w14:paraId="0357037F" w14:textId="77777777" w:rsidR="00FF4CE0" w:rsidRDefault="00FF4CE0" w:rsidP="00FF4CE0">
      <w:pPr>
        <w:jc w:val="both"/>
      </w:pPr>
      <w:hyperlink r:id="rId16" w:history="1">
        <w:r w:rsidRPr="009E2783">
          <w:rPr>
            <w:rStyle w:val="Hipervnculo"/>
          </w:rPr>
          <w:t>https://ev.us.es/webapps/discussionboard/do/message?action=list_messages&amp;course_id=_63009_1&amp;nav=discussion_board&amp;conf_id=_303964_1&amp;forum_id=_206215_1&amp;message_id=_364528_1</w:t>
        </w:r>
      </w:hyperlink>
    </w:p>
    <w:p w14:paraId="5A59CA74" w14:textId="77777777" w:rsidR="00FF4CE0" w:rsidRDefault="00FF4CE0" w:rsidP="00FF4CE0">
      <w:pPr>
        <w:jc w:val="both"/>
      </w:pPr>
    </w:p>
    <w:p w14:paraId="695104BD" w14:textId="77777777" w:rsidR="00FF4CE0" w:rsidRPr="00C6113E" w:rsidRDefault="00FF4CE0" w:rsidP="00FF4CE0">
      <w:pPr>
        <w:pStyle w:val="Prrafodesublista"/>
        <w:numPr>
          <w:ilvl w:val="0"/>
          <w:numId w:val="0"/>
        </w:numPr>
      </w:pPr>
    </w:p>
    <w:p w14:paraId="03B3E0BC" w14:textId="77777777" w:rsidR="00FF4CE0" w:rsidRDefault="00FF4CE0" w:rsidP="00FF4CE0">
      <w:pPr>
        <w:jc w:val="both"/>
      </w:pPr>
    </w:p>
    <w:p w14:paraId="0680DF06" w14:textId="77777777" w:rsidR="00FF4CE0" w:rsidRDefault="00FF4CE0" w:rsidP="00FF791E">
      <w:pPr>
        <w:pStyle w:val="Ttulo1"/>
      </w:pPr>
      <w:bookmarkStart w:id="4" w:name="_Toc138846046"/>
    </w:p>
    <w:p w14:paraId="2F8AC535" w14:textId="77777777" w:rsidR="00FF4CE0" w:rsidRDefault="00FF4CE0" w:rsidP="00FF791E">
      <w:pPr>
        <w:pStyle w:val="Ttulo1"/>
      </w:pPr>
    </w:p>
    <w:p w14:paraId="45910B28" w14:textId="77777777" w:rsidR="00FF4CE0" w:rsidRPr="00FF4CE0" w:rsidRDefault="00FF4CE0" w:rsidP="00FF4CE0"/>
    <w:p w14:paraId="3B9A42B3" w14:textId="1653FFD8" w:rsidR="00F814F1" w:rsidRDefault="00F814F1" w:rsidP="00FF791E">
      <w:pPr>
        <w:pStyle w:val="Ttulo1"/>
      </w:pPr>
      <w:r>
        <w:lastRenderedPageBreak/>
        <w:t>Conclusión</w:t>
      </w:r>
      <w:bookmarkEnd w:id="4"/>
    </w:p>
    <w:p w14:paraId="1B9E9C7E" w14:textId="2EE63B7B" w:rsidR="00F814F1" w:rsidRDefault="00F814F1" w:rsidP="00F814F1"/>
    <w:p w14:paraId="330D999F" w14:textId="0DC9BD64" w:rsidR="008E38C8" w:rsidRDefault="00C84C97" w:rsidP="00915F2C">
      <w:r>
        <w:t xml:space="preserve">Como conclusión, </w:t>
      </w:r>
      <w:r w:rsidR="00FF4CE0">
        <w:t xml:space="preserve">tras el análisis y haber dialogado con el cliente, se han corregido los dos problemas. También, investigando sobre el error de los caracteres especiales y las letras en otros idiomas, se ha modificado otro documento: </w:t>
      </w:r>
      <w:proofErr w:type="spellStart"/>
      <w:r w:rsidR="00FF4CE0">
        <w:t>profile-</w:t>
      </w:r>
      <w:proofErr w:type="gramStart"/>
      <w:r w:rsidR="00FF4CE0">
        <w:t>testing.properties</w:t>
      </w:r>
      <w:proofErr w:type="spellEnd"/>
      <w:proofErr w:type="gramEnd"/>
      <w:r w:rsidR="00FF4CE0">
        <w:t xml:space="preserve">, añadiendo la misma línea en este que en el </w:t>
      </w:r>
      <w:proofErr w:type="spellStart"/>
      <w:r w:rsidR="00FF4CE0">
        <w:t>profile-development.properties</w:t>
      </w:r>
      <w:proofErr w:type="spellEnd"/>
      <w:r w:rsidR="00FF4CE0">
        <w:t xml:space="preserve"> consiguiendo así que cuando el grupo en un futuro vaya a realizar las pruebas formales, el sistema cuando entre en modo </w:t>
      </w:r>
      <w:proofErr w:type="spellStart"/>
      <w:r w:rsidR="00FF4CE0">
        <w:t>testing</w:t>
      </w:r>
      <w:proofErr w:type="spellEnd"/>
      <w:r w:rsidR="00FF4CE0">
        <w:t xml:space="preserve"> sea capaz de reconocer estos caracteres.</w:t>
      </w:r>
    </w:p>
    <w:p w14:paraId="2DC176E6" w14:textId="77777777" w:rsidR="008E38C8" w:rsidRDefault="008E38C8" w:rsidP="00915F2C"/>
    <w:p w14:paraId="4873741C" w14:textId="77777777" w:rsidR="008E38C8" w:rsidRDefault="008E38C8" w:rsidP="00915F2C"/>
    <w:p w14:paraId="2436AA6B" w14:textId="77777777" w:rsidR="008E38C8" w:rsidRDefault="008E38C8" w:rsidP="00915F2C"/>
    <w:p w14:paraId="1B5AF0B1" w14:textId="77777777" w:rsidR="008849F4" w:rsidRDefault="008849F4" w:rsidP="00915F2C"/>
    <w:p w14:paraId="7BE0A1A5" w14:textId="77777777" w:rsidR="008849F4" w:rsidRDefault="008849F4" w:rsidP="00915F2C"/>
    <w:p w14:paraId="4C870234" w14:textId="77777777" w:rsidR="008849F4" w:rsidRDefault="008849F4" w:rsidP="00915F2C"/>
    <w:p w14:paraId="41F6C38E" w14:textId="77777777" w:rsidR="008849F4" w:rsidRDefault="008849F4" w:rsidP="00915F2C"/>
    <w:p w14:paraId="7CB7C3EC" w14:textId="77777777" w:rsidR="008849F4" w:rsidRDefault="008849F4" w:rsidP="00915F2C"/>
    <w:p w14:paraId="3CFAF681" w14:textId="77777777" w:rsidR="008849F4" w:rsidRDefault="008849F4" w:rsidP="00915F2C"/>
    <w:p w14:paraId="7004FF2C" w14:textId="77777777" w:rsidR="008849F4" w:rsidRDefault="008849F4" w:rsidP="00915F2C"/>
    <w:p w14:paraId="3BB2CE90" w14:textId="77777777" w:rsidR="008849F4" w:rsidRDefault="008849F4" w:rsidP="00915F2C"/>
    <w:p w14:paraId="2642BF44" w14:textId="77777777" w:rsidR="008849F4" w:rsidRDefault="008849F4" w:rsidP="00915F2C"/>
    <w:p w14:paraId="2BA19622" w14:textId="77777777" w:rsidR="008849F4" w:rsidRDefault="008849F4" w:rsidP="00915F2C"/>
    <w:p w14:paraId="1013D124" w14:textId="77777777" w:rsidR="008849F4" w:rsidRDefault="008849F4" w:rsidP="00915F2C"/>
    <w:p w14:paraId="53DB3F52" w14:textId="77777777" w:rsidR="008849F4" w:rsidRDefault="008849F4" w:rsidP="00915F2C"/>
    <w:p w14:paraId="65FD4AB1" w14:textId="77777777" w:rsidR="008849F4" w:rsidRDefault="008849F4" w:rsidP="00915F2C"/>
    <w:p w14:paraId="1B072668" w14:textId="77777777" w:rsidR="008849F4" w:rsidRDefault="008849F4" w:rsidP="00915F2C"/>
    <w:p w14:paraId="0322B687" w14:textId="77777777" w:rsidR="008849F4" w:rsidRDefault="008849F4" w:rsidP="00915F2C"/>
    <w:p w14:paraId="3BB388DA" w14:textId="77777777" w:rsidR="008849F4" w:rsidRDefault="008849F4" w:rsidP="00915F2C"/>
    <w:p w14:paraId="1DEA3882" w14:textId="77777777" w:rsidR="008849F4" w:rsidRDefault="008849F4" w:rsidP="00915F2C"/>
    <w:p w14:paraId="6D51F467" w14:textId="77777777" w:rsidR="008849F4" w:rsidRDefault="008849F4" w:rsidP="00915F2C"/>
    <w:p w14:paraId="1021C47E" w14:textId="77777777" w:rsidR="008849F4" w:rsidRDefault="008849F4" w:rsidP="00915F2C"/>
    <w:p w14:paraId="7CD58C09" w14:textId="77777777" w:rsidR="008849F4" w:rsidRDefault="008849F4" w:rsidP="00915F2C"/>
    <w:p w14:paraId="2FAC3F0D" w14:textId="77777777" w:rsidR="008849F4" w:rsidRDefault="008849F4" w:rsidP="00915F2C"/>
    <w:p w14:paraId="3A2F28A2" w14:textId="77777777" w:rsidR="008849F4" w:rsidRDefault="008849F4" w:rsidP="00915F2C"/>
    <w:p w14:paraId="450F0DAF" w14:textId="77777777" w:rsidR="008849F4" w:rsidRDefault="008849F4" w:rsidP="00915F2C"/>
    <w:p w14:paraId="4F6DBA74" w14:textId="1BD3BE30" w:rsidR="008849F4" w:rsidRDefault="008849F4" w:rsidP="008849F4">
      <w:pPr>
        <w:pStyle w:val="Ttulo1"/>
      </w:pPr>
      <w:bookmarkStart w:id="5" w:name="_Toc138846047"/>
      <w:r>
        <w:t>Bibliografía</w:t>
      </w:r>
      <w:bookmarkEnd w:id="5"/>
    </w:p>
    <w:p w14:paraId="5343AAA1" w14:textId="77777777" w:rsidR="008849F4" w:rsidRDefault="008849F4" w:rsidP="008849F4"/>
    <w:p w14:paraId="1EDF38D8" w14:textId="0320BFFC" w:rsidR="008849F4" w:rsidRPr="008849F4" w:rsidRDefault="008849F4" w:rsidP="00A7316A">
      <w:pPr>
        <w:jc w:val="both"/>
      </w:pPr>
      <w:r>
        <w:t>Inten</w:t>
      </w:r>
      <w:r w:rsidR="008E38C8">
        <w:t>cionalmente en blanco.</w:t>
      </w:r>
    </w:p>
    <w:p w14:paraId="549517A4" w14:textId="568448B5" w:rsidR="00CA4301" w:rsidRDefault="00CA4301" w:rsidP="4BFF8B59">
      <w:pPr>
        <w:rPr>
          <w:rFonts w:ascii="Constantia" w:eastAsia="Constantia" w:hAnsi="Constantia" w:cs="Constantia"/>
          <w:color w:val="000000" w:themeColor="text2"/>
        </w:rPr>
      </w:pPr>
    </w:p>
    <w:p w14:paraId="1BA2CD33" w14:textId="76680D85" w:rsidR="00CA4301" w:rsidRPr="007021DE" w:rsidRDefault="00CA4301" w:rsidP="4BFF8B59">
      <w:pPr>
        <w:rPr>
          <w:rFonts w:ascii="Constantia" w:eastAsia="Constantia" w:hAnsi="Constantia" w:cs="Constantia"/>
          <w:color w:val="000000" w:themeColor="text2"/>
        </w:rPr>
      </w:pPr>
    </w:p>
    <w:p w14:paraId="4FBF9FC9" w14:textId="57F64D5A" w:rsidR="001638F6" w:rsidRPr="007021DE" w:rsidRDefault="001638F6" w:rsidP="7E88D476">
      <w:pPr>
        <w:ind w:left="547" w:hanging="547"/>
        <w:rPr>
          <w:rFonts w:ascii="Arial" w:eastAsia="Arial" w:hAnsi="Arial" w:cs="Arial"/>
          <w:sz w:val="40"/>
          <w:szCs w:val="40"/>
        </w:rPr>
      </w:pPr>
    </w:p>
    <w:sectPr w:rsidR="001638F6" w:rsidRPr="007021DE" w:rsidSect="00100563">
      <w:headerReference w:type="default" r:id="rId17"/>
      <w:footerReference w:type="default" r:id="rId18"/>
      <w:headerReference w:type="first" r:id="rId19"/>
      <w:footerReference w:type="first" r:id="rId20"/>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17575" w14:textId="77777777" w:rsidR="00590C6B" w:rsidRDefault="00590C6B">
      <w:pPr>
        <w:spacing w:after="0" w:line="240" w:lineRule="auto"/>
      </w:pPr>
      <w:r>
        <w:separator/>
      </w:r>
    </w:p>
  </w:endnote>
  <w:endnote w:type="continuationSeparator" w:id="0">
    <w:p w14:paraId="186F5167" w14:textId="77777777" w:rsidR="00590C6B" w:rsidRDefault="00590C6B">
      <w:pPr>
        <w:spacing w:after="0" w:line="240" w:lineRule="auto"/>
      </w:pPr>
      <w:r>
        <w:continuationSeparator/>
      </w:r>
    </w:p>
  </w:endnote>
  <w:endnote w:type="continuationNotice" w:id="1">
    <w:p w14:paraId="719B13D9" w14:textId="77777777" w:rsidR="00590C6B" w:rsidRDefault="00590C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HGMinchoE">
    <w:charset w:val="80"/>
    <w:family w:val="modern"/>
    <w:pitch w:val="fixed"/>
    <w:sig w:usb0="E00002FF" w:usb1="2AC7EDFE" w:usb2="00000012" w:usb3="00000000" w:csb0="0002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D89E" w14:textId="77777777"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915F2C">
      <w:rPr>
        <w:noProof/>
        <w:lang w:bidi="es-ES"/>
      </w:rPr>
      <w:t>1</w:t>
    </w:r>
    <w:r>
      <w:rPr>
        <w:lang w:bidi="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3CBD0819" w14:textId="77777777" w:rsidTr="675EEDAA">
      <w:tc>
        <w:tcPr>
          <w:tcW w:w="2890" w:type="dxa"/>
        </w:tcPr>
        <w:p w14:paraId="1BA7C0AA" w14:textId="526DB8EB" w:rsidR="675EEDAA" w:rsidRDefault="675EEDAA" w:rsidP="675EEDAA">
          <w:pPr>
            <w:pStyle w:val="Encabezado"/>
            <w:ind w:left="-115"/>
          </w:pPr>
        </w:p>
      </w:tc>
      <w:tc>
        <w:tcPr>
          <w:tcW w:w="2890" w:type="dxa"/>
        </w:tcPr>
        <w:p w14:paraId="2883951C" w14:textId="4C170727" w:rsidR="675EEDAA" w:rsidRDefault="675EEDAA" w:rsidP="675EEDAA">
          <w:pPr>
            <w:pStyle w:val="Encabezado"/>
            <w:jc w:val="center"/>
          </w:pPr>
        </w:p>
      </w:tc>
      <w:tc>
        <w:tcPr>
          <w:tcW w:w="2890" w:type="dxa"/>
        </w:tcPr>
        <w:p w14:paraId="756B9EFF" w14:textId="4892C3F7" w:rsidR="675EEDAA" w:rsidRDefault="675EEDAA" w:rsidP="675EEDAA">
          <w:pPr>
            <w:pStyle w:val="Encabezado"/>
            <w:ind w:right="-115"/>
            <w:jc w:val="right"/>
          </w:pPr>
        </w:p>
      </w:tc>
    </w:tr>
  </w:tbl>
  <w:p w14:paraId="3CAEFE8B" w14:textId="0FDBAD05" w:rsidR="675EEDAA" w:rsidRDefault="675EEDAA" w:rsidP="675EE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B9CD8" w14:textId="77777777" w:rsidR="00590C6B" w:rsidRDefault="00590C6B">
      <w:pPr>
        <w:spacing w:after="0" w:line="240" w:lineRule="auto"/>
      </w:pPr>
      <w:r>
        <w:separator/>
      </w:r>
    </w:p>
  </w:footnote>
  <w:footnote w:type="continuationSeparator" w:id="0">
    <w:p w14:paraId="3775782D" w14:textId="77777777" w:rsidR="00590C6B" w:rsidRDefault="00590C6B">
      <w:pPr>
        <w:spacing w:after="0" w:line="240" w:lineRule="auto"/>
      </w:pPr>
      <w:r>
        <w:continuationSeparator/>
      </w:r>
    </w:p>
  </w:footnote>
  <w:footnote w:type="continuationNotice" w:id="1">
    <w:p w14:paraId="2713ED6C" w14:textId="77777777" w:rsidR="00590C6B" w:rsidRDefault="00590C6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4E87EBE5" w14:textId="77777777" w:rsidTr="675EEDAA">
      <w:tc>
        <w:tcPr>
          <w:tcW w:w="2890" w:type="dxa"/>
        </w:tcPr>
        <w:p w14:paraId="7C4A9EB2" w14:textId="7094CC2C" w:rsidR="675EEDAA" w:rsidRDefault="00EF33E3" w:rsidP="675EEDAA">
          <w:pPr>
            <w:pStyle w:val="Encabezado"/>
            <w:ind w:left="-115"/>
          </w:pPr>
          <w:proofErr w:type="spellStart"/>
          <w:r>
            <w:rPr>
              <w:rStyle w:val="normaltextrun"/>
              <w:rFonts w:ascii="Constantia" w:eastAsiaTheme="majorEastAsia" w:hAnsi="Constantia" w:cs="Segoe UI"/>
            </w:rPr>
            <w:t>Ju</w:t>
          </w:r>
          <w:r w:rsidR="00662087">
            <w:rPr>
              <w:rStyle w:val="normaltextrun"/>
              <w:rFonts w:ascii="Constantia" w:eastAsiaTheme="majorEastAsia" w:hAnsi="Constantia" w:cs="Segoe UI"/>
            </w:rPr>
            <w:t>ly</w:t>
          </w:r>
          <w:proofErr w:type="spellEnd"/>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00B92DE4">
            <w:rPr>
              <w:rFonts w:cstheme="minorHAnsi"/>
            </w:rPr>
            <w:t xml:space="preserve">C2.X03  </w:t>
          </w:r>
        </w:p>
      </w:tc>
      <w:tc>
        <w:tcPr>
          <w:tcW w:w="2890" w:type="dxa"/>
        </w:tcPr>
        <w:p w14:paraId="02D0CE1D" w14:textId="648BAB50" w:rsidR="675EEDAA" w:rsidRDefault="675EEDAA" w:rsidP="675EEDAA">
          <w:pPr>
            <w:pStyle w:val="Encabezado"/>
            <w:jc w:val="center"/>
          </w:pPr>
        </w:p>
      </w:tc>
      <w:tc>
        <w:tcPr>
          <w:tcW w:w="2890" w:type="dxa"/>
        </w:tcPr>
        <w:p w14:paraId="32070FDF" w14:textId="2036A0C4"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51C71C07" w14:textId="73FC4F9B" w:rsidR="675EEDAA" w:rsidRDefault="675EEDAA" w:rsidP="675EED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538A29D9" w14:textId="77777777" w:rsidTr="675EEDAA">
      <w:tc>
        <w:tcPr>
          <w:tcW w:w="2890" w:type="dxa"/>
        </w:tcPr>
        <w:p w14:paraId="1E9C7D04" w14:textId="2FA78AC6" w:rsidR="675EEDAA" w:rsidRDefault="675EEDAA" w:rsidP="675EEDAA">
          <w:pPr>
            <w:pStyle w:val="Encabezado"/>
            <w:ind w:left="-115"/>
          </w:pPr>
        </w:p>
      </w:tc>
      <w:tc>
        <w:tcPr>
          <w:tcW w:w="2890" w:type="dxa"/>
        </w:tcPr>
        <w:p w14:paraId="22AD3F62" w14:textId="3C021547" w:rsidR="675EEDAA" w:rsidRDefault="675EEDAA" w:rsidP="675EEDAA">
          <w:pPr>
            <w:pStyle w:val="Encabezado"/>
            <w:jc w:val="center"/>
          </w:pPr>
        </w:p>
      </w:tc>
      <w:tc>
        <w:tcPr>
          <w:tcW w:w="2890" w:type="dxa"/>
        </w:tcPr>
        <w:p w14:paraId="4F80EBFA" w14:textId="375766ED" w:rsidR="675EEDAA" w:rsidRDefault="675EEDAA" w:rsidP="675EEDAA">
          <w:pPr>
            <w:pStyle w:val="Encabezado"/>
            <w:ind w:right="-115"/>
            <w:jc w:val="right"/>
          </w:pPr>
        </w:p>
      </w:tc>
    </w:tr>
  </w:tbl>
  <w:p w14:paraId="6CEEED53" w14:textId="438CEA13" w:rsidR="675EEDAA" w:rsidRDefault="675EEDAA" w:rsidP="675EE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46E2EF8"/>
    <w:multiLevelType w:val="hybridMultilevel"/>
    <w:tmpl w:val="72B62ED4"/>
    <w:lvl w:ilvl="0" w:tplc="BFCEEB4C">
      <w:numFmt w:val="bullet"/>
      <w:lvlText w:val="-"/>
      <w:lvlJc w:val="left"/>
      <w:pPr>
        <w:ind w:left="1080" w:hanging="360"/>
      </w:pPr>
      <w:rPr>
        <w:rFonts w:ascii="Constantia" w:eastAsiaTheme="minorEastAsia" w:hAnsi="Constantia"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6" w15:restartNumberingAfterBreak="0">
    <w:nsid w:val="5EA362DD"/>
    <w:multiLevelType w:val="hybridMultilevel"/>
    <w:tmpl w:val="7D3A7A7C"/>
    <w:lvl w:ilvl="0" w:tplc="C2C8213C">
      <w:start w:val="1"/>
      <w:numFmt w:val="decimal"/>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7" w15:restartNumberingAfterBreak="0">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8" w15:restartNumberingAfterBreak="0">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9"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225220052">
    <w:abstractNumId w:val="9"/>
  </w:num>
  <w:num w:numId="2" w16cid:durableId="1744181970">
    <w:abstractNumId w:val="9"/>
  </w:num>
  <w:num w:numId="3" w16cid:durableId="13046698">
    <w:abstractNumId w:val="8"/>
  </w:num>
  <w:num w:numId="4" w16cid:durableId="249199833">
    <w:abstractNumId w:val="8"/>
  </w:num>
  <w:num w:numId="5" w16cid:durableId="237133290">
    <w:abstractNumId w:val="9"/>
  </w:num>
  <w:num w:numId="6" w16cid:durableId="867914678">
    <w:abstractNumId w:val="8"/>
  </w:num>
  <w:num w:numId="7" w16cid:durableId="1928418742">
    <w:abstractNumId w:val="11"/>
  </w:num>
  <w:num w:numId="8" w16cid:durableId="1694767061">
    <w:abstractNumId w:val="10"/>
  </w:num>
  <w:num w:numId="9" w16cid:durableId="1399012370">
    <w:abstractNumId w:val="13"/>
  </w:num>
  <w:num w:numId="10" w16cid:durableId="1989673000">
    <w:abstractNumId w:val="12"/>
  </w:num>
  <w:num w:numId="11" w16cid:durableId="1732969901">
    <w:abstractNumId w:val="21"/>
  </w:num>
  <w:num w:numId="12" w16cid:durableId="1383482286">
    <w:abstractNumId w:val="20"/>
  </w:num>
  <w:num w:numId="13" w16cid:durableId="199323016">
    <w:abstractNumId w:val="7"/>
  </w:num>
  <w:num w:numId="14" w16cid:durableId="1551695980">
    <w:abstractNumId w:val="6"/>
  </w:num>
  <w:num w:numId="15" w16cid:durableId="965502144">
    <w:abstractNumId w:val="5"/>
  </w:num>
  <w:num w:numId="16" w16cid:durableId="826745530">
    <w:abstractNumId w:val="4"/>
  </w:num>
  <w:num w:numId="17" w16cid:durableId="757025690">
    <w:abstractNumId w:val="3"/>
  </w:num>
  <w:num w:numId="18" w16cid:durableId="1120299742">
    <w:abstractNumId w:val="2"/>
  </w:num>
  <w:num w:numId="19" w16cid:durableId="96222400">
    <w:abstractNumId w:val="1"/>
  </w:num>
  <w:num w:numId="20" w16cid:durableId="1853760112">
    <w:abstractNumId w:val="0"/>
  </w:num>
  <w:num w:numId="21" w16cid:durableId="494347920">
    <w:abstractNumId w:val="17"/>
  </w:num>
  <w:num w:numId="22" w16cid:durableId="300119463">
    <w:abstractNumId w:val="18"/>
  </w:num>
  <w:num w:numId="23" w16cid:durableId="1465851122">
    <w:abstractNumId w:val="19"/>
  </w:num>
  <w:num w:numId="24" w16cid:durableId="1898738035">
    <w:abstractNumId w:val="14"/>
  </w:num>
  <w:num w:numId="25" w16cid:durableId="44837862">
    <w:abstractNumId w:val="16"/>
  </w:num>
  <w:num w:numId="26" w16cid:durableId="149830306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06A"/>
    <w:rsid w:val="00002E92"/>
    <w:rsid w:val="00014369"/>
    <w:rsid w:val="00015359"/>
    <w:rsid w:val="000217A8"/>
    <w:rsid w:val="00037668"/>
    <w:rsid w:val="00044755"/>
    <w:rsid w:val="000458E2"/>
    <w:rsid w:val="00046775"/>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A58BB"/>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F16F6"/>
    <w:rsid w:val="000F7391"/>
    <w:rsid w:val="00100563"/>
    <w:rsid w:val="00101662"/>
    <w:rsid w:val="001034B1"/>
    <w:rsid w:val="0011270D"/>
    <w:rsid w:val="0011441E"/>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80489"/>
    <w:rsid w:val="0019258A"/>
    <w:rsid w:val="00192C93"/>
    <w:rsid w:val="00196D87"/>
    <w:rsid w:val="001A2000"/>
    <w:rsid w:val="001B2966"/>
    <w:rsid w:val="001B31B6"/>
    <w:rsid w:val="001B5D2D"/>
    <w:rsid w:val="001B5ED8"/>
    <w:rsid w:val="001B7393"/>
    <w:rsid w:val="001C2EFE"/>
    <w:rsid w:val="001D6217"/>
    <w:rsid w:val="001E04D1"/>
    <w:rsid w:val="001E4444"/>
    <w:rsid w:val="001F1D14"/>
    <w:rsid w:val="001F72CB"/>
    <w:rsid w:val="002064E6"/>
    <w:rsid w:val="00210182"/>
    <w:rsid w:val="00211B56"/>
    <w:rsid w:val="00215DF4"/>
    <w:rsid w:val="00217155"/>
    <w:rsid w:val="00217541"/>
    <w:rsid w:val="002253F6"/>
    <w:rsid w:val="002274C7"/>
    <w:rsid w:val="00235B23"/>
    <w:rsid w:val="00240337"/>
    <w:rsid w:val="00243F2B"/>
    <w:rsid w:val="00244F7B"/>
    <w:rsid w:val="00245C4C"/>
    <w:rsid w:val="00245D73"/>
    <w:rsid w:val="002500A9"/>
    <w:rsid w:val="0025059C"/>
    <w:rsid w:val="0026423F"/>
    <w:rsid w:val="00265B50"/>
    <w:rsid w:val="00270C34"/>
    <w:rsid w:val="0027187B"/>
    <w:rsid w:val="00271BB6"/>
    <w:rsid w:val="00277136"/>
    <w:rsid w:val="002777D8"/>
    <w:rsid w:val="002826BB"/>
    <w:rsid w:val="00283548"/>
    <w:rsid w:val="00283C16"/>
    <w:rsid w:val="00286EAB"/>
    <w:rsid w:val="0029750E"/>
    <w:rsid w:val="00297BF5"/>
    <w:rsid w:val="002A376D"/>
    <w:rsid w:val="002A647A"/>
    <w:rsid w:val="002B3CB8"/>
    <w:rsid w:val="002B5345"/>
    <w:rsid w:val="002B54A9"/>
    <w:rsid w:val="002B6152"/>
    <w:rsid w:val="002D7972"/>
    <w:rsid w:val="002E1DC1"/>
    <w:rsid w:val="002F0736"/>
    <w:rsid w:val="002F56CF"/>
    <w:rsid w:val="00301C96"/>
    <w:rsid w:val="00302D6F"/>
    <w:rsid w:val="00306125"/>
    <w:rsid w:val="00311566"/>
    <w:rsid w:val="00314312"/>
    <w:rsid w:val="00314913"/>
    <w:rsid w:val="003155D0"/>
    <w:rsid w:val="003209D6"/>
    <w:rsid w:val="00324B10"/>
    <w:rsid w:val="003302C3"/>
    <w:rsid w:val="00333C0C"/>
    <w:rsid w:val="00334A73"/>
    <w:rsid w:val="003422FF"/>
    <w:rsid w:val="00350F49"/>
    <w:rsid w:val="00352E6C"/>
    <w:rsid w:val="003570BA"/>
    <w:rsid w:val="00357B53"/>
    <w:rsid w:val="0036018D"/>
    <w:rsid w:val="00370941"/>
    <w:rsid w:val="00376C1E"/>
    <w:rsid w:val="00377130"/>
    <w:rsid w:val="00380F02"/>
    <w:rsid w:val="00381756"/>
    <w:rsid w:val="00384E0F"/>
    <w:rsid w:val="00386418"/>
    <w:rsid w:val="00386993"/>
    <w:rsid w:val="00393090"/>
    <w:rsid w:val="003A6B16"/>
    <w:rsid w:val="003A7348"/>
    <w:rsid w:val="003B316D"/>
    <w:rsid w:val="003B49BD"/>
    <w:rsid w:val="003B5B57"/>
    <w:rsid w:val="003B7450"/>
    <w:rsid w:val="003B774F"/>
    <w:rsid w:val="003C3433"/>
    <w:rsid w:val="003C6D76"/>
    <w:rsid w:val="003D440B"/>
    <w:rsid w:val="003D785A"/>
    <w:rsid w:val="003D7BA7"/>
    <w:rsid w:val="003E2F6C"/>
    <w:rsid w:val="003E5281"/>
    <w:rsid w:val="003F2A4A"/>
    <w:rsid w:val="003F33A9"/>
    <w:rsid w:val="003F5E0B"/>
    <w:rsid w:val="0040190D"/>
    <w:rsid w:val="00405085"/>
    <w:rsid w:val="00406801"/>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0CF8"/>
    <w:rsid w:val="00482029"/>
    <w:rsid w:val="00482CD5"/>
    <w:rsid w:val="00484962"/>
    <w:rsid w:val="00484E9E"/>
    <w:rsid w:val="004952C4"/>
    <w:rsid w:val="00497CF2"/>
    <w:rsid w:val="004A4E33"/>
    <w:rsid w:val="004A7ECD"/>
    <w:rsid w:val="004B27B1"/>
    <w:rsid w:val="004B4C5D"/>
    <w:rsid w:val="004B6C55"/>
    <w:rsid w:val="004B790C"/>
    <w:rsid w:val="004C14FB"/>
    <w:rsid w:val="004C236F"/>
    <w:rsid w:val="004C46B9"/>
    <w:rsid w:val="004D48AA"/>
    <w:rsid w:val="004D6400"/>
    <w:rsid w:val="004D7300"/>
    <w:rsid w:val="004F65A8"/>
    <w:rsid w:val="00501141"/>
    <w:rsid w:val="00501D49"/>
    <w:rsid w:val="00505352"/>
    <w:rsid w:val="00505EE2"/>
    <w:rsid w:val="005065BE"/>
    <w:rsid w:val="0050671B"/>
    <w:rsid w:val="005103B6"/>
    <w:rsid w:val="0051323E"/>
    <w:rsid w:val="00513AF0"/>
    <w:rsid w:val="00513D53"/>
    <w:rsid w:val="00517831"/>
    <w:rsid w:val="0052044B"/>
    <w:rsid w:val="00520D8F"/>
    <w:rsid w:val="005217A4"/>
    <w:rsid w:val="00531DFC"/>
    <w:rsid w:val="005417CC"/>
    <w:rsid w:val="00547AC3"/>
    <w:rsid w:val="00553F1C"/>
    <w:rsid w:val="00554442"/>
    <w:rsid w:val="005601CB"/>
    <w:rsid w:val="00564827"/>
    <w:rsid w:val="00565AD7"/>
    <w:rsid w:val="0058058D"/>
    <w:rsid w:val="005827BC"/>
    <w:rsid w:val="005858C1"/>
    <w:rsid w:val="0058641D"/>
    <w:rsid w:val="00590C6B"/>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728C"/>
    <w:rsid w:val="00603844"/>
    <w:rsid w:val="006141D2"/>
    <w:rsid w:val="00617B6C"/>
    <w:rsid w:val="00626EF8"/>
    <w:rsid w:val="00627057"/>
    <w:rsid w:val="00627844"/>
    <w:rsid w:val="0063031F"/>
    <w:rsid w:val="006347C3"/>
    <w:rsid w:val="0063572E"/>
    <w:rsid w:val="0063628F"/>
    <w:rsid w:val="00637458"/>
    <w:rsid w:val="00642F2A"/>
    <w:rsid w:val="0064541F"/>
    <w:rsid w:val="00654278"/>
    <w:rsid w:val="006558F4"/>
    <w:rsid w:val="00660B3C"/>
    <w:rsid w:val="00661A87"/>
    <w:rsid w:val="00662087"/>
    <w:rsid w:val="00664363"/>
    <w:rsid w:val="0066439C"/>
    <w:rsid w:val="00666DC7"/>
    <w:rsid w:val="006715F0"/>
    <w:rsid w:val="00673127"/>
    <w:rsid w:val="00673260"/>
    <w:rsid w:val="006738E9"/>
    <w:rsid w:val="00674A6A"/>
    <w:rsid w:val="00674DFA"/>
    <w:rsid w:val="006771D6"/>
    <w:rsid w:val="00677FCB"/>
    <w:rsid w:val="006864BC"/>
    <w:rsid w:val="00687437"/>
    <w:rsid w:val="00690900"/>
    <w:rsid w:val="00690EFD"/>
    <w:rsid w:val="00697089"/>
    <w:rsid w:val="006A2233"/>
    <w:rsid w:val="006B48CB"/>
    <w:rsid w:val="006B5F2F"/>
    <w:rsid w:val="006B6AC9"/>
    <w:rsid w:val="006C0DC1"/>
    <w:rsid w:val="006D6736"/>
    <w:rsid w:val="006D7E79"/>
    <w:rsid w:val="006E2404"/>
    <w:rsid w:val="006F0C0C"/>
    <w:rsid w:val="006F1047"/>
    <w:rsid w:val="006F24E6"/>
    <w:rsid w:val="006F273D"/>
    <w:rsid w:val="006F46DE"/>
    <w:rsid w:val="006F5F87"/>
    <w:rsid w:val="006F7CD5"/>
    <w:rsid w:val="00700FCB"/>
    <w:rsid w:val="007021DE"/>
    <w:rsid w:val="007066AB"/>
    <w:rsid w:val="00706C11"/>
    <w:rsid w:val="00710160"/>
    <w:rsid w:val="007130CE"/>
    <w:rsid w:val="00715121"/>
    <w:rsid w:val="00716F20"/>
    <w:rsid w:val="0072702F"/>
    <w:rsid w:val="00732607"/>
    <w:rsid w:val="0074003D"/>
    <w:rsid w:val="00743E20"/>
    <w:rsid w:val="0075235D"/>
    <w:rsid w:val="0075357C"/>
    <w:rsid w:val="0075769C"/>
    <w:rsid w:val="00763C99"/>
    <w:rsid w:val="00766BC2"/>
    <w:rsid w:val="0077387E"/>
    <w:rsid w:val="007755A1"/>
    <w:rsid w:val="00776500"/>
    <w:rsid w:val="0077661B"/>
    <w:rsid w:val="0078733D"/>
    <w:rsid w:val="007955D4"/>
    <w:rsid w:val="007B00DB"/>
    <w:rsid w:val="007C01A3"/>
    <w:rsid w:val="007C59D9"/>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1DE8"/>
    <w:rsid w:val="00837156"/>
    <w:rsid w:val="00837DDF"/>
    <w:rsid w:val="00840554"/>
    <w:rsid w:val="0084251C"/>
    <w:rsid w:val="00844483"/>
    <w:rsid w:val="008458D1"/>
    <w:rsid w:val="00847A94"/>
    <w:rsid w:val="0085190E"/>
    <w:rsid w:val="00855A07"/>
    <w:rsid w:val="00855BD2"/>
    <w:rsid w:val="00857555"/>
    <w:rsid w:val="0086657A"/>
    <w:rsid w:val="00867D75"/>
    <w:rsid w:val="0087004D"/>
    <w:rsid w:val="00870BAC"/>
    <w:rsid w:val="00870DE1"/>
    <w:rsid w:val="0088126B"/>
    <w:rsid w:val="008849F4"/>
    <w:rsid w:val="00887DA7"/>
    <w:rsid w:val="008A5774"/>
    <w:rsid w:val="008B20DD"/>
    <w:rsid w:val="008B67AB"/>
    <w:rsid w:val="008C02A7"/>
    <w:rsid w:val="008C3757"/>
    <w:rsid w:val="008C3963"/>
    <w:rsid w:val="008C3ED4"/>
    <w:rsid w:val="008C4AA3"/>
    <w:rsid w:val="008C52E1"/>
    <w:rsid w:val="008C5CA9"/>
    <w:rsid w:val="008D0180"/>
    <w:rsid w:val="008D0E96"/>
    <w:rsid w:val="008D162B"/>
    <w:rsid w:val="008D2B76"/>
    <w:rsid w:val="008D3A9B"/>
    <w:rsid w:val="008D66CE"/>
    <w:rsid w:val="008D77E2"/>
    <w:rsid w:val="008E2AD0"/>
    <w:rsid w:val="008E38C8"/>
    <w:rsid w:val="008E7609"/>
    <w:rsid w:val="008E7B80"/>
    <w:rsid w:val="008F1E92"/>
    <w:rsid w:val="008F2DCE"/>
    <w:rsid w:val="008F3D04"/>
    <w:rsid w:val="008F6C99"/>
    <w:rsid w:val="00900C64"/>
    <w:rsid w:val="00903604"/>
    <w:rsid w:val="009061AC"/>
    <w:rsid w:val="00906E9C"/>
    <w:rsid w:val="00915F2C"/>
    <w:rsid w:val="0091638D"/>
    <w:rsid w:val="00920292"/>
    <w:rsid w:val="00922723"/>
    <w:rsid w:val="00922F0F"/>
    <w:rsid w:val="00927FF1"/>
    <w:rsid w:val="00930102"/>
    <w:rsid w:val="00934F1C"/>
    <w:rsid w:val="009427F0"/>
    <w:rsid w:val="00942EAF"/>
    <w:rsid w:val="00944713"/>
    <w:rsid w:val="00944A74"/>
    <w:rsid w:val="00947D5D"/>
    <w:rsid w:val="009522CB"/>
    <w:rsid w:val="00953DC0"/>
    <w:rsid w:val="009565B4"/>
    <w:rsid w:val="00970FE2"/>
    <w:rsid w:val="009749C3"/>
    <w:rsid w:val="00975AD4"/>
    <w:rsid w:val="009811F0"/>
    <w:rsid w:val="009813AB"/>
    <w:rsid w:val="009813E0"/>
    <w:rsid w:val="00981C8B"/>
    <w:rsid w:val="00984893"/>
    <w:rsid w:val="009852AE"/>
    <w:rsid w:val="00985951"/>
    <w:rsid w:val="009A067F"/>
    <w:rsid w:val="009A5E97"/>
    <w:rsid w:val="009A6701"/>
    <w:rsid w:val="009B23FD"/>
    <w:rsid w:val="009C10A7"/>
    <w:rsid w:val="009C4000"/>
    <w:rsid w:val="009C50B2"/>
    <w:rsid w:val="009D2231"/>
    <w:rsid w:val="009D4959"/>
    <w:rsid w:val="009D72B1"/>
    <w:rsid w:val="009E0BF3"/>
    <w:rsid w:val="009E1128"/>
    <w:rsid w:val="009E7C69"/>
    <w:rsid w:val="009F4615"/>
    <w:rsid w:val="00A02B95"/>
    <w:rsid w:val="00A03884"/>
    <w:rsid w:val="00A122DB"/>
    <w:rsid w:val="00A258DE"/>
    <w:rsid w:val="00A25C00"/>
    <w:rsid w:val="00A25E88"/>
    <w:rsid w:val="00A31FFE"/>
    <w:rsid w:val="00A37CD8"/>
    <w:rsid w:val="00A37F70"/>
    <w:rsid w:val="00A4330D"/>
    <w:rsid w:val="00A43824"/>
    <w:rsid w:val="00A46C32"/>
    <w:rsid w:val="00A5208E"/>
    <w:rsid w:val="00A53AEC"/>
    <w:rsid w:val="00A55296"/>
    <w:rsid w:val="00A56AD3"/>
    <w:rsid w:val="00A627F9"/>
    <w:rsid w:val="00A72CD0"/>
    <w:rsid w:val="00A7316A"/>
    <w:rsid w:val="00A73B4A"/>
    <w:rsid w:val="00A82E70"/>
    <w:rsid w:val="00A86406"/>
    <w:rsid w:val="00A9766A"/>
    <w:rsid w:val="00AA43B2"/>
    <w:rsid w:val="00AA4567"/>
    <w:rsid w:val="00AB0120"/>
    <w:rsid w:val="00AB0709"/>
    <w:rsid w:val="00AB1CE8"/>
    <w:rsid w:val="00AB4B01"/>
    <w:rsid w:val="00AB5233"/>
    <w:rsid w:val="00AD165F"/>
    <w:rsid w:val="00AD7D12"/>
    <w:rsid w:val="00AE2B40"/>
    <w:rsid w:val="00AE3B55"/>
    <w:rsid w:val="00AE69DC"/>
    <w:rsid w:val="00AF28AB"/>
    <w:rsid w:val="00AF39AC"/>
    <w:rsid w:val="00AF7C9D"/>
    <w:rsid w:val="00B02FFF"/>
    <w:rsid w:val="00B046E6"/>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239E"/>
    <w:rsid w:val="00B528B5"/>
    <w:rsid w:val="00B55745"/>
    <w:rsid w:val="00B57059"/>
    <w:rsid w:val="00B646B8"/>
    <w:rsid w:val="00B65A99"/>
    <w:rsid w:val="00B67E96"/>
    <w:rsid w:val="00B77F49"/>
    <w:rsid w:val="00B805CB"/>
    <w:rsid w:val="00B80DF2"/>
    <w:rsid w:val="00B813CE"/>
    <w:rsid w:val="00B81935"/>
    <w:rsid w:val="00B85E85"/>
    <w:rsid w:val="00B87789"/>
    <w:rsid w:val="00B90400"/>
    <w:rsid w:val="00B92DE4"/>
    <w:rsid w:val="00B940AE"/>
    <w:rsid w:val="00B95218"/>
    <w:rsid w:val="00BB3114"/>
    <w:rsid w:val="00BB335F"/>
    <w:rsid w:val="00BB408D"/>
    <w:rsid w:val="00BC25BA"/>
    <w:rsid w:val="00BC3172"/>
    <w:rsid w:val="00BC5774"/>
    <w:rsid w:val="00BC6EE0"/>
    <w:rsid w:val="00BD1F09"/>
    <w:rsid w:val="00BD5204"/>
    <w:rsid w:val="00BD7040"/>
    <w:rsid w:val="00BF2A52"/>
    <w:rsid w:val="00BF6433"/>
    <w:rsid w:val="00C03B8C"/>
    <w:rsid w:val="00C072E3"/>
    <w:rsid w:val="00C07D00"/>
    <w:rsid w:val="00C1679E"/>
    <w:rsid w:val="00C179E7"/>
    <w:rsid w:val="00C25BF2"/>
    <w:rsid w:val="00C26DA2"/>
    <w:rsid w:val="00C274D5"/>
    <w:rsid w:val="00C32E6D"/>
    <w:rsid w:val="00C34ACC"/>
    <w:rsid w:val="00C355E5"/>
    <w:rsid w:val="00C4068B"/>
    <w:rsid w:val="00C4161D"/>
    <w:rsid w:val="00C42A04"/>
    <w:rsid w:val="00C45904"/>
    <w:rsid w:val="00C503B3"/>
    <w:rsid w:val="00C514DF"/>
    <w:rsid w:val="00C5566A"/>
    <w:rsid w:val="00C622DC"/>
    <w:rsid w:val="00C63F7D"/>
    <w:rsid w:val="00C650FD"/>
    <w:rsid w:val="00C6765D"/>
    <w:rsid w:val="00C70D18"/>
    <w:rsid w:val="00C7273D"/>
    <w:rsid w:val="00C73802"/>
    <w:rsid w:val="00C77A3C"/>
    <w:rsid w:val="00C80BD4"/>
    <w:rsid w:val="00C82E91"/>
    <w:rsid w:val="00C84C97"/>
    <w:rsid w:val="00CA2BB5"/>
    <w:rsid w:val="00CA4301"/>
    <w:rsid w:val="00CA7BC4"/>
    <w:rsid w:val="00CB0501"/>
    <w:rsid w:val="00CB42A9"/>
    <w:rsid w:val="00CB491E"/>
    <w:rsid w:val="00CC3914"/>
    <w:rsid w:val="00CC572E"/>
    <w:rsid w:val="00CD3229"/>
    <w:rsid w:val="00CD4B68"/>
    <w:rsid w:val="00CD6963"/>
    <w:rsid w:val="00CE2B2A"/>
    <w:rsid w:val="00CE2FED"/>
    <w:rsid w:val="00CF0C42"/>
    <w:rsid w:val="00CF165F"/>
    <w:rsid w:val="00CF302A"/>
    <w:rsid w:val="00CF3A42"/>
    <w:rsid w:val="00CF416A"/>
    <w:rsid w:val="00CF6BB9"/>
    <w:rsid w:val="00D020D7"/>
    <w:rsid w:val="00D02224"/>
    <w:rsid w:val="00D0602B"/>
    <w:rsid w:val="00D131C1"/>
    <w:rsid w:val="00D16F71"/>
    <w:rsid w:val="00D1792E"/>
    <w:rsid w:val="00D229AC"/>
    <w:rsid w:val="00D22A1B"/>
    <w:rsid w:val="00D265D8"/>
    <w:rsid w:val="00D30C58"/>
    <w:rsid w:val="00D4518B"/>
    <w:rsid w:val="00D51015"/>
    <w:rsid w:val="00D52BBF"/>
    <w:rsid w:val="00D53CB0"/>
    <w:rsid w:val="00D5413C"/>
    <w:rsid w:val="00D561D0"/>
    <w:rsid w:val="00D62BE3"/>
    <w:rsid w:val="00D6586E"/>
    <w:rsid w:val="00D65A1F"/>
    <w:rsid w:val="00D734FF"/>
    <w:rsid w:val="00D73F80"/>
    <w:rsid w:val="00D745C7"/>
    <w:rsid w:val="00D746D9"/>
    <w:rsid w:val="00D752DE"/>
    <w:rsid w:val="00D82E91"/>
    <w:rsid w:val="00D86147"/>
    <w:rsid w:val="00D87963"/>
    <w:rsid w:val="00D9158B"/>
    <w:rsid w:val="00D933E4"/>
    <w:rsid w:val="00D9437A"/>
    <w:rsid w:val="00D97375"/>
    <w:rsid w:val="00DA29CF"/>
    <w:rsid w:val="00DA5761"/>
    <w:rsid w:val="00DA6CE5"/>
    <w:rsid w:val="00DB2900"/>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782E"/>
    <w:rsid w:val="00E024FA"/>
    <w:rsid w:val="00E03A06"/>
    <w:rsid w:val="00E06DF6"/>
    <w:rsid w:val="00E07B5A"/>
    <w:rsid w:val="00E11B8A"/>
    <w:rsid w:val="00E23A33"/>
    <w:rsid w:val="00E2405D"/>
    <w:rsid w:val="00E2578D"/>
    <w:rsid w:val="00E300D3"/>
    <w:rsid w:val="00E3090E"/>
    <w:rsid w:val="00E31AA3"/>
    <w:rsid w:val="00E374C6"/>
    <w:rsid w:val="00E44CB1"/>
    <w:rsid w:val="00E47671"/>
    <w:rsid w:val="00E4ABB3"/>
    <w:rsid w:val="00E557AA"/>
    <w:rsid w:val="00E6164E"/>
    <w:rsid w:val="00E712BF"/>
    <w:rsid w:val="00E7574E"/>
    <w:rsid w:val="00E77D66"/>
    <w:rsid w:val="00E80562"/>
    <w:rsid w:val="00E8434A"/>
    <w:rsid w:val="00E84F0B"/>
    <w:rsid w:val="00E87251"/>
    <w:rsid w:val="00E95B3A"/>
    <w:rsid w:val="00EA0677"/>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C49"/>
    <w:rsid w:val="00F123E5"/>
    <w:rsid w:val="00F14FC9"/>
    <w:rsid w:val="00F162EA"/>
    <w:rsid w:val="00F208A2"/>
    <w:rsid w:val="00F2166A"/>
    <w:rsid w:val="00F21BD0"/>
    <w:rsid w:val="00F23B86"/>
    <w:rsid w:val="00F3019F"/>
    <w:rsid w:val="00F302BF"/>
    <w:rsid w:val="00F32AC0"/>
    <w:rsid w:val="00F37731"/>
    <w:rsid w:val="00F421CF"/>
    <w:rsid w:val="00F61037"/>
    <w:rsid w:val="00F677F9"/>
    <w:rsid w:val="00F709FA"/>
    <w:rsid w:val="00F729AC"/>
    <w:rsid w:val="00F74D01"/>
    <w:rsid w:val="00F81499"/>
    <w:rsid w:val="00F814F1"/>
    <w:rsid w:val="00F83F6A"/>
    <w:rsid w:val="00F847A5"/>
    <w:rsid w:val="00F84AF6"/>
    <w:rsid w:val="00F872D5"/>
    <w:rsid w:val="00F872E3"/>
    <w:rsid w:val="00F9136A"/>
    <w:rsid w:val="00F923EE"/>
    <w:rsid w:val="00F9291D"/>
    <w:rsid w:val="00FA0F21"/>
    <w:rsid w:val="00FB326A"/>
    <w:rsid w:val="00FC439D"/>
    <w:rsid w:val="00FC653F"/>
    <w:rsid w:val="00FC6DD5"/>
    <w:rsid w:val="00FD1504"/>
    <w:rsid w:val="00FD1FAB"/>
    <w:rsid w:val="00FD5656"/>
    <w:rsid w:val="00FE601F"/>
    <w:rsid w:val="00FE728D"/>
    <w:rsid w:val="00FF4CE0"/>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4D6DA3"/>
  <w15:docId w15:val="{C6C7A305-87A3-4D37-9B7D-53122C441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Descripcin">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cinsinresolver">
    <w:name w:val="Unresolved Mention"/>
    <w:basedOn w:val="Fuentedeprrafopredeter"/>
    <w:uiPriority w:val="99"/>
    <w:semiHidden/>
    <w:unhideWhenUsed/>
    <w:rsid w:val="00046775"/>
    <w:rPr>
      <w:color w:val="605E5C"/>
      <w:shd w:val="clear" w:color="auto" w:fill="E1DFDD"/>
    </w:rPr>
  </w:style>
  <w:style w:type="paragraph" w:customStyle="1" w:styleId="Prrafodesublista">
    <w:name w:val="Párrafo de sublista"/>
    <w:basedOn w:val="Prrafodelista"/>
    <w:qFormat/>
    <w:rsid w:val="00FF4CE0"/>
    <w:pPr>
      <w:keepNext/>
      <w:numPr>
        <w:numId w:val="26"/>
      </w:numPr>
      <w:tabs>
        <w:tab w:val="num" w:pos="360"/>
      </w:tabs>
      <w:spacing w:before="120" w:after="120" w:line="240" w:lineRule="auto"/>
      <w:ind w:left="851" w:hanging="284"/>
      <w:contextualSpacing w:val="0"/>
      <w:jc w:val="both"/>
    </w:pPr>
    <w:rPr>
      <w:rFonts w:eastAsia="Courier New" w:cs="Courier New"/>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guipacrod@alum.us.es"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javrodcor@alum.us.e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v.us.es/webapps/discussionboard/do/message?action=list_messages&amp;course_id=_63009_1&amp;nav=discussion_board&amp;conf_id=_303964_1&amp;forum_id=_206215_1&amp;message_id=_364528_1"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tbarjim1@alum.us.es" TargetMode="External"/><Relationship Id="rId5" Type="http://schemas.openxmlformats.org/officeDocument/2006/relationships/webSettings" Target="webSettings.xml"/><Relationship Id="rId15" Type="http://schemas.openxmlformats.org/officeDocument/2006/relationships/hyperlink" Target="https://ev.us.es/webapps/discussionboard/do/message?action=list_messages&amp;course_id=_63009_1&amp;nav=discussion_board&amp;conf_id=_303964_1&amp;forum_id=_206215_1&amp;message_id=_365604_1" TargetMode="External"/><Relationship Id="rId10" Type="http://schemas.openxmlformats.org/officeDocument/2006/relationships/hyperlink" Target="mailto:alvcarber1@alum.us.es"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alvsangon2@alum.us.es" TargetMode="External"/><Relationship Id="rId14" Type="http://schemas.openxmlformats.org/officeDocument/2006/relationships/hyperlink" Target="https://github.com/Acme-L3/Acme-L3-D01"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FEEF1-3C79-4CF7-B52E-A94EAEFBB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19</TotalTime>
  <Pages>9</Pages>
  <Words>1005</Words>
  <Characters>5531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Lucía Torres Gómez</dc:creator>
  <cp:keywords/>
  <cp:lastModifiedBy>ANTONIO BAREA JIMENEZ</cp:lastModifiedBy>
  <cp:revision>5</cp:revision>
  <cp:lastPrinted>2023-07-04T17:40:00Z</cp:lastPrinted>
  <dcterms:created xsi:type="dcterms:W3CDTF">2023-07-04T17:44:00Z</dcterms:created>
  <dcterms:modified xsi:type="dcterms:W3CDTF">2023-07-04T19:01:00Z</dcterms:modified>
  <cp:version/>
</cp:coreProperties>
</file>