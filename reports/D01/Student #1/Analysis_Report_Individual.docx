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FB45BF2" w:rsidR="000B3AB0" w:rsidRPr="00D265D8" w:rsidRDefault="00E62FDD" w:rsidP="00AE3B55">
      <w:pPr>
        <w:pStyle w:val="Ttulo"/>
      </w:pPr>
      <w:r>
        <w:t>Documento de análisis individual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1A103E9B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tantia" w:eastAsiaTheme="majorEastAsia" w:hAnsi="Constantia" w:cs="Segoe UI"/>
        </w:rPr>
        <w:t>June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C1.02.09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C9785EE" w14:textId="0C4BBA01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3BF7CE59" w14:textId="0DD3C29A" w:rsidR="000B3AB0" w:rsidRDefault="000B3AB0" w:rsidP="675EEDAA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 w:rsidRPr="675EEDAA">
        <w:rPr>
          <w:rStyle w:val="normaltextrun"/>
          <w:rFonts w:ascii="Constantia" w:eastAsiaTheme="majorEastAsia" w:hAnsi="Constantia" w:cs="Segoe UI"/>
          <w:b/>
          <w:bCs/>
          <w:sz w:val="22"/>
          <w:szCs w:val="22"/>
        </w:rPr>
        <w:t>Miembros: </w:t>
      </w:r>
      <w:r w:rsidRPr="675EEDAA">
        <w:rPr>
          <w:rStyle w:val="eop"/>
          <w:rFonts w:ascii="Constantia" w:hAnsi="Constantia" w:cs="Segoe UI"/>
          <w:sz w:val="22"/>
          <w:szCs w:val="22"/>
        </w:rPr>
        <w:t>  </w:t>
      </w:r>
    </w:p>
    <w:p w14:paraId="12E39866" w14:textId="1EBB775B" w:rsidR="000B3AB0" w:rsidRDefault="000B3AB0" w:rsidP="00AE3B55">
      <w:pPr>
        <w:pStyle w:val="paragraph"/>
        <w:numPr>
          <w:ilvl w:val="0"/>
          <w:numId w:val="23"/>
        </w:numPr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 w:rsidRPr="675EEDAA">
        <w:rPr>
          <w:rStyle w:val="normaltextrun"/>
          <w:rFonts w:ascii="Constantia" w:eastAsiaTheme="majorEastAsia" w:hAnsi="Constantia" w:cs="Segoe UI"/>
          <w:sz w:val="22"/>
          <w:szCs w:val="22"/>
        </w:rPr>
        <w:t>Sánchez González, Álvaro</w:t>
      </w:r>
      <w:r w:rsidRPr="675EEDAA">
        <w:rPr>
          <w:rStyle w:val="eop"/>
          <w:rFonts w:ascii="Constantia" w:hAnsi="Constantia" w:cs="Segoe UI"/>
          <w:sz w:val="22"/>
          <w:szCs w:val="22"/>
        </w:rPr>
        <w:t> </w:t>
      </w:r>
      <w:r w:rsidR="00AE3B55" w:rsidRPr="00AE3B55">
        <w:rPr>
          <w:rStyle w:val="eop"/>
          <w:rFonts w:ascii="Constantia" w:hAnsi="Constantia" w:cs="Segoe UI"/>
          <w:sz w:val="22"/>
          <w:szCs w:val="22"/>
        </w:rPr>
        <w:t>(</w:t>
      </w:r>
      <w:hyperlink r:id="rId9" w:history="1">
        <w:r w:rsidR="00AE3B55" w:rsidRPr="00524E21">
          <w:rPr>
            <w:rStyle w:val="Hipervnculo"/>
            <w:rFonts w:ascii="Constantia" w:hAnsi="Constantia" w:cs="Segoe UI"/>
            <w:sz w:val="22"/>
            <w:szCs w:val="22"/>
          </w:rPr>
          <w:t>alvsangon2@alum.us.es</w:t>
        </w:r>
      </w:hyperlink>
      <w:r w:rsidR="00AE3B55" w:rsidRPr="00AE3B55"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04A1437E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4F32F464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D19EC4F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0430726D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108875B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197612FE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1EBB1735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C1CD7E3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0AA8E6AA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4D7159F1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2593BADF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2D0D8147" w14:textId="77777777" w:rsidR="00611902" w:rsidRDefault="00611902" w:rsidP="00F814F1">
      <w:pPr>
        <w:pStyle w:val="Informacindecontacto"/>
        <w:jc w:val="left"/>
        <w:rPr>
          <w:lang w:bidi="es-ES"/>
        </w:rPr>
      </w:pPr>
    </w:p>
    <w:p w14:paraId="69CACA65" w14:textId="19C58AA3" w:rsidR="00FF791E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Github: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bookmarkStart w:id="0" w:name="_Hlk139899424"/>
      <w:r w:rsidR="00611902">
        <w:rPr>
          <w:rFonts w:ascii="Constantia" w:eastAsiaTheme="majorEastAsia" w:hAnsi="Constantia" w:cs="Segoe UI"/>
          <w:b/>
          <w:bCs/>
        </w:rPr>
        <w:fldChar w:fldCharType="begin"/>
      </w:r>
      <w:r w:rsidR="00611902">
        <w:rPr>
          <w:rFonts w:ascii="Constantia" w:eastAsiaTheme="majorEastAsia" w:hAnsi="Constantia" w:cs="Segoe UI"/>
          <w:b/>
          <w:bCs/>
        </w:rPr>
        <w:instrText>HYPERLINK "https://github.com/Acme-L3/Acme-L3-D04"</w:instrText>
      </w:r>
      <w:r w:rsidR="00611902">
        <w:rPr>
          <w:rFonts w:ascii="Constantia" w:eastAsiaTheme="majorEastAsia" w:hAnsi="Constantia" w:cs="Segoe UI"/>
          <w:b/>
          <w:bCs/>
        </w:rPr>
      </w:r>
      <w:r w:rsidR="00611902">
        <w:rPr>
          <w:rFonts w:ascii="Constantia" w:eastAsiaTheme="majorEastAsia" w:hAnsi="Constantia" w:cs="Segoe UI"/>
          <w:b/>
          <w:bCs/>
        </w:rPr>
        <w:fldChar w:fldCharType="separate"/>
      </w:r>
      <w:r w:rsidR="00046775" w:rsidRPr="00611902">
        <w:rPr>
          <w:rStyle w:val="Hipervnculo"/>
          <w:rFonts w:ascii="Constantia" w:eastAsiaTheme="majorEastAsia" w:hAnsi="Constantia" w:cs="Segoe UI"/>
          <w:b/>
          <w:bCs/>
        </w:rPr>
        <w:t>https://github.com/Acme-L3/Acme-L3-D0</w:t>
      </w:r>
      <w:r w:rsidR="00611902" w:rsidRPr="00611902">
        <w:rPr>
          <w:rStyle w:val="Hipervnculo"/>
          <w:rFonts w:ascii="Constantia" w:eastAsiaTheme="majorEastAsia" w:hAnsi="Constantia" w:cs="Segoe UI"/>
          <w:b/>
          <w:bCs/>
        </w:rPr>
        <w:t>4</w:t>
      </w:r>
      <w:bookmarkEnd w:id="0"/>
      <w:r w:rsidR="00611902">
        <w:rPr>
          <w:rFonts w:ascii="Constantia" w:eastAsiaTheme="majorEastAsia" w:hAnsi="Constantia" w:cs="Segoe UI"/>
          <w:b/>
          <w:bCs/>
        </w:rPr>
        <w:fldChar w:fldCharType="end"/>
      </w:r>
    </w:p>
    <w:p w14:paraId="4812BC82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6FD3BB0" w14:textId="7BE79E49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FB03E11" w14:textId="5DFC1890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FDDE2EA" w14:textId="5E571627" w:rsidR="00046775" w:rsidRPr="00611902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  <w:u w:val="single"/>
        </w:rPr>
      </w:pPr>
    </w:p>
    <w:p w14:paraId="4DF9CCA1" w14:textId="77777777" w:rsidR="00046775" w:rsidRDefault="00046775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6D290692" w:rsidR="00FF791E" w:rsidRPr="00FF791E" w:rsidRDefault="00E62FD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14F14486" w14:textId="48C956D1" w:rsidR="00611902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99392" w:history="1">
            <w:r w:rsidR="00611902" w:rsidRPr="0015032E">
              <w:rPr>
                <w:rStyle w:val="Hipervnculo"/>
                <w:noProof/>
              </w:rPr>
              <w:t>Resumen ejecutivo</w:t>
            </w:r>
            <w:r w:rsidR="00611902">
              <w:rPr>
                <w:noProof/>
                <w:webHidden/>
              </w:rPr>
              <w:tab/>
            </w:r>
            <w:r w:rsidR="00611902">
              <w:rPr>
                <w:noProof/>
                <w:webHidden/>
              </w:rPr>
              <w:fldChar w:fldCharType="begin"/>
            </w:r>
            <w:r w:rsidR="00611902">
              <w:rPr>
                <w:noProof/>
                <w:webHidden/>
              </w:rPr>
              <w:instrText xml:space="preserve"> PAGEREF _Toc139899392 \h </w:instrText>
            </w:r>
            <w:r w:rsidR="00611902">
              <w:rPr>
                <w:noProof/>
                <w:webHidden/>
              </w:rPr>
            </w:r>
            <w:r w:rsidR="00611902">
              <w:rPr>
                <w:noProof/>
                <w:webHidden/>
              </w:rPr>
              <w:fldChar w:fldCharType="separate"/>
            </w:r>
            <w:r w:rsidR="00611902">
              <w:rPr>
                <w:noProof/>
                <w:webHidden/>
              </w:rPr>
              <w:t>1</w:t>
            </w:r>
            <w:r w:rsidR="00611902">
              <w:rPr>
                <w:noProof/>
                <w:webHidden/>
              </w:rPr>
              <w:fldChar w:fldCharType="end"/>
            </w:r>
          </w:hyperlink>
        </w:p>
        <w:p w14:paraId="06DE768A" w14:textId="55BDF0EE" w:rsidR="00611902" w:rsidRDefault="00611902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3" w:history="1">
            <w:r w:rsidRPr="0015032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45E8" w14:textId="1AF36A52" w:rsidR="00611902" w:rsidRDefault="00611902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4" w:history="1">
            <w:r w:rsidRPr="0015032E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8A7C" w14:textId="5685A2BA" w:rsidR="00611902" w:rsidRDefault="00611902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5" w:history="1">
            <w:r w:rsidRPr="0015032E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692D" w14:textId="7FDBED89" w:rsidR="00611902" w:rsidRDefault="00611902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9899396" w:history="1">
            <w:r w:rsidRPr="0015032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_Toc139899396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C0044" w14:textId="27CCAAA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FC9E98B" w14:textId="77777777" w:rsid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bookmarkStart w:id="1" w:name="_Toc139899392"/>
      <w:r w:rsidRPr="00611902">
        <w:rPr>
          <w:rStyle w:val="Ttulo1Car"/>
        </w:rPr>
        <w:t>Resumen ejecutivo</w:t>
      </w:r>
      <w:bookmarkEnd w:id="1"/>
    </w:p>
    <w:p w14:paraId="2F056F8F" w14:textId="56860DBD" w:rsidR="00FF791E" w:rsidRPr="00611902" w:rsidRDefault="00611902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  <w:r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</w:t>
      </w:r>
      <w:r w:rsidRPr="00611902">
        <w:rPr>
          <w:rStyle w:val="normaltextrun"/>
          <w:rFonts w:ascii="Constantia" w:eastAsiaTheme="majorEastAsia" w:hAnsi="Constantia" w:cs="Segoe UI"/>
          <w:color w:val="000000" w:themeColor="text2"/>
        </w:rPr>
        <w:t>El objetivo del documento es de indicar cualquier análisis que se haya tenido que hacer con respecto a las tareas del entregable en cuestión.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 xml:space="preserve"> Esto se realiza para evitar posibles confusiones a la hora de corregir el entregable.</w:t>
      </w:r>
    </w:p>
    <w:p w14:paraId="1C074D3E" w14:textId="583C43F2" w:rsidR="00FF791E" w:rsidRP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</w:p>
    <w:p w14:paraId="1B0789CF" w14:textId="0B3E9D73" w:rsidR="00FF791E" w:rsidRPr="00611902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4"/>
        <w:gridCol w:w="1275"/>
        <w:gridCol w:w="6125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5FA6A0AB" w:rsidR="00FF791E" w:rsidRDefault="00611902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30F191A2" w:rsidR="00FF791E" w:rsidRDefault="00611902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07/07/2023</w:t>
            </w:r>
          </w:p>
        </w:tc>
        <w:tc>
          <w:tcPr>
            <w:tcW w:w="6259" w:type="dxa"/>
            <w:vAlign w:val="center"/>
          </w:tcPr>
          <w:p w14:paraId="1EC84498" w14:textId="23196F1F" w:rsidR="00FF791E" w:rsidRDefault="00611902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E3F28AA" w14:textId="1805D64D" w:rsidR="000768F1" w:rsidRPr="00FF791E" w:rsidRDefault="0E7C1259" w:rsidP="009D4959">
      <w:pPr>
        <w:pStyle w:val="Informacindecontacto"/>
        <w:jc w:val="left"/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9899393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0D6B1A5E" w14:textId="1B4E40DA" w:rsidR="00611902" w:rsidRDefault="00611902" w:rsidP="00611902">
      <w:pPr>
        <w:jc w:val="both"/>
      </w:pPr>
      <w:r>
        <w:t xml:space="preserve">En este documento, se mostrará un informe detallado de todos los requisitos </w:t>
      </w:r>
      <w:r>
        <w:t xml:space="preserve">individuales del Estudiante </w:t>
      </w:r>
      <w:proofErr w:type="spellStart"/>
      <w:r>
        <w:t>Nº</w:t>
      </w:r>
      <w:proofErr w:type="spellEnd"/>
      <w:r>
        <w:t xml:space="preserve"> 1</w:t>
      </w:r>
      <w:r>
        <w:t xml:space="preserve"> que han sido sometidos a análisis.</w:t>
      </w:r>
    </w:p>
    <w:p w14:paraId="60DF2F8F" w14:textId="77777777" w:rsidR="00611902" w:rsidRDefault="00611902" w:rsidP="00611902">
      <w:pPr>
        <w:jc w:val="both"/>
      </w:pPr>
      <w:r>
        <w:t>Para que un requisito se considere que requiere análisis se deben dar alguno de estos problemas:</w:t>
      </w:r>
    </w:p>
    <w:p w14:paraId="6D306F9E" w14:textId="77777777" w:rsidR="00611902" w:rsidRDefault="00611902" w:rsidP="00611902">
      <w:pPr>
        <w:jc w:val="both"/>
      </w:pPr>
    </w:p>
    <w:p w14:paraId="7636E519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32FFF515" w14:textId="77777777" w:rsidR="00611902" w:rsidRDefault="00611902" w:rsidP="00611902">
      <w:pPr>
        <w:jc w:val="both"/>
      </w:pPr>
    </w:p>
    <w:p w14:paraId="2069E9FE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presenta varios modos de abordarlo por lo que se contacta con el cliente para obtener información de cuál es la opción que más le complace.</w:t>
      </w:r>
    </w:p>
    <w:p w14:paraId="1A427411" w14:textId="77777777" w:rsidR="00611902" w:rsidRDefault="00611902" w:rsidP="00611902">
      <w:pPr>
        <w:jc w:val="both"/>
      </w:pPr>
    </w:p>
    <w:p w14:paraId="026B6BE6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6E17011D" w14:textId="77777777" w:rsidR="00611902" w:rsidRDefault="00611902" w:rsidP="00611902">
      <w:pPr>
        <w:jc w:val="both"/>
      </w:pPr>
    </w:p>
    <w:p w14:paraId="039295F9" w14:textId="77777777" w:rsidR="00611902" w:rsidRDefault="00611902" w:rsidP="00611902">
      <w:pPr>
        <w:pStyle w:val="Prrafodelista"/>
        <w:jc w:val="both"/>
      </w:pPr>
    </w:p>
    <w:p w14:paraId="2990332C" w14:textId="77777777" w:rsidR="00611902" w:rsidRDefault="00611902" w:rsidP="00611902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7BA29B94" w14:textId="77777777" w:rsidR="00611902" w:rsidRDefault="00611902" w:rsidP="00611902">
      <w:pPr>
        <w:pStyle w:val="Ttulo1"/>
      </w:pPr>
      <w:bookmarkStart w:id="3" w:name="_Toc139899394"/>
      <w:r>
        <w:lastRenderedPageBreak/>
        <w:t>Contenido</w:t>
      </w:r>
      <w:bookmarkEnd w:id="3"/>
    </w:p>
    <w:p w14:paraId="28377EFE" w14:textId="77777777" w:rsidR="00611902" w:rsidRDefault="00611902" w:rsidP="00611902"/>
    <w:p w14:paraId="30F9C669" w14:textId="740FA46C" w:rsidR="00F814F1" w:rsidRDefault="00611902" w:rsidP="00611902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  <w:r w:rsidR="00F814F1">
        <w:br w:type="page"/>
      </w:r>
    </w:p>
    <w:p w14:paraId="3B9A42B3" w14:textId="2BACB4BE" w:rsidR="00F814F1" w:rsidRDefault="00F814F1" w:rsidP="00FF791E">
      <w:pPr>
        <w:pStyle w:val="Ttulo1"/>
      </w:pPr>
      <w:bookmarkStart w:id="4" w:name="_Toc139899395"/>
      <w:r>
        <w:lastRenderedPageBreak/>
        <w:t>Conclusión</w:t>
      </w:r>
      <w:bookmarkEnd w:id="4"/>
    </w:p>
    <w:p w14:paraId="1B9E9C7E" w14:textId="2EE63B7B" w:rsidR="00F814F1" w:rsidRDefault="00F814F1" w:rsidP="00F814F1"/>
    <w:p w14:paraId="519E2911" w14:textId="5D7E3446" w:rsidR="00611902" w:rsidRDefault="00611902" w:rsidP="00915F2C">
      <w:r>
        <w:t>Este entregable, al ser el primero, no tiene mucho análisis debido a que las tareas son pequeños ejercicios para familiarizarte con la estructura del proyecto y como se va a trabajar en los próximos entregables.</w:t>
      </w:r>
    </w:p>
    <w:p w14:paraId="4DA85797" w14:textId="77777777" w:rsidR="00611902" w:rsidRDefault="00611902">
      <w:r>
        <w:br w:type="page"/>
      </w:r>
    </w:p>
    <w:p w14:paraId="3D51B898" w14:textId="7B48E6AB" w:rsidR="00611902" w:rsidRDefault="00611902" w:rsidP="00611902">
      <w:pPr>
        <w:pStyle w:val="Ttulo1"/>
      </w:pPr>
      <w:bookmarkStart w:id="5" w:name="_Toc139899396"/>
      <w:r>
        <w:lastRenderedPageBreak/>
        <w:t>Bibliografía</w:t>
      </w:r>
      <w:bookmarkEnd w:id="5"/>
    </w:p>
    <w:p w14:paraId="03237684" w14:textId="77777777" w:rsidR="00611902" w:rsidRDefault="00611902" w:rsidP="00611902"/>
    <w:p w14:paraId="4EE5B5D9" w14:textId="02864A86" w:rsidR="49CAD781" w:rsidRDefault="00611902" w:rsidP="00611902">
      <w:proofErr w:type="spellStart"/>
      <w:r w:rsidRPr="00046775">
        <w:t>Intentionally</w:t>
      </w:r>
      <w:proofErr w:type="spellEnd"/>
      <w:r w:rsidRPr="00046775">
        <w:t xml:space="preserve"> </w:t>
      </w:r>
      <w:proofErr w:type="spellStart"/>
      <w:r w:rsidRPr="00046775">
        <w:t>blank</w:t>
      </w:r>
      <w:proofErr w:type="spellEnd"/>
      <w:r>
        <w:t>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95F4C" w14:textId="77777777" w:rsidR="0008487F" w:rsidRDefault="0008487F">
      <w:pPr>
        <w:spacing w:after="0" w:line="240" w:lineRule="auto"/>
      </w:pPr>
      <w:r>
        <w:separator/>
      </w:r>
    </w:p>
  </w:endnote>
  <w:endnote w:type="continuationSeparator" w:id="0">
    <w:p w14:paraId="636B0754" w14:textId="77777777" w:rsidR="0008487F" w:rsidRDefault="0008487F">
      <w:pPr>
        <w:spacing w:after="0" w:line="240" w:lineRule="auto"/>
      </w:pPr>
      <w:r>
        <w:continuationSeparator/>
      </w:r>
    </w:p>
  </w:endnote>
  <w:endnote w:type="continuationNotice" w:id="1">
    <w:p w14:paraId="09E32464" w14:textId="77777777" w:rsidR="0008487F" w:rsidRDefault="000848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08244" w14:textId="77777777" w:rsidR="0008487F" w:rsidRDefault="0008487F">
      <w:pPr>
        <w:spacing w:after="0" w:line="240" w:lineRule="auto"/>
      </w:pPr>
      <w:r>
        <w:separator/>
      </w:r>
    </w:p>
  </w:footnote>
  <w:footnote w:type="continuationSeparator" w:id="0">
    <w:p w14:paraId="2071486A" w14:textId="77777777" w:rsidR="0008487F" w:rsidRDefault="0008487F">
      <w:pPr>
        <w:spacing w:after="0" w:line="240" w:lineRule="auto"/>
      </w:pPr>
      <w:r>
        <w:continuationSeparator/>
      </w:r>
    </w:p>
  </w:footnote>
  <w:footnote w:type="continuationNotice" w:id="1">
    <w:p w14:paraId="05AC9FA5" w14:textId="77777777" w:rsidR="0008487F" w:rsidRDefault="000848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7035C79" w:rsidR="675EEDAA" w:rsidRDefault="00EF33E3" w:rsidP="675EEDAA">
          <w:pPr>
            <w:pStyle w:val="Encabezado"/>
            <w:ind w:left="-115"/>
          </w:pPr>
          <w:r>
            <w:rPr>
              <w:rStyle w:val="normaltextrun"/>
              <w:rFonts w:ascii="Constantia" w:eastAsiaTheme="majorEastAsia" w:hAnsi="Constantia" w:cs="Segoe UI"/>
            </w:rPr>
            <w:t>June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C1.02.09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19"/>
  </w:num>
  <w:num w:numId="12" w16cid:durableId="1383482286">
    <w:abstractNumId w:val="18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5"/>
  </w:num>
  <w:num w:numId="22" w16cid:durableId="300119463">
    <w:abstractNumId w:val="16"/>
  </w:num>
  <w:num w:numId="23" w16cid:durableId="1465851122">
    <w:abstractNumId w:val="17"/>
  </w:num>
  <w:num w:numId="24" w16cid:durableId="4579137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2E92"/>
    <w:rsid w:val="00014369"/>
    <w:rsid w:val="00015359"/>
    <w:rsid w:val="000217A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487F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5ED8"/>
    <w:rsid w:val="001B7393"/>
    <w:rsid w:val="001C2EFE"/>
    <w:rsid w:val="001D6217"/>
    <w:rsid w:val="001E04D1"/>
    <w:rsid w:val="001E444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4913"/>
    <w:rsid w:val="003155D0"/>
    <w:rsid w:val="003209D6"/>
    <w:rsid w:val="00324B10"/>
    <w:rsid w:val="003302C3"/>
    <w:rsid w:val="00333C0C"/>
    <w:rsid w:val="00334A73"/>
    <w:rsid w:val="003422FF"/>
    <w:rsid w:val="00350F49"/>
    <w:rsid w:val="00352E6C"/>
    <w:rsid w:val="003570BA"/>
    <w:rsid w:val="00357B53"/>
    <w:rsid w:val="0036018D"/>
    <w:rsid w:val="00370941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2029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061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1902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7609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29AC"/>
    <w:rsid w:val="00D22A1B"/>
    <w:rsid w:val="00D265D8"/>
    <w:rsid w:val="00D30C58"/>
    <w:rsid w:val="00D4518B"/>
    <w:rsid w:val="00D51015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2E91"/>
    <w:rsid w:val="00D86147"/>
    <w:rsid w:val="00D87963"/>
    <w:rsid w:val="00D9158B"/>
    <w:rsid w:val="00D933E4"/>
    <w:rsid w:val="00D9437A"/>
    <w:rsid w:val="00D97375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7C95"/>
    <w:rsid w:val="00DF0021"/>
    <w:rsid w:val="00DF28AA"/>
    <w:rsid w:val="00DF2D73"/>
    <w:rsid w:val="00DF782E"/>
    <w:rsid w:val="00E024FA"/>
    <w:rsid w:val="00E03A06"/>
    <w:rsid w:val="00E06DF6"/>
    <w:rsid w:val="00E11B8A"/>
    <w:rsid w:val="00E23A33"/>
    <w:rsid w:val="00E2405D"/>
    <w:rsid w:val="00E2578D"/>
    <w:rsid w:val="00E300D3"/>
    <w:rsid w:val="00E3090E"/>
    <w:rsid w:val="00E374C6"/>
    <w:rsid w:val="00E44CB1"/>
    <w:rsid w:val="00E47671"/>
    <w:rsid w:val="00E4ABB3"/>
    <w:rsid w:val="00E557AA"/>
    <w:rsid w:val="00E62FDD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vsangon2@alum.us.e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</Template>
  <TotalTime>9</TotalTime>
  <Pages>6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Alvaro Sánchez</cp:lastModifiedBy>
  <cp:revision>3</cp:revision>
  <cp:lastPrinted>2021-05-04T16:33:00Z</cp:lastPrinted>
  <dcterms:created xsi:type="dcterms:W3CDTF">2023-02-17T16:17:00Z</dcterms:created>
  <dcterms:modified xsi:type="dcterms:W3CDTF">2023-07-10T14:37:00Z</dcterms:modified>
  <cp:version/>
</cp:coreProperties>
</file>