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335A9CE4" w:rsidR="000B3AB0" w:rsidRDefault="006049FA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October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 w:rsidR="00AE3B55">
        <w:rPr>
          <w:rStyle w:val="normaltextrun"/>
          <w:rFonts w:ascii="Constantia" w:eastAsiaTheme="majorEastAsia" w:hAnsi="Constantia" w:cs="Segoe UI"/>
        </w:rPr>
        <w:t xml:space="preserve"> </w:t>
      </w:r>
      <w:r>
        <w:rPr>
          <w:rStyle w:val="normaltextrun"/>
          <w:rFonts w:ascii="Constantia" w:eastAsiaTheme="majorEastAsia" w:hAnsi="Constantia" w:cs="Segoe UI"/>
        </w:rPr>
        <w:t>C3.W03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7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10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 w:rsidR="00AE3B55"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8DE9BE1" w14:textId="121E7CAC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7FB765ED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E3C1F" w14:textId="37E53107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E96A31F" w14:textId="23FCC457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304FC9F" w14:textId="615C3062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8B90A87" w14:textId="5DD5983C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63E22AA" w14:textId="78C4D109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1943B15" w14:textId="1EAB755D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C2375E" w14:textId="77777777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6B97E6F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59C01" w14:textId="77777777" w:rsidR="00887DA7" w:rsidRDefault="00887DA7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72FF92" w14:textId="71625307" w:rsidR="0042711F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52657" w:history="1">
            <w:r w:rsidR="0042711F" w:rsidRPr="00022719">
              <w:rPr>
                <w:rStyle w:val="Hipervnculo"/>
                <w:noProof/>
              </w:rPr>
              <w:t>Historial de versiones</w:t>
            </w:r>
            <w:r w:rsidR="0042711F">
              <w:rPr>
                <w:noProof/>
                <w:webHidden/>
              </w:rPr>
              <w:tab/>
            </w:r>
            <w:r w:rsidR="0042711F">
              <w:rPr>
                <w:noProof/>
                <w:webHidden/>
              </w:rPr>
              <w:fldChar w:fldCharType="begin"/>
            </w:r>
            <w:r w:rsidR="0042711F">
              <w:rPr>
                <w:noProof/>
                <w:webHidden/>
              </w:rPr>
              <w:instrText xml:space="preserve"> PAGEREF _Toc148452657 \h </w:instrText>
            </w:r>
            <w:r w:rsidR="0042711F">
              <w:rPr>
                <w:noProof/>
                <w:webHidden/>
              </w:rPr>
            </w:r>
            <w:r w:rsidR="0042711F">
              <w:rPr>
                <w:noProof/>
                <w:webHidden/>
              </w:rPr>
              <w:fldChar w:fldCharType="separate"/>
            </w:r>
            <w:r w:rsidR="0042711F">
              <w:rPr>
                <w:noProof/>
                <w:webHidden/>
              </w:rPr>
              <w:t>2</w:t>
            </w:r>
            <w:r w:rsidR="0042711F">
              <w:rPr>
                <w:noProof/>
                <w:webHidden/>
              </w:rPr>
              <w:fldChar w:fldCharType="end"/>
            </w:r>
          </w:hyperlink>
        </w:p>
        <w:p w14:paraId="75C34633" w14:textId="4170AF04" w:rsidR="0042711F" w:rsidRDefault="0042711F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452658" w:history="1">
            <w:r w:rsidRPr="00022719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FB47" w14:textId="4DB9A749" w:rsidR="0042711F" w:rsidRDefault="0042711F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452659" w:history="1">
            <w:r w:rsidRPr="0002271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AA3C" w14:textId="4C5C05B6" w:rsidR="0042711F" w:rsidRDefault="0042711F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452660" w:history="1">
            <w:r w:rsidRPr="0002271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98AA" w14:textId="7B07173D" w:rsidR="0042711F" w:rsidRDefault="0042711F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48452661" w:history="1">
            <w:r w:rsidRPr="0002271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0044" w14:textId="523C7591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35632A2" w14:textId="77777777" w:rsidR="006049FA" w:rsidRDefault="006049FA" w:rsidP="009D4959">
      <w:pPr>
        <w:pStyle w:val="Informacindecontacto"/>
        <w:jc w:val="left"/>
        <w:rPr>
          <w:lang w:bidi="es-ES"/>
        </w:rPr>
      </w:pPr>
    </w:p>
    <w:p w14:paraId="6F19FEFF" w14:textId="77777777" w:rsidR="006049FA" w:rsidRDefault="006049FA">
      <w:pPr>
        <w:rPr>
          <w:lang w:bidi="es-ES"/>
        </w:rPr>
      </w:pPr>
      <w:r>
        <w:rPr>
          <w:lang w:bidi="es-ES"/>
        </w:rPr>
        <w:br w:type="page"/>
      </w:r>
    </w:p>
    <w:p w14:paraId="0D1C4E81" w14:textId="20275798" w:rsidR="006049FA" w:rsidRDefault="006049FA" w:rsidP="006049FA">
      <w:pPr>
        <w:pStyle w:val="Ttulo1"/>
      </w:pPr>
      <w:bookmarkStart w:id="0" w:name="_Toc148452657"/>
      <w:r>
        <w:t>Historial de versiones</w:t>
      </w:r>
      <w:bookmarkEnd w:id="0"/>
    </w:p>
    <w:tbl>
      <w:tblPr>
        <w:tblStyle w:val="Tablanormal11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6049FA" w14:paraId="529858CA" w14:textId="77777777" w:rsidTr="00604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648166FB" w14:textId="77777777" w:rsidR="006049FA" w:rsidRDefault="006049FA" w:rsidP="006049FA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236" w:type="dxa"/>
            <w:vAlign w:val="center"/>
          </w:tcPr>
          <w:p w14:paraId="535888FE" w14:textId="77777777" w:rsidR="006049FA" w:rsidRDefault="006049FA" w:rsidP="006049FA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162" w:type="dxa"/>
            <w:vAlign w:val="center"/>
          </w:tcPr>
          <w:p w14:paraId="068C6200" w14:textId="77777777" w:rsidR="006049FA" w:rsidRDefault="006049FA" w:rsidP="006049FA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6049FA" w14:paraId="1AF6AE05" w14:textId="77777777" w:rsidTr="0060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39931F77" w14:textId="77777777" w:rsidR="006049FA" w:rsidRDefault="006049FA" w:rsidP="006049FA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236" w:type="dxa"/>
            <w:vAlign w:val="center"/>
          </w:tcPr>
          <w:p w14:paraId="5C2AE927" w14:textId="77777777" w:rsidR="006049FA" w:rsidRDefault="006049FA" w:rsidP="006049FA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162" w:type="dxa"/>
            <w:vAlign w:val="center"/>
          </w:tcPr>
          <w:p w14:paraId="753F5D99" w14:textId="77777777" w:rsidR="006049FA" w:rsidRDefault="006049FA" w:rsidP="006049FA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6049FA" w14:paraId="7C009A06" w14:textId="77777777" w:rsidTr="0060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047EBDFA" w14:textId="58119512" w:rsidR="006049FA" w:rsidRDefault="006049FA" w:rsidP="006049FA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236" w:type="dxa"/>
            <w:vAlign w:val="center"/>
          </w:tcPr>
          <w:p w14:paraId="0D4AD03A" w14:textId="1F45664E" w:rsidR="006049FA" w:rsidRDefault="006049FA" w:rsidP="006049FA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17/10/2023</w:t>
            </w:r>
          </w:p>
        </w:tc>
        <w:tc>
          <w:tcPr>
            <w:tcW w:w="6162" w:type="dxa"/>
            <w:vAlign w:val="center"/>
          </w:tcPr>
          <w:p w14:paraId="0A230196" w14:textId="0CD4ADBB" w:rsidR="006049FA" w:rsidRDefault="006049FA" w:rsidP="006049FA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6049FA" w14:paraId="523F0E39" w14:textId="77777777" w:rsidTr="0060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3E21E3C6" w14:textId="77777777" w:rsidR="006049FA" w:rsidRDefault="006049FA" w:rsidP="006049FA">
            <w:pPr>
              <w:pStyle w:val="Informacindecontacto"/>
              <w:rPr>
                <w:lang w:bidi="es-ES"/>
              </w:rPr>
            </w:pPr>
          </w:p>
        </w:tc>
        <w:tc>
          <w:tcPr>
            <w:tcW w:w="1236" w:type="dxa"/>
            <w:vAlign w:val="center"/>
          </w:tcPr>
          <w:p w14:paraId="352BE5B1" w14:textId="77777777" w:rsidR="006049FA" w:rsidRDefault="006049FA" w:rsidP="006049FA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162" w:type="dxa"/>
            <w:vAlign w:val="center"/>
          </w:tcPr>
          <w:p w14:paraId="70178B11" w14:textId="77777777" w:rsidR="006049FA" w:rsidRDefault="006049FA" w:rsidP="006049FA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5D1111DD" w14:textId="77777777" w:rsidR="006049FA" w:rsidRDefault="006049FA" w:rsidP="009D4959">
      <w:pPr>
        <w:pStyle w:val="Informacindecontacto"/>
        <w:jc w:val="left"/>
        <w:rPr>
          <w:lang w:bidi="es-ES"/>
        </w:rPr>
      </w:pPr>
    </w:p>
    <w:p w14:paraId="2D70413F" w14:textId="77777777" w:rsidR="006049FA" w:rsidRDefault="006049FA">
      <w:pPr>
        <w:rPr>
          <w:lang w:bidi="es-ES"/>
        </w:rPr>
      </w:pPr>
      <w:r>
        <w:rPr>
          <w:lang w:bidi="es-ES"/>
        </w:rPr>
        <w:br w:type="page"/>
      </w:r>
    </w:p>
    <w:p w14:paraId="4683E16F" w14:textId="755A4D2E" w:rsidR="006049FA" w:rsidRDefault="006049FA" w:rsidP="006049FA">
      <w:pPr>
        <w:pStyle w:val="Ttulo1"/>
      </w:pPr>
      <w:bookmarkStart w:id="1" w:name="_Toc148452658"/>
      <w:r>
        <w:t>Resumen ejecutivo</w:t>
      </w:r>
      <w:bookmarkEnd w:id="1"/>
    </w:p>
    <w:p w14:paraId="231E9881" w14:textId="7BDC5BF5" w:rsidR="006049FA" w:rsidRPr="006049FA" w:rsidRDefault="006049FA" w:rsidP="006049FA">
      <w:pPr>
        <w:rPr>
          <w:sz w:val="24"/>
          <w:szCs w:val="24"/>
        </w:rPr>
      </w:pPr>
      <w:r w:rsidRPr="006049FA">
        <w:rPr>
          <w:sz w:val="24"/>
          <w:szCs w:val="24"/>
        </w:rPr>
        <w:t xml:space="preserve">El objetivo del grupo C3.W03 es aprobar la asignatura de Diseño y Pruebas II, intentando satisfacer los máximos requisitos posibles en el plazo indicado, así como los documentos correspondientes solicitados por el </w:t>
      </w:r>
      <w:proofErr w:type="spellStart"/>
      <w:r w:rsidRPr="006049FA">
        <w:rPr>
          <w:sz w:val="24"/>
          <w:szCs w:val="24"/>
        </w:rPr>
        <w:t>Product</w:t>
      </w:r>
      <w:proofErr w:type="spellEnd"/>
      <w:r w:rsidRPr="006049FA">
        <w:rPr>
          <w:sz w:val="24"/>
          <w:szCs w:val="24"/>
        </w:rPr>
        <w:t xml:space="preserve"> </w:t>
      </w:r>
      <w:proofErr w:type="spellStart"/>
      <w:r w:rsidRPr="006049FA">
        <w:rPr>
          <w:sz w:val="24"/>
          <w:szCs w:val="24"/>
        </w:rPr>
        <w:t>Owner</w:t>
      </w:r>
      <w:proofErr w:type="spellEnd"/>
      <w:r w:rsidRPr="006049FA">
        <w:rPr>
          <w:sz w:val="24"/>
          <w:szCs w:val="24"/>
        </w:rPr>
        <w:t>. Para alcanzar este objetivo se han asignado a los estudiantes una serie de roles dependiendo de sus habilidades y destrezas:</w:t>
      </w:r>
    </w:p>
    <w:p w14:paraId="5EA46332" w14:textId="77777777" w:rsidR="006049FA" w:rsidRPr="006049FA" w:rsidRDefault="006049FA" w:rsidP="006049FA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6049FA">
        <w:rPr>
          <w:sz w:val="24"/>
          <w:szCs w:val="24"/>
        </w:rPr>
        <w:t xml:space="preserve">Álvaro Sánchez González. Analista, desarrollador y </w:t>
      </w:r>
      <w:proofErr w:type="spellStart"/>
      <w:r w:rsidRPr="006049FA">
        <w:rPr>
          <w:sz w:val="24"/>
          <w:szCs w:val="24"/>
        </w:rPr>
        <w:t>tester</w:t>
      </w:r>
      <w:proofErr w:type="spellEnd"/>
      <w:r w:rsidRPr="006049FA">
        <w:rPr>
          <w:sz w:val="24"/>
          <w:szCs w:val="24"/>
        </w:rPr>
        <w:t>.</w:t>
      </w:r>
    </w:p>
    <w:p w14:paraId="637E590B" w14:textId="77777777" w:rsidR="006049FA" w:rsidRPr="006049FA" w:rsidRDefault="006049FA" w:rsidP="006049FA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6049FA">
        <w:rPr>
          <w:sz w:val="24"/>
          <w:szCs w:val="24"/>
        </w:rPr>
        <w:t xml:space="preserve">- Álvaro Carrera Bernal. Desarrollador y </w:t>
      </w:r>
      <w:proofErr w:type="spellStart"/>
      <w:r w:rsidRPr="006049FA">
        <w:rPr>
          <w:sz w:val="24"/>
          <w:szCs w:val="24"/>
        </w:rPr>
        <w:t>tester</w:t>
      </w:r>
      <w:proofErr w:type="spellEnd"/>
      <w:r w:rsidRPr="006049FA">
        <w:rPr>
          <w:sz w:val="24"/>
          <w:szCs w:val="24"/>
        </w:rPr>
        <w:t>.</w:t>
      </w:r>
    </w:p>
    <w:p w14:paraId="012AD9B6" w14:textId="77777777" w:rsidR="006049FA" w:rsidRPr="006049FA" w:rsidRDefault="006049FA" w:rsidP="006049FA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6049FA">
        <w:rPr>
          <w:sz w:val="24"/>
          <w:szCs w:val="24"/>
        </w:rPr>
        <w:t xml:space="preserve">- Antonio Barea Jiménez. Desarrollador y </w:t>
      </w:r>
      <w:proofErr w:type="spellStart"/>
      <w:r w:rsidRPr="006049FA">
        <w:rPr>
          <w:sz w:val="24"/>
          <w:szCs w:val="24"/>
        </w:rPr>
        <w:t>tester</w:t>
      </w:r>
      <w:proofErr w:type="spellEnd"/>
      <w:r w:rsidRPr="006049FA">
        <w:rPr>
          <w:sz w:val="24"/>
          <w:szCs w:val="24"/>
        </w:rPr>
        <w:t>.</w:t>
      </w:r>
    </w:p>
    <w:p w14:paraId="63EEBF02" w14:textId="77777777" w:rsidR="006049FA" w:rsidRPr="006049FA" w:rsidRDefault="006049FA" w:rsidP="006049FA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6049FA">
        <w:rPr>
          <w:sz w:val="24"/>
          <w:szCs w:val="24"/>
        </w:rPr>
        <w:t xml:space="preserve">- Javier Rodríguez Cordero. Desarrollador y </w:t>
      </w:r>
      <w:proofErr w:type="spellStart"/>
      <w:r w:rsidRPr="006049FA">
        <w:rPr>
          <w:sz w:val="24"/>
          <w:szCs w:val="24"/>
        </w:rPr>
        <w:t>tester</w:t>
      </w:r>
      <w:proofErr w:type="spellEnd"/>
      <w:r w:rsidRPr="006049FA">
        <w:rPr>
          <w:sz w:val="24"/>
          <w:szCs w:val="24"/>
        </w:rPr>
        <w:t>.</w:t>
      </w:r>
    </w:p>
    <w:p w14:paraId="592289CA" w14:textId="77777777" w:rsidR="006049FA" w:rsidRPr="006049FA" w:rsidRDefault="006049FA" w:rsidP="006049FA">
      <w:pPr>
        <w:pStyle w:val="Prrafodelista"/>
        <w:numPr>
          <w:ilvl w:val="0"/>
          <w:numId w:val="23"/>
        </w:numPr>
        <w:rPr>
          <w:sz w:val="24"/>
          <w:szCs w:val="24"/>
        </w:rPr>
      </w:pPr>
      <w:r w:rsidRPr="006049FA">
        <w:rPr>
          <w:sz w:val="24"/>
          <w:szCs w:val="24"/>
        </w:rPr>
        <w:t xml:space="preserve">- Guillermo Alonso Pacheco </w:t>
      </w:r>
      <w:proofErr w:type="spellStart"/>
      <w:r w:rsidRPr="006049FA">
        <w:rPr>
          <w:sz w:val="24"/>
          <w:szCs w:val="24"/>
        </w:rPr>
        <w:t>Rodrigues</w:t>
      </w:r>
      <w:proofErr w:type="spellEnd"/>
      <w:r w:rsidRPr="006049FA">
        <w:rPr>
          <w:sz w:val="24"/>
          <w:szCs w:val="24"/>
        </w:rPr>
        <w:t xml:space="preserve">. Manager, desarrollador y </w:t>
      </w:r>
      <w:proofErr w:type="spellStart"/>
      <w:r w:rsidRPr="006049FA">
        <w:rPr>
          <w:sz w:val="24"/>
          <w:szCs w:val="24"/>
        </w:rPr>
        <w:t>tester</w:t>
      </w:r>
      <w:proofErr w:type="spellEnd"/>
      <w:r w:rsidRPr="006049FA">
        <w:rPr>
          <w:sz w:val="24"/>
          <w:szCs w:val="24"/>
        </w:rPr>
        <w:t>.</w:t>
      </w:r>
    </w:p>
    <w:p w14:paraId="31C2CE1A" w14:textId="3EE91B3D" w:rsidR="006049FA" w:rsidRPr="006049FA" w:rsidRDefault="006049FA" w:rsidP="006049FA">
      <w:pPr>
        <w:rPr>
          <w:sz w:val="24"/>
          <w:szCs w:val="24"/>
        </w:rPr>
      </w:pPr>
      <w:r w:rsidRPr="006049FA">
        <w:rPr>
          <w:sz w:val="24"/>
          <w:szCs w:val="24"/>
        </w:rPr>
        <w:t>En la elaboración del proyecto, si nos encontrásemos ante una duda o</w:t>
      </w:r>
      <w:r w:rsidRPr="006049FA">
        <w:rPr>
          <w:sz w:val="24"/>
          <w:szCs w:val="24"/>
        </w:rPr>
        <w:t xml:space="preserve"> </w:t>
      </w:r>
      <w:r w:rsidRPr="006049FA">
        <w:rPr>
          <w:sz w:val="24"/>
          <w:szCs w:val="24"/>
        </w:rPr>
        <w:t xml:space="preserve">inconveniente en el desarrollo de este nos pondríamos en contacto con el </w:t>
      </w:r>
      <w:proofErr w:type="spellStart"/>
      <w:r w:rsidRPr="006049FA">
        <w:rPr>
          <w:sz w:val="24"/>
          <w:szCs w:val="24"/>
        </w:rPr>
        <w:t>Product</w:t>
      </w:r>
      <w:proofErr w:type="spellEnd"/>
      <w:r w:rsidRPr="006049FA">
        <w:rPr>
          <w:sz w:val="24"/>
          <w:szCs w:val="24"/>
        </w:rPr>
        <w:t xml:space="preserve"> </w:t>
      </w:r>
      <w:proofErr w:type="spellStart"/>
      <w:r w:rsidRPr="006049FA">
        <w:rPr>
          <w:sz w:val="24"/>
          <w:szCs w:val="24"/>
        </w:rPr>
        <w:t>Owner</w:t>
      </w:r>
      <w:proofErr w:type="spellEnd"/>
      <w:r w:rsidRPr="006049FA">
        <w:rPr>
          <w:sz w:val="24"/>
          <w:szCs w:val="24"/>
        </w:rPr>
        <w:t>.</w:t>
      </w:r>
    </w:p>
    <w:p w14:paraId="1E3F28AA" w14:textId="72E745DE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48452659"/>
      <w:r>
        <w:t>Introducción</w:t>
      </w:r>
      <w:bookmarkEnd w:id="2"/>
    </w:p>
    <w:p w14:paraId="51C0242D" w14:textId="77777777" w:rsidR="00674DFA" w:rsidRDefault="00674DFA" w:rsidP="00674DFA"/>
    <w:p w14:paraId="5338B793" w14:textId="37F5C31D" w:rsidR="00674DFA" w:rsidRPr="00674DFA" w:rsidRDefault="00046775" w:rsidP="00C650FD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393B98E3" w14:textId="0E8C088C" w:rsidR="000768F1" w:rsidRDefault="00D16F71" w:rsidP="00674DFA">
      <w:pPr>
        <w:spacing w:before="240"/>
        <w:jc w:val="both"/>
      </w:pPr>
      <w:r>
        <w:t xml:space="preserve">En el siguiente documento se </w:t>
      </w:r>
      <w:r w:rsidR="00674DFA">
        <w:t xml:space="preserve">expondrán </w:t>
      </w:r>
      <w:r w:rsidR="00046775">
        <w:t>todos los requisitos que han necesitado una decisión de desarrollo, anotando posibles soluciones y comentando por qué se escoge la opción a desarrollar.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48452660"/>
      <w:r>
        <w:t>Contenido</w:t>
      </w:r>
      <w:bookmarkEnd w:id="3"/>
    </w:p>
    <w:p w14:paraId="4A718DC7" w14:textId="77777777" w:rsidR="00674DFA" w:rsidRDefault="00674DFA" w:rsidP="00674DFA"/>
    <w:p w14:paraId="30F9C669" w14:textId="6062517B" w:rsidR="00F814F1" w:rsidRDefault="006049FA">
      <w:r>
        <w:t>Intencionalmente en blanco. Debido a que no hay requisitos que necesiten de un análisis para esta entrega.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4" w:name="_Toc148452661"/>
      <w:r>
        <w:t>Conclusión</w:t>
      </w:r>
      <w:bookmarkEnd w:id="4"/>
    </w:p>
    <w:p w14:paraId="1B9E9C7E" w14:textId="2EE63B7B" w:rsidR="00F814F1" w:rsidRDefault="00F814F1" w:rsidP="00F814F1"/>
    <w:p w14:paraId="67EF30C8" w14:textId="77777777" w:rsidR="00046775" w:rsidRDefault="00B046E6" w:rsidP="00046775">
      <w:pPr>
        <w:spacing w:before="240"/>
        <w:jc w:val="both"/>
      </w:pPr>
      <w:r>
        <w:t>Como conclusión, en este documento se han expuesto</w:t>
      </w:r>
      <w:r w:rsidR="00046775">
        <w:t xml:space="preserve"> todos los requisitos que han necesitado una decisión de desarrollo, anotando posibles soluciones y comentando por qué se escoge la opción a desarrollar.</w:t>
      </w:r>
    </w:p>
    <w:p w14:paraId="519E2911" w14:textId="11A35187" w:rsidR="49CAD781" w:rsidRDefault="00046775" w:rsidP="00915F2C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EDFF" w14:textId="77777777" w:rsidR="003A5B10" w:rsidRDefault="003A5B10">
      <w:pPr>
        <w:spacing w:after="0" w:line="240" w:lineRule="auto"/>
      </w:pPr>
      <w:r>
        <w:separator/>
      </w:r>
    </w:p>
  </w:endnote>
  <w:endnote w:type="continuationSeparator" w:id="0">
    <w:p w14:paraId="7479AC4C" w14:textId="77777777" w:rsidR="003A5B10" w:rsidRDefault="003A5B10">
      <w:pPr>
        <w:spacing w:after="0" w:line="240" w:lineRule="auto"/>
      </w:pPr>
      <w:r>
        <w:continuationSeparator/>
      </w:r>
    </w:p>
  </w:endnote>
  <w:endnote w:type="continuationNotice" w:id="1">
    <w:p w14:paraId="29EB2697" w14:textId="77777777" w:rsidR="003A5B10" w:rsidRDefault="003A5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EC63" w14:textId="77777777" w:rsidR="003A5B10" w:rsidRDefault="003A5B10">
      <w:pPr>
        <w:spacing w:after="0" w:line="240" w:lineRule="auto"/>
      </w:pPr>
      <w:r>
        <w:separator/>
      </w:r>
    </w:p>
  </w:footnote>
  <w:footnote w:type="continuationSeparator" w:id="0">
    <w:p w14:paraId="1DBA61E0" w14:textId="77777777" w:rsidR="003A5B10" w:rsidRDefault="003A5B10">
      <w:pPr>
        <w:spacing w:after="0" w:line="240" w:lineRule="auto"/>
      </w:pPr>
      <w:r>
        <w:continuationSeparator/>
      </w:r>
    </w:p>
  </w:footnote>
  <w:footnote w:type="continuationNotice" w:id="1">
    <w:p w14:paraId="2A6BC9D5" w14:textId="77777777" w:rsidR="003A5B10" w:rsidRDefault="003A5B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71E34AF3" w:rsidR="675EEDAA" w:rsidRPr="006049FA" w:rsidRDefault="006049FA" w:rsidP="006049FA">
          <w:pPr>
            <w:pStyle w:val="Encabezado"/>
            <w:ind w:left="-115"/>
            <w:rPr>
              <w:rFonts w:ascii="Constantia" w:eastAsiaTheme="majorEastAsia" w:hAnsi="Constantia" w:cs="Segoe UI"/>
            </w:rPr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October</w:t>
          </w:r>
          <w:proofErr w:type="spellEnd"/>
          <w:r w:rsidR="00EF33E3"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="00EF33E3"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 w:rsidR="00EF33E3"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="00EF33E3" w:rsidRPr="00AE3B55">
            <w:rPr>
              <w:rStyle w:val="normaltextrun"/>
              <w:rFonts w:ascii="Constantia" w:eastAsiaTheme="majorEastAsia" w:hAnsi="Constantia" w:cs="Segoe UI"/>
            </w:rPr>
            <w:t>C</w:t>
          </w:r>
          <w:r>
            <w:rPr>
              <w:rStyle w:val="normaltextrun"/>
              <w:rFonts w:ascii="Constantia" w:eastAsiaTheme="majorEastAsia" w:hAnsi="Constantia" w:cs="Segoe UI"/>
            </w:rPr>
            <w:t>3.W03</w:t>
          </w:r>
          <w:r w:rsidR="00EF33E3"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5B10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2711F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049FA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13D9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448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vcarber1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1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 CARRERA BERNAL</cp:lastModifiedBy>
  <cp:revision>2</cp:revision>
  <cp:lastPrinted>2021-05-04T16:33:00Z</cp:lastPrinted>
  <dcterms:created xsi:type="dcterms:W3CDTF">2023-10-17T14:30:00Z</dcterms:created>
  <dcterms:modified xsi:type="dcterms:W3CDTF">2023-10-17T14:31:00Z</dcterms:modified>
  <cp:version/>
</cp:coreProperties>
</file>