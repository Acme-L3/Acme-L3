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07FB4605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 w:rsidR="003B5BA4">
        <w:rPr>
          <w:rStyle w:val="normaltextrun"/>
          <w:rFonts w:ascii="Constantia" w:eastAsiaTheme="majorEastAsia" w:hAnsi="Constantia" w:cs="Segoe UI"/>
          <w:color w:val="000000" w:themeColor="text2"/>
        </w:rPr>
        <w:t>6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004100A3">
        <w:rPr>
          <w:rStyle w:val="normaltextrun"/>
          <w:rFonts w:ascii="Constantia" w:eastAsiaTheme="majorEastAsia" w:hAnsi="Constantia" w:cs="Segoe UI"/>
          <w:color w:val="000000" w:themeColor="text2"/>
        </w:rPr>
        <w:t>3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5AD0135E" w14:textId="669340D5" w:rsidR="00F814F1" w:rsidRPr="00915F2C" w:rsidRDefault="008E4237" w:rsidP="00F814F1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Rodríguez Cordero</w:t>
      </w:r>
      <w:r w:rsidR="00E50E36">
        <w:rPr>
          <w:rStyle w:val="eop"/>
          <w:rFonts w:ascii="Constantia" w:hAnsi="Constantia" w:cs="Segoe UI"/>
          <w:sz w:val="22"/>
          <w:szCs w:val="22"/>
        </w:rPr>
        <w:t xml:space="preserve"> </w:t>
      </w:r>
      <w:r>
        <w:rPr>
          <w:rStyle w:val="eop"/>
          <w:rFonts w:ascii="Constantia" w:hAnsi="Constantia" w:cs="Segoe UI"/>
          <w:sz w:val="22"/>
          <w:szCs w:val="22"/>
        </w:rPr>
        <w:t>Javier</w:t>
      </w:r>
      <w:r w:rsidR="00AE3B55">
        <w:rPr>
          <w:rStyle w:val="eop"/>
          <w:rFonts w:ascii="Constantia" w:hAnsi="Constantia" w:cs="Segoe UI"/>
          <w:sz w:val="22"/>
          <w:szCs w:val="22"/>
        </w:rPr>
        <w:t xml:space="preserve"> (</w:t>
      </w:r>
      <w:hyperlink r:id="rId9" w:history="1">
        <w:r w:rsidRPr="00831D4D">
          <w:rPr>
            <w:rStyle w:val="Hipervnculo"/>
          </w:rPr>
          <w:t>javrodcor</w:t>
        </w:r>
        <w:r w:rsidRPr="00831D4D">
          <w:rPr>
            <w:rStyle w:val="Hipervnculo"/>
            <w:rFonts w:ascii="Constantia" w:hAnsi="Constantia" w:cs="Segoe UI"/>
            <w:sz w:val="22"/>
            <w:szCs w:val="22"/>
          </w:rPr>
          <w:t>@alum.us.es</w:t>
        </w:r>
      </w:hyperlink>
      <w:r w:rsid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46689C82" w:rsidR="00F814F1" w:rsidRDefault="00F814F1" w:rsidP="00F814F1">
      <w:pPr>
        <w:pStyle w:val="Informacindecontacto"/>
        <w:jc w:val="left"/>
        <w:rPr>
          <w:lang w:bidi="es-ES"/>
        </w:rPr>
      </w:pPr>
    </w:p>
    <w:p w14:paraId="36490257" w14:textId="29EB98A7" w:rsidR="004100A3" w:rsidRDefault="004100A3" w:rsidP="00F814F1">
      <w:pPr>
        <w:pStyle w:val="Informacindecontacto"/>
        <w:jc w:val="left"/>
        <w:rPr>
          <w:lang w:bidi="es-ES"/>
        </w:rPr>
      </w:pPr>
    </w:p>
    <w:p w14:paraId="4E4BF85D" w14:textId="5383DC61" w:rsidR="004100A3" w:rsidRDefault="004100A3" w:rsidP="00F814F1">
      <w:pPr>
        <w:pStyle w:val="Informacindecontacto"/>
        <w:jc w:val="left"/>
        <w:rPr>
          <w:lang w:bidi="es-ES"/>
        </w:rPr>
      </w:pPr>
    </w:p>
    <w:p w14:paraId="04AA51DB" w14:textId="1512DF28" w:rsidR="004100A3" w:rsidRDefault="004100A3" w:rsidP="00F814F1">
      <w:pPr>
        <w:pStyle w:val="Informacindecontacto"/>
        <w:jc w:val="left"/>
        <w:rPr>
          <w:lang w:bidi="es-ES"/>
        </w:rPr>
      </w:pPr>
    </w:p>
    <w:p w14:paraId="1007B589" w14:textId="12CBFE7F" w:rsidR="004100A3" w:rsidRDefault="004100A3" w:rsidP="00F814F1">
      <w:pPr>
        <w:pStyle w:val="Informacindecontacto"/>
        <w:jc w:val="left"/>
        <w:rPr>
          <w:lang w:bidi="es-ES"/>
        </w:rPr>
      </w:pPr>
    </w:p>
    <w:p w14:paraId="36EF0AAE" w14:textId="0B798610" w:rsidR="004100A3" w:rsidRDefault="004100A3" w:rsidP="00F814F1">
      <w:pPr>
        <w:pStyle w:val="Informacindecontacto"/>
        <w:jc w:val="left"/>
        <w:rPr>
          <w:lang w:bidi="es-ES"/>
        </w:rPr>
      </w:pPr>
    </w:p>
    <w:p w14:paraId="5018C6EA" w14:textId="6193D433" w:rsidR="004100A3" w:rsidRDefault="004100A3" w:rsidP="00F814F1">
      <w:pPr>
        <w:pStyle w:val="Informacindecontacto"/>
        <w:jc w:val="left"/>
        <w:rPr>
          <w:lang w:bidi="es-ES"/>
        </w:rPr>
      </w:pPr>
    </w:p>
    <w:p w14:paraId="7F409685" w14:textId="6BDB5F07" w:rsidR="004100A3" w:rsidRDefault="004100A3" w:rsidP="00F814F1">
      <w:pPr>
        <w:pStyle w:val="Informacindecontacto"/>
        <w:jc w:val="left"/>
        <w:rPr>
          <w:lang w:bidi="es-ES"/>
        </w:rPr>
      </w:pPr>
    </w:p>
    <w:p w14:paraId="59D99357" w14:textId="0AF65DEE" w:rsidR="004100A3" w:rsidRDefault="004100A3" w:rsidP="00F814F1">
      <w:pPr>
        <w:pStyle w:val="Informacindecontacto"/>
        <w:jc w:val="left"/>
        <w:rPr>
          <w:lang w:bidi="es-ES"/>
        </w:rPr>
      </w:pPr>
    </w:p>
    <w:p w14:paraId="287E2777" w14:textId="0ABCB5F5" w:rsidR="004100A3" w:rsidRDefault="004100A3" w:rsidP="00F814F1">
      <w:pPr>
        <w:pStyle w:val="Informacindecontacto"/>
        <w:jc w:val="left"/>
        <w:rPr>
          <w:lang w:bidi="es-ES"/>
        </w:rPr>
      </w:pPr>
    </w:p>
    <w:p w14:paraId="049D348D" w14:textId="1DF5AFB6" w:rsidR="004100A3" w:rsidRDefault="004100A3" w:rsidP="00F814F1">
      <w:pPr>
        <w:pStyle w:val="Informacindecontacto"/>
        <w:jc w:val="left"/>
        <w:rPr>
          <w:lang w:bidi="es-ES"/>
        </w:rPr>
      </w:pPr>
    </w:p>
    <w:p w14:paraId="75628C37" w14:textId="60AA1589" w:rsidR="004100A3" w:rsidRDefault="004100A3" w:rsidP="00F814F1">
      <w:pPr>
        <w:pStyle w:val="Informacindecontacto"/>
        <w:jc w:val="left"/>
        <w:rPr>
          <w:lang w:bidi="es-ES"/>
        </w:rPr>
      </w:pPr>
    </w:p>
    <w:p w14:paraId="780916D6" w14:textId="0FBE096E" w:rsidR="004100A3" w:rsidRDefault="004100A3" w:rsidP="00F814F1">
      <w:pPr>
        <w:pStyle w:val="Informacindecontacto"/>
        <w:jc w:val="left"/>
        <w:rPr>
          <w:lang w:bidi="es-ES"/>
        </w:rPr>
      </w:pPr>
    </w:p>
    <w:p w14:paraId="087C73D7" w14:textId="2974BF65" w:rsidR="004100A3" w:rsidRDefault="004100A3" w:rsidP="00F814F1">
      <w:pPr>
        <w:pStyle w:val="Informacindecontacto"/>
        <w:jc w:val="left"/>
        <w:rPr>
          <w:lang w:bidi="es-ES"/>
        </w:rPr>
      </w:pPr>
    </w:p>
    <w:p w14:paraId="7EDF59AF" w14:textId="5980802A" w:rsidR="004100A3" w:rsidRDefault="004100A3" w:rsidP="00F814F1">
      <w:pPr>
        <w:pStyle w:val="Informacindecontacto"/>
        <w:jc w:val="left"/>
        <w:rPr>
          <w:lang w:bidi="es-ES"/>
        </w:rPr>
      </w:pPr>
    </w:p>
    <w:p w14:paraId="31C1B32F" w14:textId="6F03E970" w:rsidR="004100A3" w:rsidRDefault="004100A3" w:rsidP="00F814F1">
      <w:pPr>
        <w:pStyle w:val="Informacindecontacto"/>
        <w:jc w:val="left"/>
        <w:rPr>
          <w:lang w:bidi="es-ES"/>
        </w:rPr>
      </w:pPr>
    </w:p>
    <w:p w14:paraId="041F65F4" w14:textId="4396E349" w:rsidR="004100A3" w:rsidRDefault="004100A3" w:rsidP="00F814F1">
      <w:pPr>
        <w:pStyle w:val="Informacindecontacto"/>
        <w:jc w:val="left"/>
        <w:rPr>
          <w:lang w:bidi="es-ES"/>
        </w:rPr>
      </w:pPr>
    </w:p>
    <w:p w14:paraId="69CACA65" w14:textId="1649BC8C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p w14:paraId="4812BC82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FD3BB0" w14:textId="7BE79E49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FB03E11" w14:textId="274A1394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DE2EA" w14:textId="05B93B0E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1B2EFA" w14:textId="63E5EAB6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66A234F" w14:textId="30D94359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9F98946" w14:textId="1513F10A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12BF5C" w14:textId="1F440524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F85EBF4" w14:textId="1FB9BA1F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325FFDE" w14:textId="53D5C1DC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A7B096F" w14:textId="77777777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DF9CCA1" w14:textId="6B97E6FE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D859C01" w14:textId="77777777" w:rsidR="00887DA7" w:rsidRDefault="00887DA7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28A79DE3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CE2FED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3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BA2FB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66E4ED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570B61F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AA310E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7092B3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DAC151C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F474859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16E3845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E2A552A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F0B9219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D8D8197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EE344B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56F8F" w14:textId="78B15A9D" w:rsidR="00FF791E" w:rsidRDefault="00FF791E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Resumen ejecutivo:</w:t>
      </w:r>
      <w:r w:rsidR="004100A3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3"/>
        <w:gridCol w:w="6165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148CBF06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</w:t>
            </w:r>
            <w:r w:rsidR="00E50E36">
              <w:rPr>
                <w:lang w:bidi="es-ES"/>
              </w:rPr>
              <w:t>6</w:t>
            </w:r>
            <w:r>
              <w:rPr>
                <w:lang w:bidi="es-ES"/>
              </w:rPr>
              <w:t>/0</w:t>
            </w:r>
            <w:r w:rsidR="004100A3">
              <w:rPr>
                <w:lang w:bidi="es-ES"/>
              </w:rPr>
              <w:t>3</w:t>
            </w:r>
            <w:r>
              <w:rPr>
                <w:lang w:bidi="es-ES"/>
              </w:rPr>
              <w:t>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51C0242D" w14:textId="77777777" w:rsidR="00674DFA" w:rsidRDefault="00674DFA" w:rsidP="00674DFA"/>
    <w:p w14:paraId="42C7387F" w14:textId="77777777" w:rsidR="008E4237" w:rsidRPr="00674DFA" w:rsidRDefault="008E4237" w:rsidP="008E4237">
      <w:pPr>
        <w:jc w:val="both"/>
      </w:pPr>
      <w:r>
        <w:t xml:space="preserve">Los requisitos a veces no contienen todos los detalles o son demasiados abstractos para el desarrollo de un modelo adecuado, por </w:t>
      </w:r>
      <w:proofErr w:type="gramStart"/>
      <w:r>
        <w:t>ende</w:t>
      </w:r>
      <w:proofErr w:type="gramEnd"/>
      <w:r>
        <w:t xml:space="preserve"> hay que tomar decisiones.</w:t>
      </w:r>
    </w:p>
    <w:p w14:paraId="6FCF498F" w14:textId="77777777" w:rsidR="008E4237" w:rsidRDefault="008E4237" w:rsidP="008E4237">
      <w:pPr>
        <w:spacing w:before="240"/>
        <w:jc w:val="both"/>
      </w:pPr>
      <w:r>
        <w:t>En el siguiente documento se expondrán todos los requisitos que han necesitado una decisión de desarrollo, anotando posibles soluciones y comentando por qué se escoge la opción a desarrollar.</w:t>
      </w: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6C6A805B" w14:textId="77777777" w:rsidR="00674DFA" w:rsidRDefault="00674DFA" w:rsidP="0074003D">
      <w:pPr>
        <w:spacing w:before="240"/>
      </w:pPr>
    </w:p>
    <w:p w14:paraId="4CCB158C" w14:textId="77777777" w:rsidR="00674DFA" w:rsidRDefault="00674DFA" w:rsidP="0074003D">
      <w:pPr>
        <w:spacing w:before="240"/>
      </w:pPr>
    </w:p>
    <w:p w14:paraId="26068AAE" w14:textId="77777777" w:rsidR="00674DFA" w:rsidRDefault="00674DFA" w:rsidP="0074003D">
      <w:pPr>
        <w:spacing w:before="240"/>
      </w:pPr>
    </w:p>
    <w:p w14:paraId="6403017C" w14:textId="77777777" w:rsidR="00674DFA" w:rsidRDefault="00674DFA" w:rsidP="0074003D">
      <w:pPr>
        <w:spacing w:before="240"/>
      </w:pPr>
    </w:p>
    <w:p w14:paraId="625CEECD" w14:textId="77777777" w:rsidR="00674DFA" w:rsidRDefault="00674DFA" w:rsidP="0074003D">
      <w:pPr>
        <w:spacing w:before="240"/>
      </w:pPr>
    </w:p>
    <w:p w14:paraId="224218DF" w14:textId="77777777" w:rsidR="00674DFA" w:rsidRDefault="00674DFA" w:rsidP="0074003D">
      <w:pPr>
        <w:spacing w:before="240"/>
      </w:pPr>
    </w:p>
    <w:p w14:paraId="5CC0FA27" w14:textId="77777777" w:rsidR="00674DFA" w:rsidRDefault="00674DFA" w:rsidP="0074003D">
      <w:pPr>
        <w:spacing w:before="240"/>
      </w:pPr>
    </w:p>
    <w:p w14:paraId="72498D85" w14:textId="77777777" w:rsidR="00674DFA" w:rsidRDefault="00674DFA" w:rsidP="0074003D">
      <w:pPr>
        <w:spacing w:before="240"/>
      </w:pPr>
    </w:p>
    <w:p w14:paraId="0AC721FA" w14:textId="77777777" w:rsidR="00674DFA" w:rsidRDefault="00674DFA" w:rsidP="0074003D">
      <w:pPr>
        <w:spacing w:before="240"/>
      </w:pPr>
    </w:p>
    <w:p w14:paraId="146F34A3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r>
        <w:lastRenderedPageBreak/>
        <w:t>Contenido</w:t>
      </w:r>
    </w:p>
    <w:p w14:paraId="4A718DC7" w14:textId="77777777" w:rsidR="00674DFA" w:rsidRDefault="00674DFA" w:rsidP="00674DFA"/>
    <w:p w14:paraId="30F9C669" w14:textId="4BE7F355" w:rsidR="00F814F1" w:rsidRDefault="00046775">
      <w:proofErr w:type="spellStart"/>
      <w:r w:rsidRPr="00046775">
        <w:t>Intentionally</w:t>
      </w:r>
      <w:proofErr w:type="spellEnd"/>
      <w:r w:rsidRPr="00046775">
        <w:t xml:space="preserve"> </w:t>
      </w:r>
      <w:proofErr w:type="spellStart"/>
      <w:r w:rsidRPr="00046775">
        <w:t>blank</w:t>
      </w:r>
      <w:proofErr w:type="spellEnd"/>
      <w:r>
        <w:t>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1" w:name="_Toc127285420"/>
      <w:r>
        <w:lastRenderedPageBreak/>
        <w:t>Conclusión</w:t>
      </w:r>
      <w:bookmarkEnd w:id="1"/>
    </w:p>
    <w:p w14:paraId="1B9E9C7E" w14:textId="2EE63B7B" w:rsidR="00F814F1" w:rsidRDefault="00F814F1" w:rsidP="00F814F1"/>
    <w:p w14:paraId="12321E9A" w14:textId="77777777" w:rsidR="008E4237" w:rsidRDefault="008E4237" w:rsidP="008E4237">
      <w:pPr>
        <w:spacing w:before="240"/>
        <w:jc w:val="both"/>
      </w:pPr>
      <w:r>
        <w:t>Como conclusión, en este documento se han expuesto todos los requisitos que han necesitado una decisión de desarrollo, anotando posibles soluciones y comentando por qué se escoge la opción a desarrollar.</w:t>
      </w:r>
    </w:p>
    <w:p w14:paraId="27CCA375" w14:textId="77777777" w:rsidR="008E4237" w:rsidRDefault="008E4237" w:rsidP="008E4237">
      <w:r>
        <w:t xml:space="preserve">Este documento se hace para hacer llegar a los clientes de las decisiones tomadas durante el desarrollo, sean conscientes del </w:t>
      </w:r>
      <w:proofErr w:type="spellStart"/>
      <w:r>
        <w:t>por qué</w:t>
      </w:r>
      <w:proofErr w:type="spellEnd"/>
      <w:r>
        <w:t xml:space="preserve"> de esas decisiones y se pueda dar opiniones sobre el tema al equipo.</w:t>
      </w: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012FE" w14:textId="77777777" w:rsidR="00624FC5" w:rsidRDefault="00624FC5">
      <w:pPr>
        <w:spacing w:after="0" w:line="240" w:lineRule="auto"/>
      </w:pPr>
      <w:r>
        <w:separator/>
      </w:r>
    </w:p>
  </w:endnote>
  <w:endnote w:type="continuationSeparator" w:id="0">
    <w:p w14:paraId="1FD4B0BB" w14:textId="77777777" w:rsidR="00624FC5" w:rsidRDefault="00624FC5">
      <w:pPr>
        <w:spacing w:after="0" w:line="240" w:lineRule="auto"/>
      </w:pPr>
      <w:r>
        <w:continuationSeparator/>
      </w:r>
    </w:p>
  </w:endnote>
  <w:endnote w:type="continuationNotice" w:id="1">
    <w:p w14:paraId="5B1EE24A" w14:textId="77777777" w:rsidR="00624FC5" w:rsidRDefault="00624F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A94D" w14:textId="77777777" w:rsidR="00624FC5" w:rsidRDefault="00624FC5">
      <w:pPr>
        <w:spacing w:after="0" w:line="240" w:lineRule="auto"/>
      </w:pPr>
      <w:r>
        <w:separator/>
      </w:r>
    </w:p>
  </w:footnote>
  <w:footnote w:type="continuationSeparator" w:id="0">
    <w:p w14:paraId="5310D8F7" w14:textId="77777777" w:rsidR="00624FC5" w:rsidRDefault="00624FC5">
      <w:pPr>
        <w:spacing w:after="0" w:line="240" w:lineRule="auto"/>
      </w:pPr>
      <w:r>
        <w:continuationSeparator/>
      </w:r>
    </w:p>
  </w:footnote>
  <w:footnote w:type="continuationNotice" w:id="1">
    <w:p w14:paraId="3280568F" w14:textId="77777777" w:rsidR="00624FC5" w:rsidRDefault="00624F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8"/>
  </w:num>
  <w:num w:numId="12" w16cid:durableId="1383482286">
    <w:abstractNumId w:val="17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4"/>
  </w:num>
  <w:num w:numId="22" w16cid:durableId="300119463">
    <w:abstractNumId w:val="15"/>
  </w:num>
  <w:num w:numId="23" w16cid:durableId="1465851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D6217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5BA4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0A3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167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4FC5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460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4237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3E4E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2EB9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49A4"/>
    <w:rsid w:val="00D752DE"/>
    <w:rsid w:val="00D82E91"/>
    <w:rsid w:val="00D86147"/>
    <w:rsid w:val="00D87963"/>
    <w:rsid w:val="00D9070C"/>
    <w:rsid w:val="00D9158B"/>
    <w:rsid w:val="00D92026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374C6"/>
    <w:rsid w:val="00E44CB1"/>
    <w:rsid w:val="00E47671"/>
    <w:rsid w:val="00E4ABB3"/>
    <w:rsid w:val="00E50E36"/>
    <w:rsid w:val="00E557AA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vrodcor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7</TotalTime>
  <Pages>6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JAVIER RODRÍGUEZ CORDERO</cp:lastModifiedBy>
  <cp:revision>7</cp:revision>
  <cp:lastPrinted>2021-05-04T16:33:00Z</cp:lastPrinted>
  <dcterms:created xsi:type="dcterms:W3CDTF">2023-03-17T12:41:00Z</dcterms:created>
  <dcterms:modified xsi:type="dcterms:W3CDTF">2023-03-17T18:48:00Z</dcterms:modified>
  <cp:version/>
</cp:coreProperties>
</file>