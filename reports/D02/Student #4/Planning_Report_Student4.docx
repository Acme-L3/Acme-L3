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579097C1"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5019F3">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07BCFF0E" w:rsidR="00311785" w:rsidRDefault="007D3B83"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Rodríguez Cordero Javier (javrodcor@alum.us.es)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w:t>
      </w:r>
      <w:proofErr w:type="spellStart"/>
      <w:r w:rsidRPr="03CC0CB7">
        <w:rPr>
          <w:rStyle w:val="normaltextrun"/>
          <w:rFonts w:ascii="Constantia" w:eastAsiaTheme="majorEastAsia" w:hAnsi="Constantia" w:cs="Segoe UI"/>
          <w:b/>
          <w:bCs/>
          <w:color w:val="000000" w:themeColor="text2"/>
        </w:rPr>
        <w:t>Github</w:t>
      </w:r>
      <w:proofErr w:type="spellEnd"/>
      <w:r w:rsidRPr="03CC0CB7">
        <w:rPr>
          <w:rStyle w:val="normaltextrun"/>
          <w:rFonts w:ascii="Constantia" w:eastAsiaTheme="majorEastAsia" w:hAnsi="Constantia" w:cs="Segoe UI"/>
          <w:b/>
          <w:bCs/>
          <w:color w:val="000000" w:themeColor="text2"/>
        </w:rPr>
        <w:t>:</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 xml:space="preserve">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w:t>
      </w:r>
      <w:proofErr w:type="gramStart"/>
      <w:r>
        <w:rPr>
          <w:rStyle w:val="normaltextrun"/>
          <w:rFonts w:ascii="Constantia" w:hAnsi="Constantia" w:cs="Segoe UI"/>
          <w:color w:val="000000" w:themeColor="text2"/>
        </w:rPr>
        <w:t>la horas dedicadas</w:t>
      </w:r>
      <w:proofErr w:type="gramEnd"/>
      <w:r>
        <w:rPr>
          <w:rStyle w:val="normaltextrun"/>
          <w:rFonts w:ascii="Constantia" w:hAnsi="Constantia" w:cs="Segoe UI"/>
          <w:color w:val="000000" w:themeColor="text2"/>
        </w:rPr>
        <w:t>,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Pr="009B2309" w:rsidRDefault="00B675E5" w:rsidP="00FF791E">
      <w:pPr>
        <w:pStyle w:val="Informacindecontacto"/>
        <w:jc w:val="left"/>
        <w:rPr>
          <w:rStyle w:val="normaltextrun"/>
          <w:rFonts w:ascii="Constantia" w:eastAsiaTheme="majorEastAsia" w:hAnsi="Constantia" w:cs="Segoe UI"/>
          <w:b/>
          <w:bCs/>
          <w:color w:val="000000" w:themeColor="text2"/>
          <w:u w:val="single"/>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Pr="009B2309" w:rsidRDefault="00B675E5" w:rsidP="00FF791E">
      <w:pPr>
        <w:pStyle w:val="Informacindecontacto"/>
        <w:jc w:val="left"/>
        <w:rPr>
          <w:rStyle w:val="normaltextrun"/>
          <w:rFonts w:ascii="Constantia" w:eastAsiaTheme="majorEastAsia" w:hAnsi="Constantia" w:cs="Segoe UI"/>
          <w:b/>
          <w:bCs/>
          <w:color w:val="000000" w:themeColor="text2"/>
          <w:u w:val="single"/>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0"/>
        <w:gridCol w:w="6168"/>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24856C4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303AB0">
              <w:rPr>
                <w:lang w:bidi="es-ES"/>
              </w:rPr>
              <w:t>4</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72FED528" w:rsidR="00311785" w:rsidRDefault="00303AB0" w:rsidP="000E7352">
            <w:pPr>
              <w:jc w:val="center"/>
            </w:pPr>
            <w:r>
              <w:t>1</w:t>
            </w:r>
            <w:r w:rsidR="007D3B83">
              <w:t>5</w:t>
            </w:r>
            <w:r>
              <w:t xml:space="preserve"> minutos</w:t>
            </w:r>
          </w:p>
        </w:tc>
        <w:tc>
          <w:tcPr>
            <w:tcW w:w="1629" w:type="dxa"/>
            <w:vAlign w:val="center"/>
          </w:tcPr>
          <w:p w14:paraId="45B2B00A" w14:textId="5F5AA565" w:rsidR="00311785" w:rsidRDefault="00303AB0" w:rsidP="000E7352">
            <w:pPr>
              <w:jc w:val="center"/>
            </w:pPr>
            <w:r>
              <w:t>10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5FA45E03" w:rsidR="00311785" w:rsidRDefault="009B2309" w:rsidP="000E7352">
            <w:pPr>
              <w:jc w:val="center"/>
            </w:pPr>
            <w:r>
              <w:t>2</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7E7AB147" w:rsidR="00311785" w:rsidRDefault="007D3B83" w:rsidP="000E7352">
            <w:pPr>
              <w:jc w:val="center"/>
            </w:pPr>
            <w:r>
              <w:t>1 hora</w:t>
            </w:r>
          </w:p>
        </w:tc>
        <w:tc>
          <w:tcPr>
            <w:tcW w:w="1629" w:type="dxa"/>
            <w:vAlign w:val="center"/>
          </w:tcPr>
          <w:p w14:paraId="2C10F469" w14:textId="3E2BC932" w:rsidR="007D3B83" w:rsidRDefault="007D3B83" w:rsidP="007D3B83">
            <w:pPr>
              <w:jc w:val="center"/>
            </w:pPr>
            <w:r>
              <w:t>1 hora y 45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361747DF" w:rsidR="00311785" w:rsidRDefault="009B2309" w:rsidP="000E7352">
            <w:pPr>
              <w:jc w:val="center"/>
            </w:pPr>
            <w:r>
              <w:t>29</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1A137277" w:rsidR="00311785" w:rsidRDefault="009B2309"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53B5AD92" w:rsidR="00303AB0" w:rsidRDefault="007D3B83" w:rsidP="000E7352">
            <w:pPr>
              <w:jc w:val="center"/>
            </w:pPr>
            <w:r>
              <w:t>20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437BF2BF" w:rsidR="00303AB0" w:rsidRDefault="009B2309" w:rsidP="000E7352">
            <w:pPr>
              <w:jc w:val="center"/>
            </w:pPr>
            <w:r>
              <w:t>4</w:t>
            </w:r>
            <w:r w:rsidR="00834D93">
              <w:t xml:space="preserve">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proofErr w:type="spellStart"/>
            <w:r>
              <w:t>Testing</w:t>
            </w:r>
            <w:proofErr w:type="spellEnd"/>
            <w:r>
              <w:t xml:space="preserve"> </w:t>
            </w:r>
            <w:proofErr w:type="spellStart"/>
            <w:r>
              <w:t>Requirement</w:t>
            </w:r>
            <w:proofErr w:type="spellEnd"/>
          </w:p>
        </w:tc>
        <w:tc>
          <w:tcPr>
            <w:tcW w:w="1390" w:type="dxa"/>
            <w:vAlign w:val="center"/>
          </w:tcPr>
          <w:p w14:paraId="4F851FAA" w14:textId="39E41700" w:rsidR="00303AB0" w:rsidRDefault="007D3B83" w:rsidP="000E7352">
            <w:pPr>
              <w:jc w:val="center"/>
            </w:pPr>
            <w:r>
              <w:t>20</w:t>
            </w:r>
            <w:r w:rsidR="00834D93">
              <w:t xml:space="preserve"> minutos</w:t>
            </w:r>
          </w:p>
        </w:tc>
        <w:tc>
          <w:tcPr>
            <w:tcW w:w="1629" w:type="dxa"/>
            <w:vAlign w:val="center"/>
          </w:tcPr>
          <w:p w14:paraId="411C989F" w14:textId="2A03070F" w:rsidR="00303AB0" w:rsidRDefault="007D3B83" w:rsidP="000E7352">
            <w:pPr>
              <w:jc w:val="center"/>
            </w:pPr>
            <w:r>
              <w:t>30</w:t>
            </w:r>
            <w:r w:rsidR="00834D93">
              <w:t xml:space="preserve">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2E754C76" w:rsidR="00303AB0" w:rsidRDefault="009B2309" w:rsidP="000E7352">
            <w:pPr>
              <w:jc w:val="center"/>
            </w:pPr>
            <w:r>
              <w:t>6</w:t>
            </w:r>
            <w:r w:rsidR="00834D93">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4354D613" w:rsidR="00303AB0" w:rsidRDefault="007D3B83" w:rsidP="000E7352">
            <w:pPr>
              <w:jc w:val="center"/>
            </w:pPr>
            <w:r>
              <w:t>30</w:t>
            </w:r>
            <w:r w:rsidR="00834D93">
              <w:t xml:space="preserve"> </w:t>
            </w:r>
            <w:r>
              <w:t>minutos</w:t>
            </w:r>
          </w:p>
        </w:tc>
        <w:tc>
          <w:tcPr>
            <w:tcW w:w="1629" w:type="dxa"/>
            <w:vAlign w:val="center"/>
          </w:tcPr>
          <w:p w14:paraId="74FBC619" w14:textId="7EF962D4" w:rsidR="00303AB0" w:rsidRDefault="007D3B83" w:rsidP="000E7352">
            <w:pPr>
              <w:jc w:val="center"/>
            </w:pPr>
            <w:r>
              <w:t>20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79318D59" w:rsidR="00303AB0" w:rsidRDefault="009B2309" w:rsidP="000E7352">
            <w:pPr>
              <w:jc w:val="center"/>
            </w:pPr>
            <w:r>
              <w:t>6</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F40AF69" w:rsidR="00303AB0" w:rsidRDefault="007D3B83" w:rsidP="000E7352">
            <w:pPr>
              <w:jc w:val="center"/>
            </w:pPr>
            <w:r>
              <w:t>30 minutos</w:t>
            </w:r>
          </w:p>
        </w:tc>
        <w:tc>
          <w:tcPr>
            <w:tcW w:w="1629" w:type="dxa"/>
            <w:vAlign w:val="center"/>
          </w:tcPr>
          <w:p w14:paraId="6536AA47" w14:textId="17C6F959" w:rsidR="00303AB0" w:rsidRDefault="007D3B83" w:rsidP="000E7352">
            <w:pPr>
              <w:jc w:val="center"/>
            </w:pPr>
            <w:r>
              <w:t>35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7EE3DC64" w:rsidR="00303AB0" w:rsidRDefault="009B2309" w:rsidP="000E7352">
            <w:pPr>
              <w:jc w:val="center"/>
            </w:pPr>
            <w:r>
              <w:t>11</w:t>
            </w:r>
            <w:r w:rsidR="00834D93">
              <w:t xml:space="preserve"> €</w:t>
            </w:r>
          </w:p>
        </w:tc>
      </w:tr>
    </w:tbl>
    <w:p w14:paraId="5F8D8F9E" w14:textId="77777777" w:rsidR="000E7352" w:rsidRDefault="000E7352" w:rsidP="00B77F49"/>
    <w:p w14:paraId="16293694" w14:textId="28A77633"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4C624F">
        <w:t>78</w:t>
      </w:r>
      <w:r w:rsidR="00834D93">
        <w:t>€</w:t>
      </w:r>
      <w:r>
        <w:t xml:space="preserve"> invirtiendo un total de </w:t>
      </w:r>
      <w:r w:rsidR="004C624F">
        <w:t>3</w:t>
      </w:r>
      <w:r>
        <w:t xml:space="preserve"> horas y </w:t>
      </w:r>
      <w:r w:rsidR="004C624F">
        <w:t>55</w:t>
      </w:r>
      <w:r>
        <w:t xml:space="preserve"> minutos.</w:t>
      </w:r>
    </w:p>
    <w:p w14:paraId="30F9C669" w14:textId="541C02A4" w:rsidR="00F814F1" w:rsidRPr="004C624F" w:rsidRDefault="00F814F1">
      <w:pPr>
        <w:rPr>
          <w:u w:val="single"/>
        </w:rPr>
      </w:pPr>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0E70" w14:textId="77777777" w:rsidR="00931332" w:rsidRDefault="00931332">
      <w:pPr>
        <w:spacing w:after="0" w:line="240" w:lineRule="auto"/>
      </w:pPr>
      <w:r>
        <w:separator/>
      </w:r>
    </w:p>
  </w:endnote>
  <w:endnote w:type="continuationSeparator" w:id="0">
    <w:p w14:paraId="70BE52AA" w14:textId="77777777" w:rsidR="00931332" w:rsidRDefault="00931332">
      <w:pPr>
        <w:spacing w:after="0" w:line="240" w:lineRule="auto"/>
      </w:pPr>
      <w:r>
        <w:continuationSeparator/>
      </w:r>
    </w:p>
  </w:endnote>
  <w:endnote w:type="continuationNotice" w:id="1">
    <w:p w14:paraId="60BE8CB5" w14:textId="77777777" w:rsidR="00931332" w:rsidRDefault="00931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BB3A" w14:textId="77777777" w:rsidR="00931332" w:rsidRDefault="00931332">
      <w:pPr>
        <w:spacing w:after="0" w:line="240" w:lineRule="auto"/>
      </w:pPr>
      <w:r>
        <w:separator/>
      </w:r>
    </w:p>
  </w:footnote>
  <w:footnote w:type="continuationSeparator" w:id="0">
    <w:p w14:paraId="631734E1" w14:textId="77777777" w:rsidR="00931332" w:rsidRDefault="00931332">
      <w:pPr>
        <w:spacing w:after="0" w:line="240" w:lineRule="auto"/>
      </w:pPr>
      <w:r>
        <w:continuationSeparator/>
      </w:r>
    </w:p>
  </w:footnote>
  <w:footnote w:type="continuationNotice" w:id="1">
    <w:p w14:paraId="223A7D64" w14:textId="77777777" w:rsidR="00931332" w:rsidRDefault="009313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C624F"/>
    <w:rsid w:val="004D48AA"/>
    <w:rsid w:val="004D6400"/>
    <w:rsid w:val="004D7300"/>
    <w:rsid w:val="004F65A8"/>
    <w:rsid w:val="00501141"/>
    <w:rsid w:val="005019F3"/>
    <w:rsid w:val="00501D49"/>
    <w:rsid w:val="00505352"/>
    <w:rsid w:val="00505EE2"/>
    <w:rsid w:val="005065BE"/>
    <w:rsid w:val="0050671B"/>
    <w:rsid w:val="005103B6"/>
    <w:rsid w:val="00513AF0"/>
    <w:rsid w:val="00513D53"/>
    <w:rsid w:val="00517831"/>
    <w:rsid w:val="00520D8F"/>
    <w:rsid w:val="005217A4"/>
    <w:rsid w:val="00531DFC"/>
    <w:rsid w:val="005417CC"/>
    <w:rsid w:val="00544018"/>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3B71"/>
    <w:rsid w:val="007C59D9"/>
    <w:rsid w:val="007D3B83"/>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33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09"/>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FC4"/>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C6D"/>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6774F"/>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23</TotalTime>
  <Pages>7</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JAVIER RODRÍGUEZ CORDERO</cp:lastModifiedBy>
  <cp:revision>7</cp:revision>
  <cp:lastPrinted>2021-05-04T16:33:00Z</cp:lastPrinted>
  <dcterms:created xsi:type="dcterms:W3CDTF">2023-03-17T12:42:00Z</dcterms:created>
  <dcterms:modified xsi:type="dcterms:W3CDTF">2023-03-17T18:43:00Z</dcterms:modified>
  <cp:version/>
</cp:coreProperties>
</file>