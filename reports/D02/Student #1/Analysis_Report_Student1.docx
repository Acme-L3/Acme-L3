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F56C9" w14:textId="05AB0BD4" w:rsidR="00D5413C" w:rsidRDefault="00826237" w:rsidP="00F421CF">
      <w:pPr>
        <w:pStyle w:val="Foto"/>
        <w:jc w:val="left"/>
      </w:pPr>
      <w:r>
        <w:rPr>
          <w:noProof/>
          <w:lang w:eastAsia="es-ES"/>
        </w:rPr>
        <w:drawing>
          <wp:inline distT="0" distB="0" distL="0" distR="0" wp14:anchorId="355FECFC" wp14:editId="20DD1412">
            <wp:extent cx="5507990" cy="73406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7990" cy="734060"/>
                    </a:xfrm>
                    <a:prstGeom prst="rect">
                      <a:avLst/>
                    </a:prstGeom>
                    <a:noFill/>
                    <a:ln>
                      <a:noFill/>
                    </a:ln>
                  </pic:spPr>
                </pic:pic>
              </a:graphicData>
            </a:graphic>
          </wp:inline>
        </w:drawing>
      </w:r>
    </w:p>
    <w:p w14:paraId="191BED59" w14:textId="180AA63B" w:rsidR="000B3AB0" w:rsidRPr="00D265D8" w:rsidRDefault="00887DA7" w:rsidP="00AE3B55">
      <w:pPr>
        <w:pStyle w:val="Ttulo"/>
      </w:pPr>
      <w:r>
        <w:t>Documento de análisis</w:t>
      </w:r>
    </w:p>
    <w:p w14:paraId="49F49E9F" w14:textId="355A586A" w:rsidR="000B3AB0" w:rsidRDefault="000B3AB0" w:rsidP="000B3AB0">
      <w:pPr>
        <w:pStyle w:val="paragraph"/>
        <w:spacing w:before="0" w:beforeAutospacing="0" w:after="0" w:afterAutospacing="0"/>
        <w:jc w:val="right"/>
        <w:textAlignment w:val="baseline"/>
        <w:rPr>
          <w:rStyle w:val="normaltextrun"/>
          <w:rFonts w:ascii="Constantia" w:eastAsiaTheme="majorEastAsia" w:hAnsi="Constantia" w:cs="Segoe UI"/>
          <w:sz w:val="22"/>
          <w:szCs w:val="22"/>
        </w:rPr>
      </w:pPr>
    </w:p>
    <w:p w14:paraId="5F6D3BAF" w14:textId="07FB4605" w:rsidR="000B3AB0" w:rsidRDefault="00AE3B55" w:rsidP="00BC3172">
      <w:pPr>
        <w:jc w:val="right"/>
        <w:rPr>
          <w:rFonts w:ascii="Segoe UI" w:hAnsi="Segoe UI" w:cs="Segoe UI"/>
          <w:sz w:val="18"/>
          <w:szCs w:val="18"/>
        </w:rPr>
      </w:pPr>
      <w:r>
        <w:rPr>
          <w:rStyle w:val="normaltextrun"/>
          <w:rFonts w:ascii="Constantia" w:eastAsiaTheme="majorEastAsia" w:hAnsi="Constantia" w:cs="Segoe UI"/>
        </w:rPr>
        <w:t>June</w:t>
      </w:r>
      <w:r w:rsidR="000B3AB0" w:rsidRPr="03CC0CB7">
        <w:rPr>
          <w:rStyle w:val="normaltextrun"/>
          <w:rFonts w:ascii="Constantia" w:eastAsiaTheme="majorEastAsia" w:hAnsi="Constantia" w:cs="Segoe UI"/>
        </w:rPr>
        <w:t> </w:t>
      </w:r>
      <w:proofErr w:type="spellStart"/>
      <w:r w:rsidR="000B3AB0"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000B3AB0" w:rsidRPr="03CC0CB7">
        <w:rPr>
          <w:rStyle w:val="normaltextrun"/>
          <w:rFonts w:ascii="Constantia" w:eastAsiaTheme="majorEastAsia" w:hAnsi="Constantia" w:cs="Segoe UI"/>
        </w:rPr>
        <w:t> </w:t>
      </w:r>
      <w:r w:rsidR="000B3AB0" w:rsidRPr="03CC0CB7">
        <w:rPr>
          <w:rStyle w:val="normaltextrun"/>
          <w:rFonts w:ascii="Constantia" w:eastAsiaTheme="majorEastAsia" w:hAnsi="Constantia" w:cs="Segoe UI"/>
          <w:color w:val="000000" w:themeColor="text2"/>
        </w:rPr>
        <w:t>|</w:t>
      </w:r>
      <w:r w:rsidR="000B3AB0" w:rsidRPr="03CC0CB7">
        <w:rPr>
          <w:rStyle w:val="normaltextrun"/>
          <w:rFonts w:ascii="Constantia" w:eastAsiaTheme="majorEastAsia" w:hAnsi="Constantia" w:cs="Segoe UI"/>
        </w:rPr>
        <w:t> Diseño y Pruebas II</w:t>
      </w:r>
      <w:r w:rsidR="000B3AB0" w:rsidRPr="03CC0CB7">
        <w:rPr>
          <w:rStyle w:val="normaltextrun"/>
          <w:rFonts w:ascii="Constantia" w:eastAsiaTheme="majorEastAsia" w:hAnsi="Constantia" w:cs="Segoe UI"/>
          <w:color w:val="000000" w:themeColor="text2"/>
        </w:rPr>
        <w:t> | </w:t>
      </w:r>
      <w:r w:rsidR="32C1EB1D" w:rsidRPr="03CC0CB7">
        <w:rPr>
          <w:rStyle w:val="normaltextrun"/>
          <w:rFonts w:ascii="Constantia" w:eastAsiaTheme="majorEastAsia" w:hAnsi="Constantia" w:cs="Segoe UI"/>
          <w:color w:val="000000" w:themeColor="text2"/>
        </w:rPr>
        <w:t>1</w:t>
      </w:r>
      <w:r w:rsidR="003B5BA4">
        <w:rPr>
          <w:rStyle w:val="normaltextrun"/>
          <w:rFonts w:ascii="Constantia" w:eastAsiaTheme="majorEastAsia" w:hAnsi="Constantia" w:cs="Segoe UI"/>
          <w:color w:val="000000" w:themeColor="text2"/>
        </w:rPr>
        <w:t>6</w:t>
      </w:r>
      <w:r w:rsidR="32C1EB1D" w:rsidRPr="03CC0CB7">
        <w:rPr>
          <w:rStyle w:val="normaltextrun"/>
          <w:rFonts w:ascii="Constantia" w:eastAsiaTheme="majorEastAsia" w:hAnsi="Constantia" w:cs="Segoe UI"/>
          <w:color w:val="000000" w:themeColor="text2"/>
        </w:rPr>
        <w:t>/</w:t>
      </w:r>
      <w:r>
        <w:rPr>
          <w:rStyle w:val="normaltextrun"/>
          <w:rFonts w:ascii="Constantia" w:eastAsiaTheme="majorEastAsia" w:hAnsi="Constantia" w:cs="Segoe UI"/>
          <w:color w:val="000000" w:themeColor="text2"/>
        </w:rPr>
        <w:t>0</w:t>
      </w:r>
      <w:r w:rsidR="004100A3">
        <w:rPr>
          <w:rStyle w:val="normaltextrun"/>
          <w:rFonts w:ascii="Constantia" w:eastAsiaTheme="majorEastAsia" w:hAnsi="Constantia" w:cs="Segoe UI"/>
          <w:color w:val="000000" w:themeColor="text2"/>
        </w:rPr>
        <w:t>3</w:t>
      </w:r>
      <w:r w:rsidR="000B3AB0" w:rsidRPr="03CC0CB7">
        <w:rPr>
          <w:rStyle w:val="normaltextrun"/>
          <w:rFonts w:ascii="Constantia" w:eastAsiaTheme="majorEastAsia" w:hAnsi="Constantia" w:cs="Segoe UI"/>
        </w:rPr>
        <w:t>/202</w:t>
      </w:r>
      <w:r>
        <w:rPr>
          <w:rStyle w:val="normaltextrun"/>
          <w:rFonts w:ascii="Constantia" w:eastAsiaTheme="majorEastAsia" w:hAnsi="Constantia" w:cs="Segoe UI"/>
        </w:rPr>
        <w:t>3</w:t>
      </w:r>
    </w:p>
    <w:p w14:paraId="1721C104"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7E9226E0"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066CD66A"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4221DC59"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67456F51"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502B7A73" w14:textId="77777777" w:rsidR="00FF791E" w:rsidRDefault="00FF791E" w:rsidP="00915F2C">
      <w:pPr>
        <w:pStyle w:val="paragraph"/>
        <w:spacing w:before="0" w:beforeAutospacing="0" w:after="0" w:afterAutospacing="0"/>
        <w:textAlignment w:val="baseline"/>
        <w:rPr>
          <w:rStyle w:val="eop"/>
          <w:rFonts w:ascii="Constantia" w:hAnsi="Constantia" w:cs="Segoe UI"/>
          <w:sz w:val="22"/>
          <w:szCs w:val="22"/>
        </w:rPr>
      </w:pPr>
    </w:p>
    <w:p w14:paraId="7C9785EE" w14:textId="0C4BBA01" w:rsidR="000B3AB0" w:rsidRDefault="000B3AB0" w:rsidP="000B3AB0">
      <w:pPr>
        <w:pStyle w:val="paragraph"/>
        <w:spacing w:before="0" w:beforeAutospacing="0" w:after="0" w:afterAutospacing="0"/>
        <w:jc w:val="right"/>
        <w:textAlignment w:val="baseline"/>
        <w:rPr>
          <w:rFonts w:ascii="Segoe UI" w:hAnsi="Segoe UI" w:cs="Segoe UI"/>
          <w:sz w:val="18"/>
          <w:szCs w:val="18"/>
        </w:rPr>
      </w:pPr>
      <w:r>
        <w:rPr>
          <w:rStyle w:val="eop"/>
          <w:rFonts w:ascii="Constantia" w:hAnsi="Constantia" w:cs="Segoe UI"/>
          <w:sz w:val="22"/>
          <w:szCs w:val="22"/>
        </w:rPr>
        <w:t> </w:t>
      </w:r>
    </w:p>
    <w:p w14:paraId="3BF7CE59" w14:textId="0DD3C29A" w:rsidR="000B3AB0" w:rsidRDefault="000B3AB0" w:rsidP="675EEDAA">
      <w:pPr>
        <w:pStyle w:val="paragraph"/>
        <w:spacing w:before="0" w:beforeAutospacing="0" w:after="0" w:afterAutospacing="0" w:line="480" w:lineRule="auto"/>
        <w:textAlignment w:val="baseline"/>
        <w:rPr>
          <w:rFonts w:ascii="Segoe UI" w:hAnsi="Segoe UI" w:cs="Segoe UI"/>
          <w:sz w:val="18"/>
          <w:szCs w:val="18"/>
        </w:rPr>
      </w:pPr>
      <w:r w:rsidRPr="675EEDAA">
        <w:rPr>
          <w:rStyle w:val="normaltextrun"/>
          <w:rFonts w:ascii="Constantia" w:eastAsiaTheme="majorEastAsia" w:hAnsi="Constantia" w:cs="Segoe UI"/>
          <w:b/>
          <w:bCs/>
          <w:sz w:val="22"/>
          <w:szCs w:val="22"/>
        </w:rPr>
        <w:t>Miembros: </w:t>
      </w:r>
      <w:r w:rsidRPr="675EEDAA">
        <w:rPr>
          <w:rStyle w:val="eop"/>
          <w:rFonts w:ascii="Constantia" w:hAnsi="Constantia" w:cs="Segoe UI"/>
          <w:sz w:val="22"/>
          <w:szCs w:val="22"/>
        </w:rPr>
        <w:t>  </w:t>
      </w:r>
    </w:p>
    <w:p w14:paraId="1413149A" w14:textId="77777777" w:rsidR="005F7219" w:rsidRDefault="005F7219" w:rsidP="005F7219">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sidRPr="675EEDAA">
        <w:rPr>
          <w:rStyle w:val="normaltextrun"/>
          <w:rFonts w:ascii="Constantia" w:eastAsiaTheme="majorEastAsia" w:hAnsi="Constantia" w:cs="Segoe UI"/>
          <w:sz w:val="22"/>
          <w:szCs w:val="22"/>
        </w:rPr>
        <w:t>Sánchez González, Álvaro</w:t>
      </w:r>
      <w:r w:rsidRPr="675EEDAA">
        <w:rPr>
          <w:rStyle w:val="eop"/>
          <w:rFonts w:ascii="Constantia" w:hAnsi="Constantia" w:cs="Segoe UI"/>
          <w:sz w:val="22"/>
          <w:szCs w:val="22"/>
        </w:rPr>
        <w:t> </w:t>
      </w:r>
      <w:r w:rsidRPr="00AE3B55">
        <w:rPr>
          <w:rStyle w:val="eop"/>
          <w:rFonts w:ascii="Constantia" w:hAnsi="Constantia" w:cs="Segoe UI"/>
          <w:sz w:val="22"/>
          <w:szCs w:val="22"/>
        </w:rPr>
        <w:t>(</w:t>
      </w:r>
      <w:hyperlink r:id="rId9" w:history="1">
        <w:r w:rsidRPr="00524E21">
          <w:rPr>
            <w:rStyle w:val="Hipervnculo"/>
            <w:rFonts w:ascii="Constantia" w:hAnsi="Constantia" w:cs="Segoe UI"/>
            <w:sz w:val="22"/>
            <w:szCs w:val="22"/>
          </w:rPr>
          <w:t>alvsangon2@alum.us.es</w:t>
        </w:r>
      </w:hyperlink>
      <w:r w:rsidRPr="00AE3B55">
        <w:rPr>
          <w:rStyle w:val="eop"/>
          <w:rFonts w:ascii="Constantia" w:hAnsi="Constantia" w:cs="Segoe UI"/>
          <w:sz w:val="22"/>
          <w:szCs w:val="22"/>
        </w:rPr>
        <w:t>)</w:t>
      </w:r>
    </w:p>
    <w:p w14:paraId="0FDACB8C" w14:textId="46689C82" w:rsidR="00F814F1" w:rsidRDefault="00F814F1" w:rsidP="00F814F1">
      <w:pPr>
        <w:pStyle w:val="Informacindecontacto"/>
        <w:jc w:val="left"/>
        <w:rPr>
          <w:lang w:bidi="es-ES"/>
        </w:rPr>
      </w:pPr>
    </w:p>
    <w:p w14:paraId="36490257" w14:textId="29EB98A7" w:rsidR="004100A3" w:rsidRDefault="004100A3" w:rsidP="00F814F1">
      <w:pPr>
        <w:pStyle w:val="Informacindecontacto"/>
        <w:jc w:val="left"/>
        <w:rPr>
          <w:lang w:bidi="es-ES"/>
        </w:rPr>
      </w:pPr>
    </w:p>
    <w:p w14:paraId="4E4BF85D" w14:textId="5383DC61" w:rsidR="004100A3" w:rsidRDefault="004100A3" w:rsidP="00F814F1">
      <w:pPr>
        <w:pStyle w:val="Informacindecontacto"/>
        <w:jc w:val="left"/>
        <w:rPr>
          <w:lang w:bidi="es-ES"/>
        </w:rPr>
      </w:pPr>
    </w:p>
    <w:p w14:paraId="04AA51DB" w14:textId="1512DF28" w:rsidR="004100A3" w:rsidRDefault="004100A3" w:rsidP="00F814F1">
      <w:pPr>
        <w:pStyle w:val="Informacindecontacto"/>
        <w:jc w:val="left"/>
        <w:rPr>
          <w:lang w:bidi="es-ES"/>
        </w:rPr>
      </w:pPr>
    </w:p>
    <w:p w14:paraId="1007B589" w14:textId="12CBFE7F" w:rsidR="004100A3" w:rsidRDefault="004100A3" w:rsidP="00F814F1">
      <w:pPr>
        <w:pStyle w:val="Informacindecontacto"/>
        <w:jc w:val="left"/>
        <w:rPr>
          <w:lang w:bidi="es-ES"/>
        </w:rPr>
      </w:pPr>
    </w:p>
    <w:p w14:paraId="36EF0AAE" w14:textId="0B798610" w:rsidR="004100A3" w:rsidRDefault="004100A3" w:rsidP="00F814F1">
      <w:pPr>
        <w:pStyle w:val="Informacindecontacto"/>
        <w:jc w:val="left"/>
        <w:rPr>
          <w:lang w:bidi="es-ES"/>
        </w:rPr>
      </w:pPr>
    </w:p>
    <w:p w14:paraId="5018C6EA" w14:textId="6193D433" w:rsidR="004100A3" w:rsidRDefault="004100A3" w:rsidP="00F814F1">
      <w:pPr>
        <w:pStyle w:val="Informacindecontacto"/>
        <w:jc w:val="left"/>
        <w:rPr>
          <w:lang w:bidi="es-ES"/>
        </w:rPr>
      </w:pPr>
    </w:p>
    <w:p w14:paraId="7F409685" w14:textId="6BDB5F07" w:rsidR="004100A3" w:rsidRDefault="004100A3" w:rsidP="00F814F1">
      <w:pPr>
        <w:pStyle w:val="Informacindecontacto"/>
        <w:jc w:val="left"/>
        <w:rPr>
          <w:lang w:bidi="es-ES"/>
        </w:rPr>
      </w:pPr>
    </w:p>
    <w:p w14:paraId="59D99357" w14:textId="0AF65DEE" w:rsidR="004100A3" w:rsidRDefault="004100A3" w:rsidP="00F814F1">
      <w:pPr>
        <w:pStyle w:val="Informacindecontacto"/>
        <w:jc w:val="left"/>
        <w:rPr>
          <w:lang w:bidi="es-ES"/>
        </w:rPr>
      </w:pPr>
    </w:p>
    <w:p w14:paraId="287E2777" w14:textId="0ABCB5F5" w:rsidR="004100A3" w:rsidRDefault="004100A3" w:rsidP="00F814F1">
      <w:pPr>
        <w:pStyle w:val="Informacindecontacto"/>
        <w:jc w:val="left"/>
        <w:rPr>
          <w:lang w:bidi="es-ES"/>
        </w:rPr>
      </w:pPr>
    </w:p>
    <w:p w14:paraId="049D348D" w14:textId="1DF5AFB6" w:rsidR="004100A3" w:rsidRDefault="004100A3" w:rsidP="00F814F1">
      <w:pPr>
        <w:pStyle w:val="Informacindecontacto"/>
        <w:jc w:val="left"/>
        <w:rPr>
          <w:lang w:bidi="es-ES"/>
        </w:rPr>
      </w:pPr>
    </w:p>
    <w:p w14:paraId="75628C37" w14:textId="60AA1589" w:rsidR="004100A3" w:rsidRDefault="004100A3" w:rsidP="00F814F1">
      <w:pPr>
        <w:pStyle w:val="Informacindecontacto"/>
        <w:jc w:val="left"/>
        <w:rPr>
          <w:lang w:bidi="es-ES"/>
        </w:rPr>
      </w:pPr>
    </w:p>
    <w:p w14:paraId="780916D6" w14:textId="0FBE096E" w:rsidR="004100A3" w:rsidRDefault="004100A3" w:rsidP="00F814F1">
      <w:pPr>
        <w:pStyle w:val="Informacindecontacto"/>
        <w:jc w:val="left"/>
        <w:rPr>
          <w:lang w:bidi="es-ES"/>
        </w:rPr>
      </w:pPr>
    </w:p>
    <w:p w14:paraId="087C73D7" w14:textId="2974BF65" w:rsidR="004100A3" w:rsidRDefault="004100A3" w:rsidP="00F814F1">
      <w:pPr>
        <w:pStyle w:val="Informacindecontacto"/>
        <w:jc w:val="left"/>
        <w:rPr>
          <w:lang w:bidi="es-ES"/>
        </w:rPr>
      </w:pPr>
    </w:p>
    <w:p w14:paraId="7EDF59AF" w14:textId="5980802A" w:rsidR="004100A3" w:rsidRDefault="004100A3" w:rsidP="00F814F1">
      <w:pPr>
        <w:pStyle w:val="Informacindecontacto"/>
        <w:jc w:val="left"/>
        <w:rPr>
          <w:lang w:bidi="es-ES"/>
        </w:rPr>
      </w:pPr>
    </w:p>
    <w:p w14:paraId="31C1B32F" w14:textId="6F03E970" w:rsidR="004100A3" w:rsidRDefault="004100A3" w:rsidP="00F814F1">
      <w:pPr>
        <w:pStyle w:val="Informacindecontacto"/>
        <w:jc w:val="left"/>
        <w:rPr>
          <w:lang w:bidi="es-ES"/>
        </w:rPr>
      </w:pPr>
    </w:p>
    <w:p w14:paraId="041F65F4" w14:textId="4396E349" w:rsidR="004100A3" w:rsidRDefault="004100A3" w:rsidP="00F814F1">
      <w:pPr>
        <w:pStyle w:val="Informacindecontacto"/>
        <w:jc w:val="left"/>
        <w:rPr>
          <w:lang w:bidi="es-ES"/>
        </w:rPr>
      </w:pPr>
    </w:p>
    <w:p w14:paraId="69CACA65" w14:textId="53A98092" w:rsidR="00FF791E" w:rsidRDefault="00F814F1" w:rsidP="00FF791E">
      <w:pPr>
        <w:pStyle w:val="Informacindecontacto"/>
        <w:jc w:val="left"/>
        <w:rPr>
          <w:rStyle w:val="normaltextrun"/>
          <w:rFonts w:ascii="Constantia" w:eastAsiaTheme="majorEastAsia" w:hAnsi="Constantia" w:cs="Segoe UI"/>
          <w:b/>
          <w:bCs/>
          <w:color w:val="000000" w:themeColor="text2"/>
        </w:rPr>
      </w:pPr>
      <w:r w:rsidRPr="00F814F1">
        <w:rPr>
          <w:b/>
          <w:bCs/>
          <w:lang w:bidi="es-ES"/>
        </w:rPr>
        <w:t>R</w:t>
      </w:r>
      <w:r w:rsidR="000B3AB0" w:rsidRPr="03CC0CB7">
        <w:rPr>
          <w:rStyle w:val="normaltextrun"/>
          <w:rFonts w:ascii="Constantia" w:eastAsiaTheme="majorEastAsia" w:hAnsi="Constantia" w:cs="Segoe UI"/>
          <w:b/>
          <w:bCs/>
          <w:color w:val="000000" w:themeColor="text2"/>
        </w:rPr>
        <w:t>epositorio de Github:</w:t>
      </w:r>
      <w:r w:rsidR="00046775">
        <w:rPr>
          <w:rStyle w:val="normaltextrun"/>
          <w:rFonts w:ascii="Constantia" w:eastAsiaTheme="majorEastAsia" w:hAnsi="Constantia" w:cs="Segoe UI"/>
          <w:b/>
          <w:bCs/>
          <w:color w:val="000000" w:themeColor="text2"/>
        </w:rPr>
        <w:t xml:space="preserve">  </w:t>
      </w:r>
      <w:hyperlink r:id="rId10" w:history="1">
        <w:r w:rsidR="00046775" w:rsidRPr="005F7219">
          <w:rPr>
            <w:rStyle w:val="Hipervnculo"/>
            <w:rFonts w:ascii="Constantia" w:eastAsiaTheme="majorEastAsia" w:hAnsi="Constantia" w:cs="Segoe UI"/>
            <w:b/>
            <w:bCs/>
          </w:rPr>
          <w:t>https://github.com/Acme-L3/Acme-L3-D0</w:t>
        </w:r>
        <w:r w:rsidR="005F7219" w:rsidRPr="005F7219">
          <w:rPr>
            <w:rStyle w:val="Hipervnculo"/>
            <w:rFonts w:ascii="Constantia" w:eastAsiaTheme="majorEastAsia" w:hAnsi="Constantia" w:cs="Segoe UI"/>
            <w:b/>
            <w:bCs/>
          </w:rPr>
          <w:t>2</w:t>
        </w:r>
      </w:hyperlink>
    </w:p>
    <w:p w14:paraId="4812BC82" w14:textId="77777777" w:rsidR="00046775" w:rsidRDefault="00046775" w:rsidP="00FF791E">
      <w:pPr>
        <w:pStyle w:val="Informacindecontacto"/>
        <w:jc w:val="left"/>
        <w:rPr>
          <w:rStyle w:val="normaltextrun"/>
          <w:rFonts w:ascii="Constantia" w:eastAsiaTheme="majorEastAsia" w:hAnsi="Constantia" w:cs="Segoe UI"/>
          <w:b/>
          <w:bCs/>
          <w:color w:val="000000" w:themeColor="text2"/>
        </w:rPr>
      </w:pPr>
    </w:p>
    <w:p w14:paraId="46FD3BB0" w14:textId="7BE79E49" w:rsidR="00046775" w:rsidRDefault="00046775" w:rsidP="00FF791E">
      <w:pPr>
        <w:pStyle w:val="Informacindecontacto"/>
        <w:jc w:val="left"/>
        <w:rPr>
          <w:rStyle w:val="normaltextrun"/>
          <w:rFonts w:ascii="Constantia" w:eastAsiaTheme="majorEastAsia" w:hAnsi="Constantia" w:cs="Segoe UI"/>
          <w:b/>
          <w:bCs/>
          <w:color w:val="000000" w:themeColor="text2"/>
        </w:rPr>
      </w:pPr>
    </w:p>
    <w:p w14:paraId="7FB03E11" w14:textId="274A1394" w:rsidR="00046775" w:rsidRDefault="00046775" w:rsidP="00FF791E">
      <w:pPr>
        <w:pStyle w:val="Informacindecontacto"/>
        <w:jc w:val="left"/>
        <w:rPr>
          <w:rStyle w:val="normaltextrun"/>
          <w:rFonts w:ascii="Constantia" w:eastAsiaTheme="majorEastAsia" w:hAnsi="Constantia" w:cs="Segoe UI"/>
          <w:b/>
          <w:bCs/>
          <w:color w:val="000000" w:themeColor="text2"/>
        </w:rPr>
      </w:pPr>
    </w:p>
    <w:p w14:paraId="5FDDE2EA" w14:textId="05B93B0E" w:rsidR="00046775" w:rsidRDefault="00046775" w:rsidP="00FF791E">
      <w:pPr>
        <w:pStyle w:val="Informacindecontacto"/>
        <w:jc w:val="left"/>
        <w:rPr>
          <w:rStyle w:val="normaltextrun"/>
          <w:rFonts w:ascii="Constantia" w:eastAsiaTheme="majorEastAsia" w:hAnsi="Constantia" w:cs="Segoe UI"/>
          <w:b/>
          <w:bCs/>
          <w:color w:val="000000" w:themeColor="text2"/>
        </w:rPr>
      </w:pPr>
    </w:p>
    <w:p w14:paraId="2E1B2EFA" w14:textId="63E5EAB6" w:rsidR="00973E4E" w:rsidRDefault="00973E4E" w:rsidP="00FF791E">
      <w:pPr>
        <w:pStyle w:val="Informacindecontacto"/>
        <w:jc w:val="left"/>
        <w:rPr>
          <w:rStyle w:val="normaltextrun"/>
          <w:rFonts w:ascii="Constantia" w:eastAsiaTheme="majorEastAsia" w:hAnsi="Constantia" w:cs="Segoe UI"/>
          <w:b/>
          <w:bCs/>
          <w:color w:val="000000" w:themeColor="text2"/>
        </w:rPr>
      </w:pPr>
    </w:p>
    <w:p w14:paraId="066A234F" w14:textId="30D94359" w:rsidR="00973E4E" w:rsidRDefault="00973E4E" w:rsidP="00FF791E">
      <w:pPr>
        <w:pStyle w:val="Informacindecontacto"/>
        <w:jc w:val="left"/>
        <w:rPr>
          <w:rStyle w:val="normaltextrun"/>
          <w:rFonts w:ascii="Constantia" w:eastAsiaTheme="majorEastAsia" w:hAnsi="Constantia" w:cs="Segoe UI"/>
          <w:b/>
          <w:bCs/>
          <w:color w:val="000000" w:themeColor="text2"/>
        </w:rPr>
      </w:pPr>
    </w:p>
    <w:p w14:paraId="19F98946" w14:textId="1513F10A" w:rsidR="00973E4E" w:rsidRDefault="00973E4E" w:rsidP="00FF791E">
      <w:pPr>
        <w:pStyle w:val="Informacindecontacto"/>
        <w:jc w:val="left"/>
        <w:rPr>
          <w:rStyle w:val="normaltextrun"/>
          <w:rFonts w:ascii="Constantia" w:eastAsiaTheme="majorEastAsia" w:hAnsi="Constantia" w:cs="Segoe UI"/>
          <w:b/>
          <w:bCs/>
          <w:color w:val="000000" w:themeColor="text2"/>
        </w:rPr>
      </w:pPr>
    </w:p>
    <w:p w14:paraId="3912BF5C" w14:textId="1F440524" w:rsidR="00973E4E" w:rsidRDefault="00973E4E" w:rsidP="00FF791E">
      <w:pPr>
        <w:pStyle w:val="Informacindecontacto"/>
        <w:jc w:val="left"/>
        <w:rPr>
          <w:rStyle w:val="normaltextrun"/>
          <w:rFonts w:ascii="Constantia" w:eastAsiaTheme="majorEastAsia" w:hAnsi="Constantia" w:cs="Segoe UI"/>
          <w:b/>
          <w:bCs/>
          <w:color w:val="000000" w:themeColor="text2"/>
        </w:rPr>
      </w:pPr>
    </w:p>
    <w:p w14:paraId="0F85EBF4" w14:textId="1FB9BA1F" w:rsidR="00973E4E" w:rsidRDefault="00973E4E" w:rsidP="00FF791E">
      <w:pPr>
        <w:pStyle w:val="Informacindecontacto"/>
        <w:jc w:val="left"/>
        <w:rPr>
          <w:rStyle w:val="normaltextrun"/>
          <w:rFonts w:ascii="Constantia" w:eastAsiaTheme="majorEastAsia" w:hAnsi="Constantia" w:cs="Segoe UI"/>
          <w:b/>
          <w:bCs/>
          <w:color w:val="000000" w:themeColor="text2"/>
        </w:rPr>
      </w:pPr>
    </w:p>
    <w:p w14:paraId="3325FFDE" w14:textId="53D5C1DC" w:rsidR="00973E4E" w:rsidRDefault="00973E4E" w:rsidP="00FF791E">
      <w:pPr>
        <w:pStyle w:val="Informacindecontacto"/>
        <w:jc w:val="left"/>
        <w:rPr>
          <w:rStyle w:val="normaltextrun"/>
          <w:rFonts w:ascii="Constantia" w:eastAsiaTheme="majorEastAsia" w:hAnsi="Constantia" w:cs="Segoe UI"/>
          <w:b/>
          <w:bCs/>
          <w:color w:val="000000" w:themeColor="text2"/>
        </w:rPr>
      </w:pPr>
    </w:p>
    <w:p w14:paraId="4A7B096F" w14:textId="77777777" w:rsidR="00973E4E" w:rsidRDefault="00973E4E" w:rsidP="00FF791E">
      <w:pPr>
        <w:pStyle w:val="Informacindecontacto"/>
        <w:jc w:val="left"/>
        <w:rPr>
          <w:rStyle w:val="normaltextrun"/>
          <w:rFonts w:ascii="Constantia" w:eastAsiaTheme="majorEastAsia" w:hAnsi="Constantia" w:cs="Segoe UI"/>
          <w:b/>
          <w:bCs/>
          <w:color w:val="000000" w:themeColor="text2"/>
        </w:rPr>
      </w:pPr>
    </w:p>
    <w:p w14:paraId="4DF9CCA1" w14:textId="6B97E6FE" w:rsidR="00046775" w:rsidRDefault="00046775" w:rsidP="00FF791E">
      <w:pPr>
        <w:pStyle w:val="Informacindecontacto"/>
        <w:jc w:val="left"/>
        <w:rPr>
          <w:rStyle w:val="normaltextrun"/>
          <w:rFonts w:ascii="Constantia" w:eastAsiaTheme="majorEastAsia" w:hAnsi="Constantia" w:cs="Segoe UI"/>
          <w:b/>
          <w:bCs/>
          <w:color w:val="000000" w:themeColor="text2"/>
        </w:rPr>
      </w:pPr>
    </w:p>
    <w:p w14:paraId="3D859C01" w14:textId="77777777" w:rsidR="00887DA7" w:rsidRDefault="00887DA7" w:rsidP="00FF791E">
      <w:pPr>
        <w:pStyle w:val="Informacindecontacto"/>
        <w:jc w:val="left"/>
        <w:rPr>
          <w:rStyle w:val="normaltextrun"/>
          <w:rFonts w:ascii="Constantia" w:eastAsiaTheme="majorEastAsia" w:hAnsi="Constantia" w:cs="Segoe UI"/>
          <w:b/>
          <w:bCs/>
          <w:color w:val="000000" w:themeColor="text2"/>
        </w:rPr>
      </w:pPr>
    </w:p>
    <w:sdt>
      <w:sdtPr>
        <w:rPr>
          <w:rFonts w:asciiTheme="minorHAnsi" w:eastAsiaTheme="minorEastAsia" w:hAnsiTheme="minorHAnsi" w:cstheme="minorBidi"/>
          <w:color w:val="auto"/>
          <w:sz w:val="22"/>
          <w:szCs w:val="22"/>
        </w:rPr>
        <w:id w:val="800646632"/>
        <w:docPartObj>
          <w:docPartGallery w:val="Table of Contents"/>
          <w:docPartUnique/>
        </w:docPartObj>
      </w:sdtPr>
      <w:sdtEndPr>
        <w:rPr>
          <w:b/>
          <w:bCs/>
        </w:rPr>
      </w:sdtEndPr>
      <w:sdtContent>
        <w:p w14:paraId="4BF13B47" w14:textId="164F49E5" w:rsidR="00FF791E" w:rsidRPr="00FF791E" w:rsidRDefault="00CE2FED">
          <w:pPr>
            <w:pStyle w:val="TtuloTDC"/>
            <w:rPr>
              <w:rStyle w:val="Ttulo1Car"/>
            </w:rPr>
          </w:pPr>
          <w:r>
            <w:rPr>
              <w:rStyle w:val="Ttulo1Car"/>
            </w:rPr>
            <w:t>Índice</w:t>
          </w:r>
        </w:p>
        <w:p w14:paraId="3A5EAD1F" w14:textId="1FAF9992" w:rsidR="00FF791E" w:rsidRDefault="00FF791E">
          <w:pPr>
            <w:pStyle w:val="TDC1"/>
            <w:tabs>
              <w:tab w:val="right" w:leader="dot" w:pos="8664"/>
            </w:tabs>
            <w:rPr>
              <w:noProof/>
              <w:lang w:eastAsia="es-ES"/>
            </w:rPr>
          </w:pPr>
          <w:r>
            <w:fldChar w:fldCharType="begin"/>
          </w:r>
          <w:r>
            <w:instrText xml:space="preserve"> TOC \o "1-3" \h \z \u </w:instrText>
          </w:r>
          <w:r>
            <w:fldChar w:fldCharType="separate"/>
          </w:r>
          <w:hyperlink w:anchor="_Toc127285418" w:history="1">
            <w:r w:rsidRPr="00C42E85">
              <w:rPr>
                <w:rStyle w:val="Hipervnculo"/>
                <w:noProof/>
              </w:rPr>
              <w:t>Introducción</w:t>
            </w:r>
            <w:r>
              <w:rPr>
                <w:noProof/>
                <w:webHidden/>
              </w:rPr>
              <w:tab/>
            </w:r>
            <w:r>
              <w:rPr>
                <w:noProof/>
                <w:webHidden/>
              </w:rPr>
              <w:fldChar w:fldCharType="begin"/>
            </w:r>
            <w:r>
              <w:rPr>
                <w:noProof/>
                <w:webHidden/>
              </w:rPr>
              <w:instrText xml:space="preserve"> PAGEREF _Toc127285418 \h </w:instrText>
            </w:r>
            <w:r>
              <w:rPr>
                <w:noProof/>
                <w:webHidden/>
              </w:rPr>
            </w:r>
            <w:r>
              <w:rPr>
                <w:noProof/>
                <w:webHidden/>
              </w:rPr>
              <w:fldChar w:fldCharType="separate"/>
            </w:r>
            <w:r w:rsidR="00915F2C">
              <w:rPr>
                <w:noProof/>
                <w:webHidden/>
              </w:rPr>
              <w:t>2</w:t>
            </w:r>
            <w:r>
              <w:rPr>
                <w:noProof/>
                <w:webHidden/>
              </w:rPr>
              <w:fldChar w:fldCharType="end"/>
            </w:r>
          </w:hyperlink>
        </w:p>
        <w:p w14:paraId="5D2449B7" w14:textId="28A79DE3" w:rsidR="00FF791E" w:rsidRDefault="00000000">
          <w:pPr>
            <w:pStyle w:val="TDC1"/>
            <w:tabs>
              <w:tab w:val="right" w:leader="dot" w:pos="8664"/>
            </w:tabs>
            <w:rPr>
              <w:noProof/>
              <w:lang w:eastAsia="es-ES"/>
            </w:rPr>
          </w:pPr>
          <w:hyperlink w:anchor="_Toc127285419" w:history="1">
            <w:r w:rsidR="00CE2FED">
              <w:rPr>
                <w:rStyle w:val="Hipervnculo"/>
                <w:noProof/>
              </w:rPr>
              <w:t>Contenido</w:t>
            </w:r>
            <w:r w:rsidR="00FF791E">
              <w:rPr>
                <w:noProof/>
                <w:webHidden/>
              </w:rPr>
              <w:tab/>
            </w:r>
            <w:r w:rsidR="00FF791E">
              <w:rPr>
                <w:noProof/>
                <w:webHidden/>
              </w:rPr>
              <w:fldChar w:fldCharType="begin"/>
            </w:r>
            <w:r w:rsidR="00FF791E">
              <w:rPr>
                <w:noProof/>
                <w:webHidden/>
              </w:rPr>
              <w:instrText xml:space="preserve"> PAGEREF _Toc127285419 \h </w:instrText>
            </w:r>
            <w:r w:rsidR="00FF791E">
              <w:rPr>
                <w:noProof/>
                <w:webHidden/>
              </w:rPr>
            </w:r>
            <w:r w:rsidR="00FF791E">
              <w:rPr>
                <w:noProof/>
                <w:webHidden/>
              </w:rPr>
              <w:fldChar w:fldCharType="separate"/>
            </w:r>
            <w:r w:rsidR="00915F2C">
              <w:rPr>
                <w:noProof/>
                <w:webHidden/>
              </w:rPr>
              <w:t>3</w:t>
            </w:r>
            <w:r w:rsidR="00FF791E">
              <w:rPr>
                <w:noProof/>
                <w:webHidden/>
              </w:rPr>
              <w:fldChar w:fldCharType="end"/>
            </w:r>
          </w:hyperlink>
        </w:p>
        <w:p w14:paraId="542CC7F2" w14:textId="16CDD329" w:rsidR="00FF791E" w:rsidRDefault="00000000">
          <w:pPr>
            <w:pStyle w:val="TDC1"/>
            <w:tabs>
              <w:tab w:val="right" w:leader="dot" w:pos="8664"/>
            </w:tabs>
            <w:rPr>
              <w:noProof/>
              <w:lang w:eastAsia="es-ES"/>
            </w:rPr>
          </w:pPr>
          <w:hyperlink w:anchor="_Toc127285420" w:history="1">
            <w:r w:rsidR="00FF791E" w:rsidRPr="00C42E85">
              <w:rPr>
                <w:rStyle w:val="Hipervnculo"/>
                <w:noProof/>
              </w:rPr>
              <w:t>Conclusión</w:t>
            </w:r>
            <w:r w:rsidR="00FF791E">
              <w:rPr>
                <w:noProof/>
                <w:webHidden/>
              </w:rPr>
              <w:tab/>
            </w:r>
            <w:r w:rsidR="00FF791E">
              <w:rPr>
                <w:noProof/>
                <w:webHidden/>
              </w:rPr>
              <w:fldChar w:fldCharType="begin"/>
            </w:r>
            <w:r w:rsidR="00FF791E">
              <w:rPr>
                <w:noProof/>
                <w:webHidden/>
              </w:rPr>
              <w:instrText xml:space="preserve"> PAGEREF _Toc127285420 \h </w:instrText>
            </w:r>
            <w:r w:rsidR="00FF791E">
              <w:rPr>
                <w:noProof/>
                <w:webHidden/>
              </w:rPr>
            </w:r>
            <w:r w:rsidR="00FF791E">
              <w:rPr>
                <w:noProof/>
                <w:webHidden/>
              </w:rPr>
              <w:fldChar w:fldCharType="separate"/>
            </w:r>
            <w:r w:rsidR="00915F2C">
              <w:rPr>
                <w:noProof/>
                <w:webHidden/>
              </w:rPr>
              <w:t>4</w:t>
            </w:r>
            <w:r w:rsidR="00FF791E">
              <w:rPr>
                <w:noProof/>
                <w:webHidden/>
              </w:rPr>
              <w:fldChar w:fldCharType="end"/>
            </w:r>
          </w:hyperlink>
        </w:p>
        <w:p w14:paraId="54FF8048" w14:textId="64DBA2FB" w:rsidR="00FF791E" w:rsidRDefault="00FF791E">
          <w:pPr>
            <w:pStyle w:val="TDC1"/>
            <w:tabs>
              <w:tab w:val="right" w:leader="dot" w:pos="8664"/>
            </w:tabs>
            <w:rPr>
              <w:noProof/>
              <w:lang w:eastAsia="es-ES"/>
            </w:rPr>
          </w:pPr>
        </w:p>
        <w:p w14:paraId="007C0044" w14:textId="68E91D2D" w:rsidR="00FF791E" w:rsidRDefault="00FF791E">
          <w:r>
            <w:rPr>
              <w:b/>
              <w:bCs/>
            </w:rPr>
            <w:fldChar w:fldCharType="end"/>
          </w:r>
        </w:p>
      </w:sdtContent>
    </w:sdt>
    <w:p w14:paraId="014F52AB"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C86D003"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9EC57C9"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AC9CC11"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3226F5FF"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C2D8D66"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666E4ED" w14:textId="77777777" w:rsidR="004100A3" w:rsidRDefault="004100A3" w:rsidP="004100A3">
      <w:pPr>
        <w:spacing w:before="240"/>
        <w:rPr>
          <w:rStyle w:val="normaltextrun"/>
          <w:rFonts w:ascii="Constantia" w:eastAsiaTheme="majorEastAsia" w:hAnsi="Constantia" w:cs="Segoe UI"/>
          <w:b/>
          <w:bCs/>
          <w:color w:val="000000" w:themeColor="text2"/>
        </w:rPr>
      </w:pPr>
    </w:p>
    <w:p w14:paraId="3570B61F" w14:textId="77777777" w:rsidR="004100A3" w:rsidRDefault="004100A3" w:rsidP="004100A3">
      <w:pPr>
        <w:spacing w:before="240"/>
        <w:rPr>
          <w:rStyle w:val="normaltextrun"/>
          <w:rFonts w:ascii="Constantia" w:eastAsiaTheme="majorEastAsia" w:hAnsi="Constantia" w:cs="Segoe UI"/>
          <w:b/>
          <w:bCs/>
          <w:color w:val="000000" w:themeColor="text2"/>
        </w:rPr>
      </w:pPr>
    </w:p>
    <w:p w14:paraId="7DAA310E" w14:textId="77777777" w:rsidR="004100A3" w:rsidRDefault="004100A3" w:rsidP="004100A3">
      <w:pPr>
        <w:spacing w:before="240"/>
        <w:rPr>
          <w:rStyle w:val="normaltextrun"/>
          <w:rFonts w:ascii="Constantia" w:eastAsiaTheme="majorEastAsia" w:hAnsi="Constantia" w:cs="Segoe UI"/>
          <w:b/>
          <w:bCs/>
          <w:color w:val="000000" w:themeColor="text2"/>
        </w:rPr>
      </w:pPr>
    </w:p>
    <w:p w14:paraId="0D7092B3" w14:textId="77777777" w:rsidR="004100A3" w:rsidRDefault="004100A3" w:rsidP="004100A3">
      <w:pPr>
        <w:spacing w:before="240"/>
        <w:rPr>
          <w:rStyle w:val="normaltextrun"/>
          <w:rFonts w:ascii="Constantia" w:eastAsiaTheme="majorEastAsia" w:hAnsi="Constantia" w:cs="Segoe UI"/>
          <w:b/>
          <w:bCs/>
          <w:color w:val="000000" w:themeColor="text2"/>
        </w:rPr>
      </w:pPr>
    </w:p>
    <w:p w14:paraId="6DAC151C" w14:textId="77777777" w:rsidR="004100A3" w:rsidRDefault="004100A3" w:rsidP="004100A3">
      <w:pPr>
        <w:spacing w:before="240"/>
        <w:rPr>
          <w:rStyle w:val="normaltextrun"/>
          <w:rFonts w:ascii="Constantia" w:eastAsiaTheme="majorEastAsia" w:hAnsi="Constantia" w:cs="Segoe UI"/>
          <w:b/>
          <w:bCs/>
          <w:color w:val="000000" w:themeColor="text2"/>
        </w:rPr>
      </w:pPr>
    </w:p>
    <w:p w14:paraId="4F474859" w14:textId="77777777" w:rsidR="004100A3" w:rsidRDefault="004100A3" w:rsidP="004100A3">
      <w:pPr>
        <w:spacing w:before="240"/>
        <w:rPr>
          <w:rStyle w:val="normaltextrun"/>
          <w:rFonts w:ascii="Constantia" w:eastAsiaTheme="majorEastAsia" w:hAnsi="Constantia" w:cs="Segoe UI"/>
          <w:b/>
          <w:bCs/>
          <w:color w:val="000000" w:themeColor="text2"/>
        </w:rPr>
      </w:pPr>
    </w:p>
    <w:p w14:paraId="716E3845" w14:textId="77777777" w:rsidR="004100A3" w:rsidRDefault="004100A3" w:rsidP="004100A3">
      <w:pPr>
        <w:spacing w:before="240"/>
        <w:rPr>
          <w:rStyle w:val="normaltextrun"/>
          <w:rFonts w:ascii="Constantia" w:eastAsiaTheme="majorEastAsia" w:hAnsi="Constantia" w:cs="Segoe UI"/>
          <w:b/>
          <w:bCs/>
          <w:color w:val="000000" w:themeColor="text2"/>
        </w:rPr>
      </w:pPr>
    </w:p>
    <w:p w14:paraId="1E2A552A" w14:textId="77777777" w:rsidR="004100A3" w:rsidRDefault="004100A3" w:rsidP="004100A3">
      <w:pPr>
        <w:spacing w:before="240"/>
        <w:rPr>
          <w:rStyle w:val="normaltextrun"/>
          <w:rFonts w:ascii="Constantia" w:eastAsiaTheme="majorEastAsia" w:hAnsi="Constantia" w:cs="Segoe UI"/>
          <w:b/>
          <w:bCs/>
          <w:color w:val="000000" w:themeColor="text2"/>
        </w:rPr>
      </w:pPr>
    </w:p>
    <w:p w14:paraId="1F0B9219" w14:textId="77777777" w:rsidR="004100A3" w:rsidRDefault="004100A3" w:rsidP="004100A3">
      <w:pPr>
        <w:spacing w:before="240"/>
        <w:rPr>
          <w:rStyle w:val="normaltextrun"/>
          <w:rFonts w:ascii="Constantia" w:eastAsiaTheme="majorEastAsia" w:hAnsi="Constantia" w:cs="Segoe UI"/>
          <w:b/>
          <w:bCs/>
          <w:color w:val="000000" w:themeColor="text2"/>
        </w:rPr>
      </w:pPr>
    </w:p>
    <w:p w14:paraId="3D8D8197" w14:textId="77777777" w:rsidR="004100A3" w:rsidRDefault="004100A3" w:rsidP="004100A3">
      <w:pPr>
        <w:spacing w:before="240"/>
        <w:rPr>
          <w:rStyle w:val="normaltextrun"/>
          <w:rFonts w:ascii="Constantia" w:eastAsiaTheme="majorEastAsia" w:hAnsi="Constantia" w:cs="Segoe UI"/>
          <w:b/>
          <w:bCs/>
          <w:color w:val="000000" w:themeColor="text2"/>
        </w:rPr>
      </w:pPr>
    </w:p>
    <w:p w14:paraId="46EE344B" w14:textId="77777777" w:rsidR="004100A3" w:rsidRDefault="004100A3" w:rsidP="004100A3">
      <w:pPr>
        <w:spacing w:before="240"/>
        <w:rPr>
          <w:rStyle w:val="normaltextrun"/>
          <w:rFonts w:ascii="Constantia" w:eastAsiaTheme="majorEastAsia" w:hAnsi="Constantia" w:cs="Segoe UI"/>
          <w:b/>
          <w:bCs/>
          <w:color w:val="000000" w:themeColor="text2"/>
        </w:rPr>
      </w:pPr>
    </w:p>
    <w:p w14:paraId="2F056F8F" w14:textId="78B15A9D" w:rsidR="00FF791E" w:rsidRDefault="00FF791E" w:rsidP="004100A3">
      <w:pPr>
        <w:spacing w:before="240"/>
        <w:rPr>
          <w:rStyle w:val="normaltextrun"/>
          <w:rFonts w:ascii="Constantia" w:eastAsiaTheme="majorEastAsia" w:hAnsi="Constantia" w:cs="Segoe UI"/>
          <w:b/>
          <w:bCs/>
          <w:color w:val="000000" w:themeColor="text2"/>
        </w:rPr>
      </w:pPr>
      <w:r>
        <w:rPr>
          <w:rStyle w:val="normaltextrun"/>
          <w:rFonts w:ascii="Constantia" w:eastAsiaTheme="majorEastAsia" w:hAnsi="Constantia" w:cs="Segoe UI"/>
          <w:b/>
          <w:bCs/>
          <w:color w:val="000000" w:themeColor="text2"/>
        </w:rPr>
        <w:t>Resumen ejecutivo:</w:t>
      </w:r>
      <w:r w:rsidR="004100A3">
        <w:rPr>
          <w:rStyle w:val="normaltextrun"/>
          <w:rFonts w:ascii="Constantia" w:eastAsiaTheme="majorEastAsia" w:hAnsi="Constantia" w:cs="Segoe UI"/>
          <w:b/>
          <w:bCs/>
          <w:color w:val="000000" w:themeColor="text2"/>
        </w:rPr>
        <w:t xml:space="preserve"> </w:t>
      </w:r>
    </w:p>
    <w:p w14:paraId="1C074D3E" w14:textId="583C43F2"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B0789CF" w14:textId="0B3E9D7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C2AF0AF" w14:textId="1660545A"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890AE08" w14:textId="3171184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ABC9463" w14:textId="0F956FD6"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2F01E5C" w14:textId="00C9A36A"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28ED3E0" w14:textId="4C632552"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29BA424" w14:textId="77F4BB6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2C5BBA8"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tbl>
      <w:tblPr>
        <w:tblStyle w:val="Tablanormal11"/>
        <w:tblW w:w="0" w:type="auto"/>
        <w:tblLook w:val="04A0" w:firstRow="1" w:lastRow="0" w:firstColumn="1" w:lastColumn="0" w:noHBand="0" w:noVBand="1"/>
      </w:tblPr>
      <w:tblGrid>
        <w:gridCol w:w="1267"/>
        <w:gridCol w:w="1220"/>
        <w:gridCol w:w="6177"/>
      </w:tblGrid>
      <w:tr w:rsidR="00FF791E" w14:paraId="6AA1E145" w14:textId="77777777" w:rsidTr="00FF7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561D3EC" w14:textId="3F50B044" w:rsidR="00FF791E" w:rsidRDefault="00FF791E" w:rsidP="00FF791E">
            <w:pPr>
              <w:pStyle w:val="Informacindecontacto"/>
              <w:rPr>
                <w:lang w:bidi="es-ES"/>
              </w:rPr>
            </w:pPr>
            <w:r>
              <w:rPr>
                <w:lang w:bidi="es-ES"/>
              </w:rPr>
              <w:t>Versión</w:t>
            </w:r>
          </w:p>
        </w:tc>
        <w:tc>
          <w:tcPr>
            <w:tcW w:w="1134" w:type="dxa"/>
            <w:vAlign w:val="center"/>
          </w:tcPr>
          <w:p w14:paraId="450BFF64" w14:textId="798EE0EC"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Fecha</w:t>
            </w:r>
          </w:p>
        </w:tc>
        <w:tc>
          <w:tcPr>
            <w:tcW w:w="6259" w:type="dxa"/>
            <w:vAlign w:val="center"/>
          </w:tcPr>
          <w:p w14:paraId="78518680" w14:textId="4E1B4CF4"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Descripción de cambios</w:t>
            </w:r>
          </w:p>
        </w:tc>
      </w:tr>
      <w:tr w:rsidR="00FF791E" w14:paraId="33193B29"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5F4C0F2C" w14:textId="02A4E5A9" w:rsidR="00FF791E" w:rsidRDefault="00D16F71" w:rsidP="00FF791E">
            <w:pPr>
              <w:pStyle w:val="Informacindecontacto"/>
              <w:rPr>
                <w:lang w:bidi="es-ES"/>
              </w:rPr>
            </w:pPr>
            <w:r>
              <w:rPr>
                <w:lang w:bidi="es-ES"/>
              </w:rPr>
              <w:t>1</w:t>
            </w:r>
          </w:p>
        </w:tc>
        <w:tc>
          <w:tcPr>
            <w:tcW w:w="1134" w:type="dxa"/>
            <w:vAlign w:val="center"/>
          </w:tcPr>
          <w:p w14:paraId="03EEF589" w14:textId="7D029DCA" w:rsidR="00FF791E" w:rsidRDefault="00D16F71"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1</w:t>
            </w:r>
            <w:r w:rsidR="005F7219">
              <w:rPr>
                <w:lang w:bidi="es-ES"/>
              </w:rPr>
              <w:t>7</w:t>
            </w:r>
            <w:r>
              <w:rPr>
                <w:lang w:bidi="es-ES"/>
              </w:rPr>
              <w:t>/0</w:t>
            </w:r>
            <w:r w:rsidR="004100A3">
              <w:rPr>
                <w:lang w:bidi="es-ES"/>
              </w:rPr>
              <w:t>3</w:t>
            </w:r>
            <w:r>
              <w:rPr>
                <w:lang w:bidi="es-ES"/>
              </w:rPr>
              <w:t>/2023</w:t>
            </w:r>
          </w:p>
        </w:tc>
        <w:tc>
          <w:tcPr>
            <w:tcW w:w="6259" w:type="dxa"/>
            <w:vAlign w:val="center"/>
          </w:tcPr>
          <w:p w14:paraId="014E477D" w14:textId="7C2318F0" w:rsidR="00FF791E" w:rsidRDefault="00D16F71"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Creación y redacción del documento</w:t>
            </w:r>
          </w:p>
        </w:tc>
      </w:tr>
      <w:tr w:rsidR="00FF791E" w14:paraId="03FC4195" w14:textId="77777777" w:rsidTr="00FF791E">
        <w:tc>
          <w:tcPr>
            <w:cnfStyle w:val="001000000000" w:firstRow="0" w:lastRow="0" w:firstColumn="1" w:lastColumn="0" w:oddVBand="0" w:evenVBand="0" w:oddHBand="0" w:evenHBand="0" w:firstRowFirstColumn="0" w:firstRowLastColumn="0" w:lastRowFirstColumn="0" w:lastRowLastColumn="0"/>
            <w:tcW w:w="1271" w:type="dxa"/>
            <w:vAlign w:val="center"/>
          </w:tcPr>
          <w:p w14:paraId="69FF68F0" w14:textId="77777777" w:rsidR="00FF791E" w:rsidRDefault="00FF791E" w:rsidP="00FF791E">
            <w:pPr>
              <w:pStyle w:val="Informacindecontacto"/>
              <w:rPr>
                <w:lang w:bidi="es-ES"/>
              </w:rPr>
            </w:pPr>
          </w:p>
        </w:tc>
        <w:tc>
          <w:tcPr>
            <w:tcW w:w="1134" w:type="dxa"/>
            <w:vAlign w:val="center"/>
          </w:tcPr>
          <w:p w14:paraId="0669AAC0"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c>
          <w:tcPr>
            <w:tcW w:w="6259" w:type="dxa"/>
            <w:vAlign w:val="center"/>
          </w:tcPr>
          <w:p w14:paraId="1EC84498"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r>
      <w:tr w:rsidR="00FF791E" w14:paraId="3D96ECE0"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F6C93BE" w14:textId="77777777" w:rsidR="00FF791E" w:rsidRDefault="00FF791E" w:rsidP="00FF791E">
            <w:pPr>
              <w:pStyle w:val="Informacindecontacto"/>
              <w:rPr>
                <w:lang w:bidi="es-ES"/>
              </w:rPr>
            </w:pPr>
          </w:p>
        </w:tc>
        <w:tc>
          <w:tcPr>
            <w:tcW w:w="1134" w:type="dxa"/>
            <w:vAlign w:val="center"/>
          </w:tcPr>
          <w:p w14:paraId="036CDD15"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c>
          <w:tcPr>
            <w:tcW w:w="6259" w:type="dxa"/>
            <w:vAlign w:val="center"/>
          </w:tcPr>
          <w:p w14:paraId="026A2841"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r>
    </w:tbl>
    <w:p w14:paraId="1E3F28AA" w14:textId="1805D64D" w:rsidR="000768F1" w:rsidRPr="00FF791E" w:rsidRDefault="0E7C1259" w:rsidP="009D4959">
      <w:pPr>
        <w:pStyle w:val="Informacindecontacto"/>
        <w:jc w:val="left"/>
        <w:rPr>
          <w:noProof/>
        </w:rPr>
      </w:pPr>
      <w:r w:rsidRPr="0E7C1259">
        <w:rPr>
          <w:lang w:bidi="es-ES"/>
        </w:rPr>
        <w:br w:type="page"/>
      </w:r>
    </w:p>
    <w:p w14:paraId="6479D48F" w14:textId="7566E718" w:rsidR="0074003D" w:rsidRDefault="000768F1" w:rsidP="00FF791E">
      <w:pPr>
        <w:pStyle w:val="Ttulo1"/>
      </w:pPr>
      <w:bookmarkStart w:id="0" w:name="_Toc127285418"/>
      <w:r>
        <w:lastRenderedPageBreak/>
        <w:t>Introducción</w:t>
      </w:r>
      <w:bookmarkEnd w:id="0"/>
    </w:p>
    <w:p w14:paraId="51C0242D" w14:textId="77777777" w:rsidR="00674DFA" w:rsidRDefault="00674DFA" w:rsidP="00674DFA"/>
    <w:p w14:paraId="7A2D6E97" w14:textId="580CEBB5" w:rsidR="00D16F71" w:rsidRPr="003B5BA4" w:rsidRDefault="00D749A4" w:rsidP="0074003D">
      <w:pPr>
        <w:spacing w:before="240"/>
        <w:rPr>
          <w:sz w:val="24"/>
          <w:szCs w:val="24"/>
        </w:rPr>
      </w:pPr>
      <w:r w:rsidRPr="003B5BA4">
        <w:rPr>
          <w:sz w:val="24"/>
          <w:szCs w:val="24"/>
        </w:rPr>
        <w:t>En ocasiones, los requisitos pueden ser incompletos o demasiado generales para crear un modelo de desarrollo adecuado, por lo que es necesario tomar decisiones para avanzar. El siguiente documento detallará los requisitos que han requerido una decisión de desarrollo, proponiendo posibles soluciones y explicando por qué se ha elegido la opción a desarrollar.</w:t>
      </w:r>
    </w:p>
    <w:p w14:paraId="48C2ED63" w14:textId="77777777" w:rsidR="00674DFA" w:rsidRDefault="00674DFA" w:rsidP="0074003D">
      <w:pPr>
        <w:spacing w:before="240"/>
      </w:pPr>
    </w:p>
    <w:p w14:paraId="7919D218" w14:textId="77777777" w:rsidR="00674DFA" w:rsidRDefault="00674DFA" w:rsidP="0074003D">
      <w:pPr>
        <w:spacing w:before="240"/>
      </w:pPr>
    </w:p>
    <w:p w14:paraId="6E9DD3EF" w14:textId="77777777" w:rsidR="00674DFA" w:rsidRDefault="00674DFA" w:rsidP="0074003D">
      <w:pPr>
        <w:spacing w:before="240"/>
      </w:pPr>
    </w:p>
    <w:p w14:paraId="37D86359" w14:textId="77777777" w:rsidR="00674DFA" w:rsidRDefault="00674DFA" w:rsidP="0074003D">
      <w:pPr>
        <w:spacing w:before="240"/>
      </w:pPr>
    </w:p>
    <w:p w14:paraId="036819FD" w14:textId="77777777" w:rsidR="00674DFA" w:rsidRDefault="00674DFA" w:rsidP="0074003D">
      <w:pPr>
        <w:spacing w:before="240"/>
      </w:pPr>
    </w:p>
    <w:p w14:paraId="4BB9AB6B" w14:textId="77777777" w:rsidR="00674DFA" w:rsidRDefault="00674DFA" w:rsidP="0074003D">
      <w:pPr>
        <w:spacing w:before="240"/>
      </w:pPr>
    </w:p>
    <w:p w14:paraId="2CF1FDAA" w14:textId="77777777" w:rsidR="00674DFA" w:rsidRDefault="00674DFA" w:rsidP="0074003D">
      <w:pPr>
        <w:spacing w:before="240"/>
      </w:pPr>
    </w:p>
    <w:p w14:paraId="5A9D3BC5" w14:textId="77777777" w:rsidR="00674DFA" w:rsidRDefault="00674DFA" w:rsidP="0074003D">
      <w:pPr>
        <w:spacing w:before="240"/>
      </w:pPr>
    </w:p>
    <w:p w14:paraId="5D0AECAD" w14:textId="77777777" w:rsidR="00674DFA" w:rsidRDefault="00674DFA" w:rsidP="0074003D">
      <w:pPr>
        <w:spacing w:before="240"/>
      </w:pPr>
    </w:p>
    <w:p w14:paraId="07268936" w14:textId="77777777" w:rsidR="00674DFA" w:rsidRDefault="00674DFA" w:rsidP="0074003D">
      <w:pPr>
        <w:spacing w:before="240"/>
      </w:pPr>
    </w:p>
    <w:p w14:paraId="6C6A805B" w14:textId="77777777" w:rsidR="00674DFA" w:rsidRDefault="00674DFA" w:rsidP="0074003D">
      <w:pPr>
        <w:spacing w:before="240"/>
      </w:pPr>
    </w:p>
    <w:p w14:paraId="4CCB158C" w14:textId="77777777" w:rsidR="00674DFA" w:rsidRDefault="00674DFA" w:rsidP="0074003D">
      <w:pPr>
        <w:spacing w:before="240"/>
      </w:pPr>
    </w:p>
    <w:p w14:paraId="26068AAE" w14:textId="77777777" w:rsidR="00674DFA" w:rsidRDefault="00674DFA" w:rsidP="0074003D">
      <w:pPr>
        <w:spacing w:before="240"/>
      </w:pPr>
    </w:p>
    <w:p w14:paraId="6403017C" w14:textId="77777777" w:rsidR="00674DFA" w:rsidRDefault="00674DFA" w:rsidP="0074003D">
      <w:pPr>
        <w:spacing w:before="240"/>
      </w:pPr>
    </w:p>
    <w:p w14:paraId="625CEECD" w14:textId="77777777" w:rsidR="00674DFA" w:rsidRDefault="00674DFA" w:rsidP="0074003D">
      <w:pPr>
        <w:spacing w:before="240"/>
      </w:pPr>
    </w:p>
    <w:p w14:paraId="224218DF" w14:textId="77777777" w:rsidR="00674DFA" w:rsidRDefault="00674DFA" w:rsidP="0074003D">
      <w:pPr>
        <w:spacing w:before="240"/>
      </w:pPr>
    </w:p>
    <w:p w14:paraId="5CC0FA27" w14:textId="77777777" w:rsidR="00674DFA" w:rsidRDefault="00674DFA" w:rsidP="0074003D">
      <w:pPr>
        <w:spacing w:before="240"/>
      </w:pPr>
    </w:p>
    <w:p w14:paraId="72498D85" w14:textId="77777777" w:rsidR="00674DFA" w:rsidRDefault="00674DFA" w:rsidP="0074003D">
      <w:pPr>
        <w:spacing w:before="240"/>
      </w:pPr>
    </w:p>
    <w:p w14:paraId="0AC721FA" w14:textId="77777777" w:rsidR="00674DFA" w:rsidRDefault="00674DFA" w:rsidP="0074003D">
      <w:pPr>
        <w:spacing w:before="240"/>
      </w:pPr>
    </w:p>
    <w:p w14:paraId="146F34A3" w14:textId="77777777" w:rsidR="00674DFA" w:rsidRDefault="00674DFA" w:rsidP="0074003D">
      <w:pPr>
        <w:spacing w:before="240"/>
      </w:pPr>
    </w:p>
    <w:p w14:paraId="09430944" w14:textId="77777777" w:rsidR="00674DFA" w:rsidRDefault="00674DFA" w:rsidP="0074003D">
      <w:pPr>
        <w:spacing w:before="240"/>
      </w:pPr>
    </w:p>
    <w:p w14:paraId="6D2AD81C" w14:textId="69642867" w:rsidR="000B3AB0" w:rsidRDefault="00046775" w:rsidP="00FF791E">
      <w:pPr>
        <w:pStyle w:val="Ttulo1"/>
      </w:pPr>
      <w:r>
        <w:lastRenderedPageBreak/>
        <w:t>Contenido</w:t>
      </w:r>
    </w:p>
    <w:p w14:paraId="4A718DC7" w14:textId="77777777" w:rsidR="00674DFA" w:rsidRDefault="00674DFA" w:rsidP="00674DFA"/>
    <w:p w14:paraId="30F9C669" w14:textId="53DF09EB" w:rsidR="000355CE" w:rsidRDefault="000355CE">
      <w:r>
        <w:t xml:space="preserve">Requisito </w:t>
      </w:r>
      <w:proofErr w:type="spellStart"/>
      <w:r>
        <w:t>Nº</w:t>
      </w:r>
      <w:proofErr w:type="spellEnd"/>
      <w:r>
        <w:t xml:space="preserve"> 5: Se entiende que una lección solo puede estar en un curso. Eso permite que no sea una relación </w:t>
      </w:r>
      <w:proofErr w:type="spellStart"/>
      <w:r>
        <w:t>ManyToMany</w:t>
      </w:r>
      <w:proofErr w:type="spellEnd"/>
      <w:r>
        <w:t xml:space="preserve">, lo que complicaría el desarrollo del sistema y la necesidad de crear una entidad intermedia que dificultaría el desarrollo de la tarea. En cambio, al hacer un </w:t>
      </w:r>
      <w:proofErr w:type="spellStart"/>
      <w:r>
        <w:t>ManyToOne</w:t>
      </w:r>
      <w:proofErr w:type="spellEnd"/>
      <w:r>
        <w:t xml:space="preserve">, se permite que sea </w:t>
      </w:r>
      <w:r w:rsidR="009D02BD">
        <w:t>más</w:t>
      </w:r>
      <w:r>
        <w:t xml:space="preserve"> simple de implementar y que haya menos dificultades para el análisis e implementación de las futuras tareas que impliquen dichas entidades. Por ende, se elige implementar la opción del </w:t>
      </w:r>
      <w:proofErr w:type="spellStart"/>
      <w:r>
        <w:t>ManyToOne</w:t>
      </w:r>
      <w:proofErr w:type="spellEnd"/>
      <w:r>
        <w:t>.</w:t>
      </w:r>
    </w:p>
    <w:p w14:paraId="42CAC5D8" w14:textId="7B0551E2" w:rsidR="000355CE" w:rsidRDefault="000355CE"/>
    <w:p w14:paraId="0C54B1BF" w14:textId="77777777" w:rsidR="000355CE" w:rsidRDefault="000355CE">
      <w:r>
        <w:br w:type="page"/>
      </w:r>
    </w:p>
    <w:p w14:paraId="5C192C42" w14:textId="77777777" w:rsidR="00F814F1" w:rsidRDefault="00F814F1"/>
    <w:p w14:paraId="3B9A42B3" w14:textId="2BACB4BE" w:rsidR="00F814F1" w:rsidRDefault="00F814F1" w:rsidP="00FF791E">
      <w:pPr>
        <w:pStyle w:val="Ttulo1"/>
      </w:pPr>
      <w:bookmarkStart w:id="1" w:name="_Toc127285420"/>
      <w:r>
        <w:t>Conclusión</w:t>
      </w:r>
      <w:bookmarkEnd w:id="1"/>
    </w:p>
    <w:p w14:paraId="1B9E9C7E" w14:textId="2EE63B7B" w:rsidR="00F814F1" w:rsidRDefault="00F814F1" w:rsidP="00F814F1"/>
    <w:p w14:paraId="549517A4" w14:textId="1DD4C612" w:rsidR="00CA4301" w:rsidRPr="00A92EB9" w:rsidRDefault="00A92EB9" w:rsidP="4BFF8B59">
      <w:pPr>
        <w:rPr>
          <w:rFonts w:ascii="Constantia" w:eastAsia="Constantia" w:hAnsi="Constantia" w:cs="Constantia"/>
          <w:color w:val="000000" w:themeColor="text2"/>
          <w:sz w:val="24"/>
          <w:szCs w:val="24"/>
        </w:rPr>
      </w:pPr>
      <w:r w:rsidRPr="00A92EB9">
        <w:t>En resumen, este documento presenta todos los requisitos que han requerido una decisión de desarrollo, detallando las posibles soluciones y explicando la elección de la opción a implementar. El objetivo de este documento es comunicar a los clientes las decisiones tomadas durante el proceso de desarrollo, para que entiendan las razones detrás de esas decisiones y puedan dar su opinión al equipo.</w:t>
      </w:r>
    </w:p>
    <w:p w14:paraId="1BA2CD33" w14:textId="76680D85" w:rsidR="00CA4301" w:rsidRPr="007021DE" w:rsidRDefault="00CA4301" w:rsidP="4BFF8B59">
      <w:pPr>
        <w:rPr>
          <w:rFonts w:ascii="Constantia" w:eastAsia="Constantia" w:hAnsi="Constantia" w:cs="Constantia"/>
          <w:color w:val="000000" w:themeColor="text2"/>
        </w:rPr>
      </w:pPr>
    </w:p>
    <w:p w14:paraId="4FBF9FC9" w14:textId="57F64D5A" w:rsidR="001638F6" w:rsidRPr="007021DE" w:rsidRDefault="001638F6" w:rsidP="7E88D476">
      <w:pPr>
        <w:ind w:left="547" w:hanging="547"/>
        <w:rPr>
          <w:rFonts w:ascii="Arial" w:eastAsia="Arial" w:hAnsi="Arial" w:cs="Arial"/>
          <w:sz w:val="40"/>
          <w:szCs w:val="40"/>
        </w:rPr>
      </w:pPr>
    </w:p>
    <w:sectPr w:rsidR="001638F6" w:rsidRPr="007021DE" w:rsidSect="00100563">
      <w:headerReference w:type="default" r:id="rId11"/>
      <w:footerReference w:type="default" r:id="rId12"/>
      <w:headerReference w:type="first" r:id="rId13"/>
      <w:footerReference w:type="first" r:id="rId14"/>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1ABEF" w14:textId="77777777" w:rsidR="002157A9" w:rsidRDefault="002157A9">
      <w:pPr>
        <w:spacing w:after="0" w:line="240" w:lineRule="auto"/>
      </w:pPr>
      <w:r>
        <w:separator/>
      </w:r>
    </w:p>
  </w:endnote>
  <w:endnote w:type="continuationSeparator" w:id="0">
    <w:p w14:paraId="6112126D" w14:textId="77777777" w:rsidR="002157A9" w:rsidRDefault="002157A9">
      <w:pPr>
        <w:spacing w:after="0" w:line="240" w:lineRule="auto"/>
      </w:pPr>
      <w:r>
        <w:continuationSeparator/>
      </w:r>
    </w:p>
  </w:endnote>
  <w:endnote w:type="continuationNotice" w:id="1">
    <w:p w14:paraId="49A9C724" w14:textId="77777777" w:rsidR="002157A9" w:rsidRDefault="002157A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GMinchoE">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7D89E" w14:textId="77777777" w:rsidR="001638F6" w:rsidRDefault="00844483">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sidR="00915F2C">
      <w:rPr>
        <w:noProof/>
        <w:lang w:bidi="es-ES"/>
      </w:rPr>
      <w:t>1</w:t>
    </w:r>
    <w:r>
      <w:rPr>
        <w:lang w:bidi="es-E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3CBD0819" w14:textId="77777777" w:rsidTr="675EEDAA">
      <w:tc>
        <w:tcPr>
          <w:tcW w:w="2890" w:type="dxa"/>
        </w:tcPr>
        <w:p w14:paraId="1BA7C0AA" w14:textId="526DB8EB" w:rsidR="675EEDAA" w:rsidRDefault="675EEDAA" w:rsidP="675EEDAA">
          <w:pPr>
            <w:pStyle w:val="Encabezado"/>
            <w:ind w:left="-115"/>
          </w:pPr>
        </w:p>
      </w:tc>
      <w:tc>
        <w:tcPr>
          <w:tcW w:w="2890" w:type="dxa"/>
        </w:tcPr>
        <w:p w14:paraId="2883951C" w14:textId="4C170727" w:rsidR="675EEDAA" w:rsidRDefault="675EEDAA" w:rsidP="675EEDAA">
          <w:pPr>
            <w:pStyle w:val="Encabezado"/>
            <w:jc w:val="center"/>
          </w:pPr>
        </w:p>
      </w:tc>
      <w:tc>
        <w:tcPr>
          <w:tcW w:w="2890" w:type="dxa"/>
        </w:tcPr>
        <w:p w14:paraId="756B9EFF" w14:textId="4892C3F7" w:rsidR="675EEDAA" w:rsidRDefault="675EEDAA" w:rsidP="675EEDAA">
          <w:pPr>
            <w:pStyle w:val="Encabezado"/>
            <w:ind w:right="-115"/>
            <w:jc w:val="right"/>
          </w:pPr>
        </w:p>
      </w:tc>
    </w:tr>
  </w:tbl>
  <w:p w14:paraId="3CAEFE8B" w14:textId="0FDBAD05" w:rsidR="675EEDAA" w:rsidRDefault="675EEDAA" w:rsidP="675EED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52C06" w14:textId="77777777" w:rsidR="002157A9" w:rsidRDefault="002157A9">
      <w:pPr>
        <w:spacing w:after="0" w:line="240" w:lineRule="auto"/>
      </w:pPr>
      <w:r>
        <w:separator/>
      </w:r>
    </w:p>
  </w:footnote>
  <w:footnote w:type="continuationSeparator" w:id="0">
    <w:p w14:paraId="37C3A370" w14:textId="77777777" w:rsidR="002157A9" w:rsidRDefault="002157A9">
      <w:pPr>
        <w:spacing w:after="0" w:line="240" w:lineRule="auto"/>
      </w:pPr>
      <w:r>
        <w:continuationSeparator/>
      </w:r>
    </w:p>
  </w:footnote>
  <w:footnote w:type="continuationNotice" w:id="1">
    <w:p w14:paraId="2F7B665F" w14:textId="77777777" w:rsidR="002157A9" w:rsidRDefault="002157A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4E87EBE5" w14:textId="77777777" w:rsidTr="675EEDAA">
      <w:tc>
        <w:tcPr>
          <w:tcW w:w="2890" w:type="dxa"/>
        </w:tcPr>
        <w:p w14:paraId="7C4A9EB2" w14:textId="37035C79" w:rsidR="675EEDAA" w:rsidRDefault="00EF33E3" w:rsidP="675EEDAA">
          <w:pPr>
            <w:pStyle w:val="Encabezado"/>
            <w:ind w:left="-115"/>
          </w:pPr>
          <w:r>
            <w:rPr>
              <w:rStyle w:val="normaltextrun"/>
              <w:rFonts w:ascii="Constantia" w:eastAsiaTheme="majorEastAsia" w:hAnsi="Constantia" w:cs="Segoe UI"/>
            </w:rPr>
            <w:t>June</w:t>
          </w:r>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Pr="03CC0CB7">
            <w:rPr>
              <w:rStyle w:val="normaltextrun"/>
              <w:rFonts w:ascii="Constantia" w:eastAsiaTheme="majorEastAsia" w:hAnsi="Constantia" w:cs="Segoe UI"/>
            </w:rPr>
            <w:t> </w:t>
          </w:r>
        </w:p>
      </w:tc>
      <w:tc>
        <w:tcPr>
          <w:tcW w:w="2890" w:type="dxa"/>
        </w:tcPr>
        <w:p w14:paraId="02D0CE1D" w14:textId="648BAB50" w:rsidR="675EEDAA" w:rsidRDefault="675EEDAA" w:rsidP="675EEDAA">
          <w:pPr>
            <w:pStyle w:val="Encabezado"/>
            <w:jc w:val="center"/>
          </w:pPr>
        </w:p>
      </w:tc>
      <w:tc>
        <w:tcPr>
          <w:tcW w:w="2890" w:type="dxa"/>
        </w:tcPr>
        <w:p w14:paraId="32070FDF" w14:textId="2036A0C4" w:rsidR="675EEDAA" w:rsidRDefault="00EF33E3" w:rsidP="00EF33E3">
          <w:pPr>
            <w:pStyle w:val="Encabezado"/>
            <w:ind w:right="-115"/>
            <w:jc w:val="center"/>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51C71C07" w14:textId="73FC4F9B" w:rsidR="675EEDAA" w:rsidRDefault="675EEDAA" w:rsidP="675EEDA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538A29D9" w14:textId="77777777" w:rsidTr="675EEDAA">
      <w:tc>
        <w:tcPr>
          <w:tcW w:w="2890" w:type="dxa"/>
        </w:tcPr>
        <w:p w14:paraId="1E9C7D04" w14:textId="2FA78AC6" w:rsidR="675EEDAA" w:rsidRDefault="675EEDAA" w:rsidP="675EEDAA">
          <w:pPr>
            <w:pStyle w:val="Encabezado"/>
            <w:ind w:left="-115"/>
          </w:pPr>
        </w:p>
      </w:tc>
      <w:tc>
        <w:tcPr>
          <w:tcW w:w="2890" w:type="dxa"/>
        </w:tcPr>
        <w:p w14:paraId="22AD3F62" w14:textId="3C021547" w:rsidR="675EEDAA" w:rsidRDefault="675EEDAA" w:rsidP="675EEDAA">
          <w:pPr>
            <w:pStyle w:val="Encabezado"/>
            <w:jc w:val="center"/>
          </w:pPr>
        </w:p>
      </w:tc>
      <w:tc>
        <w:tcPr>
          <w:tcW w:w="2890" w:type="dxa"/>
        </w:tcPr>
        <w:p w14:paraId="4F80EBFA" w14:textId="375766ED" w:rsidR="675EEDAA" w:rsidRDefault="675EEDAA" w:rsidP="675EEDAA">
          <w:pPr>
            <w:pStyle w:val="Encabezado"/>
            <w:ind w:right="-115"/>
            <w:jc w:val="right"/>
          </w:pPr>
        </w:p>
      </w:tc>
    </w:tr>
  </w:tbl>
  <w:p w14:paraId="6CEEED53" w14:textId="438CEA13" w:rsidR="675EEDAA" w:rsidRDefault="675EEDAA" w:rsidP="675EED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1401E00"/>
    <w:multiLevelType w:val="hybridMultilevel"/>
    <w:tmpl w:val="FFFFFFFF"/>
    <w:lvl w:ilvl="0" w:tplc="14EE3AD4">
      <w:start w:val="1"/>
      <w:numFmt w:val="bullet"/>
      <w:lvlText w:val=""/>
      <w:lvlJc w:val="left"/>
      <w:pPr>
        <w:ind w:left="720" w:hanging="360"/>
      </w:pPr>
      <w:rPr>
        <w:rFonts w:ascii="Symbol" w:hAnsi="Symbol" w:hint="default"/>
      </w:rPr>
    </w:lvl>
    <w:lvl w:ilvl="1" w:tplc="570269B2">
      <w:start w:val="1"/>
      <w:numFmt w:val="bullet"/>
      <w:lvlText w:val=""/>
      <w:lvlJc w:val="left"/>
      <w:pPr>
        <w:ind w:left="1440" w:hanging="360"/>
      </w:pPr>
      <w:rPr>
        <w:rFonts w:ascii="Symbol" w:hAnsi="Symbol" w:hint="default"/>
      </w:rPr>
    </w:lvl>
    <w:lvl w:ilvl="2" w:tplc="3CE2389C">
      <w:start w:val="1"/>
      <w:numFmt w:val="bullet"/>
      <w:lvlText w:val=""/>
      <w:lvlJc w:val="left"/>
      <w:pPr>
        <w:ind w:left="2160" w:hanging="360"/>
      </w:pPr>
      <w:rPr>
        <w:rFonts w:ascii="Wingdings" w:hAnsi="Wingdings" w:hint="default"/>
      </w:rPr>
    </w:lvl>
    <w:lvl w:ilvl="3" w:tplc="1B6A2A66">
      <w:start w:val="1"/>
      <w:numFmt w:val="bullet"/>
      <w:lvlText w:val=""/>
      <w:lvlJc w:val="left"/>
      <w:pPr>
        <w:ind w:left="2880" w:hanging="360"/>
      </w:pPr>
      <w:rPr>
        <w:rFonts w:ascii="Symbol" w:hAnsi="Symbol" w:hint="default"/>
      </w:rPr>
    </w:lvl>
    <w:lvl w:ilvl="4" w:tplc="E9481C42">
      <w:start w:val="1"/>
      <w:numFmt w:val="bullet"/>
      <w:lvlText w:val="o"/>
      <w:lvlJc w:val="left"/>
      <w:pPr>
        <w:ind w:left="3600" w:hanging="360"/>
      </w:pPr>
      <w:rPr>
        <w:rFonts w:ascii="Courier New" w:hAnsi="Courier New" w:hint="default"/>
      </w:rPr>
    </w:lvl>
    <w:lvl w:ilvl="5" w:tplc="7D9C5658">
      <w:start w:val="1"/>
      <w:numFmt w:val="bullet"/>
      <w:lvlText w:val=""/>
      <w:lvlJc w:val="left"/>
      <w:pPr>
        <w:ind w:left="4320" w:hanging="360"/>
      </w:pPr>
      <w:rPr>
        <w:rFonts w:ascii="Wingdings" w:hAnsi="Wingdings" w:hint="default"/>
      </w:rPr>
    </w:lvl>
    <w:lvl w:ilvl="6" w:tplc="071620C2">
      <w:start w:val="1"/>
      <w:numFmt w:val="bullet"/>
      <w:lvlText w:val=""/>
      <w:lvlJc w:val="left"/>
      <w:pPr>
        <w:ind w:left="5040" w:hanging="360"/>
      </w:pPr>
      <w:rPr>
        <w:rFonts w:ascii="Symbol" w:hAnsi="Symbol" w:hint="default"/>
      </w:rPr>
    </w:lvl>
    <w:lvl w:ilvl="7" w:tplc="1AE4FB42">
      <w:start w:val="1"/>
      <w:numFmt w:val="bullet"/>
      <w:lvlText w:val="o"/>
      <w:lvlJc w:val="left"/>
      <w:pPr>
        <w:ind w:left="5760" w:hanging="360"/>
      </w:pPr>
      <w:rPr>
        <w:rFonts w:ascii="Courier New" w:hAnsi="Courier New" w:hint="default"/>
      </w:rPr>
    </w:lvl>
    <w:lvl w:ilvl="8" w:tplc="D2D6E278">
      <w:start w:val="1"/>
      <w:numFmt w:val="bullet"/>
      <w:lvlText w:val=""/>
      <w:lvlJc w:val="left"/>
      <w:pPr>
        <w:ind w:left="6480" w:hanging="360"/>
      </w:pPr>
      <w:rPr>
        <w:rFonts w:ascii="Wingdings" w:hAnsi="Wingdings" w:hint="default"/>
      </w:rPr>
    </w:lvl>
  </w:abstractNum>
  <w:abstractNum w:abstractNumId="15" w15:restartNumberingAfterBreak="0">
    <w:nsid w:val="62384E22"/>
    <w:multiLevelType w:val="hybridMultilevel"/>
    <w:tmpl w:val="FFFFFFFF"/>
    <w:lvl w:ilvl="0" w:tplc="7AF0D440">
      <w:start w:val="1"/>
      <w:numFmt w:val="decimal"/>
      <w:lvlText w:val="%1."/>
      <w:lvlJc w:val="left"/>
      <w:pPr>
        <w:ind w:left="720" w:hanging="360"/>
      </w:pPr>
    </w:lvl>
    <w:lvl w:ilvl="1" w:tplc="20C0DF2C">
      <w:start w:val="1"/>
      <w:numFmt w:val="lowerLetter"/>
      <w:lvlText w:val="%2."/>
      <w:lvlJc w:val="left"/>
      <w:pPr>
        <w:ind w:left="1440" w:hanging="360"/>
      </w:pPr>
    </w:lvl>
    <w:lvl w:ilvl="2" w:tplc="5232BC28">
      <w:start w:val="1"/>
      <w:numFmt w:val="lowerRoman"/>
      <w:lvlText w:val="%3."/>
      <w:lvlJc w:val="right"/>
      <w:pPr>
        <w:ind w:left="2160" w:hanging="180"/>
      </w:pPr>
    </w:lvl>
    <w:lvl w:ilvl="3" w:tplc="D0FE20CE">
      <w:start w:val="1"/>
      <w:numFmt w:val="decimal"/>
      <w:lvlText w:val="%4."/>
      <w:lvlJc w:val="left"/>
      <w:pPr>
        <w:ind w:left="2880" w:hanging="360"/>
      </w:pPr>
    </w:lvl>
    <w:lvl w:ilvl="4" w:tplc="D96CAC3A">
      <w:start w:val="1"/>
      <w:numFmt w:val="lowerLetter"/>
      <w:lvlText w:val="%5."/>
      <w:lvlJc w:val="left"/>
      <w:pPr>
        <w:ind w:left="3600" w:hanging="360"/>
      </w:pPr>
    </w:lvl>
    <w:lvl w:ilvl="5" w:tplc="D85CE43C">
      <w:start w:val="1"/>
      <w:numFmt w:val="lowerRoman"/>
      <w:lvlText w:val="%6."/>
      <w:lvlJc w:val="right"/>
      <w:pPr>
        <w:ind w:left="4320" w:hanging="180"/>
      </w:pPr>
    </w:lvl>
    <w:lvl w:ilvl="6" w:tplc="8D3014C6">
      <w:start w:val="1"/>
      <w:numFmt w:val="decimal"/>
      <w:lvlText w:val="%7."/>
      <w:lvlJc w:val="left"/>
      <w:pPr>
        <w:ind w:left="5040" w:hanging="360"/>
      </w:pPr>
    </w:lvl>
    <w:lvl w:ilvl="7" w:tplc="62D0195E">
      <w:start w:val="1"/>
      <w:numFmt w:val="lowerLetter"/>
      <w:lvlText w:val="%8."/>
      <w:lvlJc w:val="left"/>
      <w:pPr>
        <w:ind w:left="5760" w:hanging="360"/>
      </w:pPr>
    </w:lvl>
    <w:lvl w:ilvl="8" w:tplc="A09E5FCC">
      <w:start w:val="1"/>
      <w:numFmt w:val="lowerRoman"/>
      <w:lvlText w:val="%9."/>
      <w:lvlJc w:val="right"/>
      <w:pPr>
        <w:ind w:left="6480" w:hanging="180"/>
      </w:pPr>
    </w:lvl>
  </w:abstractNum>
  <w:abstractNum w:abstractNumId="16" w15:restartNumberingAfterBreak="0">
    <w:nsid w:val="65762E8B"/>
    <w:multiLevelType w:val="hybridMultilevel"/>
    <w:tmpl w:val="9DE021E6"/>
    <w:lvl w:ilvl="0" w:tplc="E6D2BDE6">
      <w:numFmt w:val="bullet"/>
      <w:lvlText w:val="-"/>
      <w:lvlJc w:val="left"/>
      <w:pPr>
        <w:ind w:left="720" w:hanging="360"/>
      </w:pPr>
      <w:rPr>
        <w:rFonts w:ascii="Constantia" w:eastAsiaTheme="majorEastAsia" w:hAnsi="Constantia"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225220052">
    <w:abstractNumId w:val="9"/>
  </w:num>
  <w:num w:numId="2" w16cid:durableId="1744181970">
    <w:abstractNumId w:val="9"/>
  </w:num>
  <w:num w:numId="3" w16cid:durableId="13046698">
    <w:abstractNumId w:val="8"/>
  </w:num>
  <w:num w:numId="4" w16cid:durableId="249199833">
    <w:abstractNumId w:val="8"/>
  </w:num>
  <w:num w:numId="5" w16cid:durableId="237133290">
    <w:abstractNumId w:val="9"/>
  </w:num>
  <w:num w:numId="6" w16cid:durableId="867914678">
    <w:abstractNumId w:val="8"/>
  </w:num>
  <w:num w:numId="7" w16cid:durableId="1928418742">
    <w:abstractNumId w:val="11"/>
  </w:num>
  <w:num w:numId="8" w16cid:durableId="1694767061">
    <w:abstractNumId w:val="10"/>
  </w:num>
  <w:num w:numId="9" w16cid:durableId="1399012370">
    <w:abstractNumId w:val="13"/>
  </w:num>
  <w:num w:numId="10" w16cid:durableId="1989673000">
    <w:abstractNumId w:val="12"/>
  </w:num>
  <w:num w:numId="11" w16cid:durableId="1732969901">
    <w:abstractNumId w:val="18"/>
  </w:num>
  <w:num w:numId="12" w16cid:durableId="1383482286">
    <w:abstractNumId w:val="17"/>
  </w:num>
  <w:num w:numId="13" w16cid:durableId="199323016">
    <w:abstractNumId w:val="7"/>
  </w:num>
  <w:num w:numId="14" w16cid:durableId="1551695980">
    <w:abstractNumId w:val="6"/>
  </w:num>
  <w:num w:numId="15" w16cid:durableId="965502144">
    <w:abstractNumId w:val="5"/>
  </w:num>
  <w:num w:numId="16" w16cid:durableId="826745530">
    <w:abstractNumId w:val="4"/>
  </w:num>
  <w:num w:numId="17" w16cid:durableId="757025690">
    <w:abstractNumId w:val="3"/>
  </w:num>
  <w:num w:numId="18" w16cid:durableId="1120299742">
    <w:abstractNumId w:val="2"/>
  </w:num>
  <w:num w:numId="19" w16cid:durableId="96222400">
    <w:abstractNumId w:val="1"/>
  </w:num>
  <w:num w:numId="20" w16cid:durableId="1853760112">
    <w:abstractNumId w:val="0"/>
  </w:num>
  <w:num w:numId="21" w16cid:durableId="494347920">
    <w:abstractNumId w:val="14"/>
  </w:num>
  <w:num w:numId="22" w16cid:durableId="300119463">
    <w:abstractNumId w:val="15"/>
  </w:num>
  <w:num w:numId="23" w16cid:durableId="14658511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06A"/>
    <w:rsid w:val="00002E92"/>
    <w:rsid w:val="00014369"/>
    <w:rsid w:val="00015359"/>
    <w:rsid w:val="000217A8"/>
    <w:rsid w:val="000355CE"/>
    <w:rsid w:val="00037668"/>
    <w:rsid w:val="00044755"/>
    <w:rsid w:val="000458E2"/>
    <w:rsid w:val="00046775"/>
    <w:rsid w:val="00047058"/>
    <w:rsid w:val="0004730E"/>
    <w:rsid w:val="0006591C"/>
    <w:rsid w:val="00067B44"/>
    <w:rsid w:val="00067FAA"/>
    <w:rsid w:val="0007457A"/>
    <w:rsid w:val="000748AA"/>
    <w:rsid w:val="000768F1"/>
    <w:rsid w:val="00076A33"/>
    <w:rsid w:val="00077E3A"/>
    <w:rsid w:val="00084C43"/>
    <w:rsid w:val="00093A8D"/>
    <w:rsid w:val="000948BB"/>
    <w:rsid w:val="0009790F"/>
    <w:rsid w:val="000A01AA"/>
    <w:rsid w:val="000A388C"/>
    <w:rsid w:val="000A58BB"/>
    <w:rsid w:val="000B30D6"/>
    <w:rsid w:val="000B3AB0"/>
    <w:rsid w:val="000B5E5E"/>
    <w:rsid w:val="000C4FE2"/>
    <w:rsid w:val="000C6537"/>
    <w:rsid w:val="000D01D6"/>
    <w:rsid w:val="000D06A1"/>
    <w:rsid w:val="000D29A5"/>
    <w:rsid w:val="000D57BA"/>
    <w:rsid w:val="000D6F6E"/>
    <w:rsid w:val="000E1A39"/>
    <w:rsid w:val="000E29D0"/>
    <w:rsid w:val="000E38A0"/>
    <w:rsid w:val="000E46E3"/>
    <w:rsid w:val="000E4C9B"/>
    <w:rsid w:val="000F16F6"/>
    <w:rsid w:val="000F7391"/>
    <w:rsid w:val="00100563"/>
    <w:rsid w:val="00101662"/>
    <w:rsid w:val="001034B1"/>
    <w:rsid w:val="0011270D"/>
    <w:rsid w:val="0011441E"/>
    <w:rsid w:val="001157A8"/>
    <w:rsid w:val="00117EBD"/>
    <w:rsid w:val="0012284B"/>
    <w:rsid w:val="00127C6F"/>
    <w:rsid w:val="0013162D"/>
    <w:rsid w:val="00133664"/>
    <w:rsid w:val="00133964"/>
    <w:rsid w:val="001457BD"/>
    <w:rsid w:val="00150E39"/>
    <w:rsid w:val="00151A8C"/>
    <w:rsid w:val="00151B12"/>
    <w:rsid w:val="00152973"/>
    <w:rsid w:val="00153CC1"/>
    <w:rsid w:val="0015568D"/>
    <w:rsid w:val="001638F6"/>
    <w:rsid w:val="00165D70"/>
    <w:rsid w:val="00171FFA"/>
    <w:rsid w:val="00180489"/>
    <w:rsid w:val="0019258A"/>
    <w:rsid w:val="00192C93"/>
    <w:rsid w:val="00196D87"/>
    <w:rsid w:val="001A2000"/>
    <w:rsid w:val="001B2966"/>
    <w:rsid w:val="001B5ED8"/>
    <w:rsid w:val="001B7393"/>
    <w:rsid w:val="001C2EFE"/>
    <w:rsid w:val="001D6217"/>
    <w:rsid w:val="001E04D1"/>
    <w:rsid w:val="001E4444"/>
    <w:rsid w:val="001F72CB"/>
    <w:rsid w:val="002064E6"/>
    <w:rsid w:val="00211B56"/>
    <w:rsid w:val="002157A9"/>
    <w:rsid w:val="00215DF4"/>
    <w:rsid w:val="00217155"/>
    <w:rsid w:val="00217541"/>
    <w:rsid w:val="002253F6"/>
    <w:rsid w:val="002274C7"/>
    <w:rsid w:val="00235B23"/>
    <w:rsid w:val="00240337"/>
    <w:rsid w:val="00243F2B"/>
    <w:rsid w:val="00244F7B"/>
    <w:rsid w:val="00245C4C"/>
    <w:rsid w:val="00245D73"/>
    <w:rsid w:val="002500A9"/>
    <w:rsid w:val="0025059C"/>
    <w:rsid w:val="0026423F"/>
    <w:rsid w:val="00265B50"/>
    <w:rsid w:val="00270C34"/>
    <w:rsid w:val="0027187B"/>
    <w:rsid w:val="00271BB6"/>
    <w:rsid w:val="00277136"/>
    <w:rsid w:val="002777D8"/>
    <w:rsid w:val="002826BB"/>
    <w:rsid w:val="00283548"/>
    <w:rsid w:val="00283C16"/>
    <w:rsid w:val="00286EAB"/>
    <w:rsid w:val="0029750E"/>
    <w:rsid w:val="00297BF5"/>
    <w:rsid w:val="002A376D"/>
    <w:rsid w:val="002A647A"/>
    <w:rsid w:val="002B3CB8"/>
    <w:rsid w:val="002B5345"/>
    <w:rsid w:val="002B54A9"/>
    <w:rsid w:val="002B6152"/>
    <w:rsid w:val="002D7972"/>
    <w:rsid w:val="002E1DC1"/>
    <w:rsid w:val="002F0736"/>
    <w:rsid w:val="002F56CF"/>
    <w:rsid w:val="00301C96"/>
    <w:rsid w:val="00302D6F"/>
    <w:rsid w:val="00306125"/>
    <w:rsid w:val="00314913"/>
    <w:rsid w:val="003155D0"/>
    <w:rsid w:val="003209D6"/>
    <w:rsid w:val="00324B10"/>
    <w:rsid w:val="003302C3"/>
    <w:rsid w:val="00333C0C"/>
    <w:rsid w:val="00334A73"/>
    <w:rsid w:val="003422FF"/>
    <w:rsid w:val="00350F49"/>
    <w:rsid w:val="00352E6C"/>
    <w:rsid w:val="003570BA"/>
    <w:rsid w:val="00357B53"/>
    <w:rsid w:val="0036018D"/>
    <w:rsid w:val="00370941"/>
    <w:rsid w:val="00376C1E"/>
    <w:rsid w:val="00377130"/>
    <w:rsid w:val="00380F02"/>
    <w:rsid w:val="00381756"/>
    <w:rsid w:val="00386418"/>
    <w:rsid w:val="00386993"/>
    <w:rsid w:val="003A6B16"/>
    <w:rsid w:val="003A7348"/>
    <w:rsid w:val="003B316D"/>
    <w:rsid w:val="003B49BD"/>
    <w:rsid w:val="003B5B57"/>
    <w:rsid w:val="003B5BA4"/>
    <w:rsid w:val="003B7450"/>
    <w:rsid w:val="003B774F"/>
    <w:rsid w:val="003C3433"/>
    <w:rsid w:val="003C6D76"/>
    <w:rsid w:val="003D440B"/>
    <w:rsid w:val="003D785A"/>
    <w:rsid w:val="003D7BA7"/>
    <w:rsid w:val="003E2F6C"/>
    <w:rsid w:val="003E5281"/>
    <w:rsid w:val="003F2A4A"/>
    <w:rsid w:val="003F33A9"/>
    <w:rsid w:val="003F5E0B"/>
    <w:rsid w:val="0040190D"/>
    <w:rsid w:val="00405085"/>
    <w:rsid w:val="00406801"/>
    <w:rsid w:val="004100A3"/>
    <w:rsid w:val="00410D59"/>
    <w:rsid w:val="00410E8E"/>
    <w:rsid w:val="0041406A"/>
    <w:rsid w:val="00414711"/>
    <w:rsid w:val="00417F12"/>
    <w:rsid w:val="00422DB8"/>
    <w:rsid w:val="004230FC"/>
    <w:rsid w:val="004239FD"/>
    <w:rsid w:val="00426F26"/>
    <w:rsid w:val="004318E2"/>
    <w:rsid w:val="004348A2"/>
    <w:rsid w:val="00436A40"/>
    <w:rsid w:val="00453991"/>
    <w:rsid w:val="00453CA0"/>
    <w:rsid w:val="00454167"/>
    <w:rsid w:val="0045455A"/>
    <w:rsid w:val="004546D3"/>
    <w:rsid w:val="004618B4"/>
    <w:rsid w:val="00467141"/>
    <w:rsid w:val="00467CCB"/>
    <w:rsid w:val="0047008F"/>
    <w:rsid w:val="004716B9"/>
    <w:rsid w:val="004735D3"/>
    <w:rsid w:val="004765CE"/>
    <w:rsid w:val="00482029"/>
    <w:rsid w:val="00484962"/>
    <w:rsid w:val="00484E9E"/>
    <w:rsid w:val="004952C4"/>
    <w:rsid w:val="00497CF2"/>
    <w:rsid w:val="004A4E33"/>
    <w:rsid w:val="004A7ECD"/>
    <w:rsid w:val="004B27B1"/>
    <w:rsid w:val="004B4C5D"/>
    <w:rsid w:val="004B6C55"/>
    <w:rsid w:val="004B790C"/>
    <w:rsid w:val="004C14FB"/>
    <w:rsid w:val="004C236F"/>
    <w:rsid w:val="004C46B9"/>
    <w:rsid w:val="004D48AA"/>
    <w:rsid w:val="004D6400"/>
    <w:rsid w:val="004D7300"/>
    <w:rsid w:val="004F65A8"/>
    <w:rsid w:val="00501141"/>
    <w:rsid w:val="00501D49"/>
    <w:rsid w:val="00505352"/>
    <w:rsid w:val="00505EE2"/>
    <w:rsid w:val="005065BE"/>
    <w:rsid w:val="0050671B"/>
    <w:rsid w:val="005103B6"/>
    <w:rsid w:val="00513AF0"/>
    <w:rsid w:val="00513D53"/>
    <w:rsid w:val="00517831"/>
    <w:rsid w:val="00520D8F"/>
    <w:rsid w:val="005217A4"/>
    <w:rsid w:val="00531DFC"/>
    <w:rsid w:val="005417CC"/>
    <w:rsid w:val="00547AC3"/>
    <w:rsid w:val="00553F1C"/>
    <w:rsid w:val="00554442"/>
    <w:rsid w:val="005601CB"/>
    <w:rsid w:val="00564827"/>
    <w:rsid w:val="00565AD7"/>
    <w:rsid w:val="0058058D"/>
    <w:rsid w:val="005827BC"/>
    <w:rsid w:val="005858C1"/>
    <w:rsid w:val="0058641D"/>
    <w:rsid w:val="00595B9B"/>
    <w:rsid w:val="005A024A"/>
    <w:rsid w:val="005A0FFF"/>
    <w:rsid w:val="005A13DD"/>
    <w:rsid w:val="005A1C5A"/>
    <w:rsid w:val="005A663D"/>
    <w:rsid w:val="005A7EDC"/>
    <w:rsid w:val="005B23E4"/>
    <w:rsid w:val="005B5BC6"/>
    <w:rsid w:val="005B5C12"/>
    <w:rsid w:val="005B66A0"/>
    <w:rsid w:val="005B733C"/>
    <w:rsid w:val="005B7D65"/>
    <w:rsid w:val="005B7EA5"/>
    <w:rsid w:val="005C20AA"/>
    <w:rsid w:val="005D0FCC"/>
    <w:rsid w:val="005D2719"/>
    <w:rsid w:val="005D2AB0"/>
    <w:rsid w:val="005D2B69"/>
    <w:rsid w:val="005D68F2"/>
    <w:rsid w:val="005D7004"/>
    <w:rsid w:val="005D7140"/>
    <w:rsid w:val="005E0FF7"/>
    <w:rsid w:val="005E1D92"/>
    <w:rsid w:val="005E728C"/>
    <w:rsid w:val="005F7219"/>
    <w:rsid w:val="00603844"/>
    <w:rsid w:val="006141D2"/>
    <w:rsid w:val="00617B6C"/>
    <w:rsid w:val="00626EF8"/>
    <w:rsid w:val="00627057"/>
    <w:rsid w:val="00627844"/>
    <w:rsid w:val="0063031F"/>
    <w:rsid w:val="006347C3"/>
    <w:rsid w:val="0063572E"/>
    <w:rsid w:val="0063628F"/>
    <w:rsid w:val="00637458"/>
    <w:rsid w:val="00642F2A"/>
    <w:rsid w:val="0064541F"/>
    <w:rsid w:val="00654278"/>
    <w:rsid w:val="006558F4"/>
    <w:rsid w:val="00660B3C"/>
    <w:rsid w:val="00661A87"/>
    <w:rsid w:val="00664363"/>
    <w:rsid w:val="0066439C"/>
    <w:rsid w:val="00666DC7"/>
    <w:rsid w:val="006715F0"/>
    <w:rsid w:val="00673127"/>
    <w:rsid w:val="00673260"/>
    <w:rsid w:val="006738E9"/>
    <w:rsid w:val="00674A6A"/>
    <w:rsid w:val="00674DFA"/>
    <w:rsid w:val="006771D6"/>
    <w:rsid w:val="00677FCB"/>
    <w:rsid w:val="006864BC"/>
    <w:rsid w:val="00687437"/>
    <w:rsid w:val="00690900"/>
    <w:rsid w:val="00690EFD"/>
    <w:rsid w:val="00697089"/>
    <w:rsid w:val="006A2233"/>
    <w:rsid w:val="006B48CB"/>
    <w:rsid w:val="006B6AC9"/>
    <w:rsid w:val="006C0DC1"/>
    <w:rsid w:val="006D6736"/>
    <w:rsid w:val="006D7E79"/>
    <w:rsid w:val="006E2404"/>
    <w:rsid w:val="006F0C0C"/>
    <w:rsid w:val="006F1047"/>
    <w:rsid w:val="006F24E6"/>
    <w:rsid w:val="006F273D"/>
    <w:rsid w:val="006F46DE"/>
    <w:rsid w:val="006F5F87"/>
    <w:rsid w:val="006F7CD5"/>
    <w:rsid w:val="00700FCB"/>
    <w:rsid w:val="007021DE"/>
    <w:rsid w:val="007066AB"/>
    <w:rsid w:val="00706C11"/>
    <w:rsid w:val="00710160"/>
    <w:rsid w:val="007130CE"/>
    <w:rsid w:val="00715121"/>
    <w:rsid w:val="00716F20"/>
    <w:rsid w:val="0072702F"/>
    <w:rsid w:val="00732607"/>
    <w:rsid w:val="0074003D"/>
    <w:rsid w:val="00743E20"/>
    <w:rsid w:val="0075235D"/>
    <w:rsid w:val="0075357C"/>
    <w:rsid w:val="0075769C"/>
    <w:rsid w:val="00763C99"/>
    <w:rsid w:val="00766BC2"/>
    <w:rsid w:val="00773460"/>
    <w:rsid w:val="0077387E"/>
    <w:rsid w:val="007755A1"/>
    <w:rsid w:val="00776500"/>
    <w:rsid w:val="0077661B"/>
    <w:rsid w:val="0078733D"/>
    <w:rsid w:val="007955D4"/>
    <w:rsid w:val="007B00DB"/>
    <w:rsid w:val="007C01A3"/>
    <w:rsid w:val="007C59D9"/>
    <w:rsid w:val="007F100F"/>
    <w:rsid w:val="007F18A3"/>
    <w:rsid w:val="00803EA0"/>
    <w:rsid w:val="00804E90"/>
    <w:rsid w:val="00806224"/>
    <w:rsid w:val="00806794"/>
    <w:rsid w:val="00807D05"/>
    <w:rsid w:val="0081081E"/>
    <w:rsid w:val="0081281A"/>
    <w:rsid w:val="008136E8"/>
    <w:rsid w:val="0081497A"/>
    <w:rsid w:val="008152DC"/>
    <w:rsid w:val="00816ACA"/>
    <w:rsid w:val="00820009"/>
    <w:rsid w:val="00820BA8"/>
    <w:rsid w:val="00820DCA"/>
    <w:rsid w:val="00823119"/>
    <w:rsid w:val="00823B9C"/>
    <w:rsid w:val="00826237"/>
    <w:rsid w:val="00831DE8"/>
    <w:rsid w:val="008345AE"/>
    <w:rsid w:val="00837156"/>
    <w:rsid w:val="00837DDF"/>
    <w:rsid w:val="00840554"/>
    <w:rsid w:val="0084251C"/>
    <w:rsid w:val="00844483"/>
    <w:rsid w:val="008458D1"/>
    <w:rsid w:val="00847A94"/>
    <w:rsid w:val="00855A07"/>
    <w:rsid w:val="00855BD2"/>
    <w:rsid w:val="00857555"/>
    <w:rsid w:val="0086657A"/>
    <w:rsid w:val="00867D75"/>
    <w:rsid w:val="0087004D"/>
    <w:rsid w:val="00870BAC"/>
    <w:rsid w:val="00870DE1"/>
    <w:rsid w:val="0088126B"/>
    <w:rsid w:val="00887DA7"/>
    <w:rsid w:val="008A5774"/>
    <w:rsid w:val="008B20DD"/>
    <w:rsid w:val="008B67AB"/>
    <w:rsid w:val="008C02A7"/>
    <w:rsid w:val="008C3757"/>
    <w:rsid w:val="008C3963"/>
    <w:rsid w:val="008C3ED4"/>
    <w:rsid w:val="008C4AA3"/>
    <w:rsid w:val="008C52E1"/>
    <w:rsid w:val="008D0180"/>
    <w:rsid w:val="008D162B"/>
    <w:rsid w:val="008D2B76"/>
    <w:rsid w:val="008D3A9B"/>
    <w:rsid w:val="008D66CE"/>
    <w:rsid w:val="008D77E2"/>
    <w:rsid w:val="008E2AD0"/>
    <w:rsid w:val="008E7609"/>
    <w:rsid w:val="008F1E92"/>
    <w:rsid w:val="008F2DCE"/>
    <w:rsid w:val="008F3D04"/>
    <w:rsid w:val="008F6C99"/>
    <w:rsid w:val="00900C64"/>
    <w:rsid w:val="00903604"/>
    <w:rsid w:val="009061AC"/>
    <w:rsid w:val="00906E9C"/>
    <w:rsid w:val="00915F2C"/>
    <w:rsid w:val="0091638D"/>
    <w:rsid w:val="00920292"/>
    <w:rsid w:val="00922723"/>
    <w:rsid w:val="00922F0F"/>
    <w:rsid w:val="00927FF1"/>
    <w:rsid w:val="00930102"/>
    <w:rsid w:val="00934F1C"/>
    <w:rsid w:val="009427F0"/>
    <w:rsid w:val="00942EAF"/>
    <w:rsid w:val="00944713"/>
    <w:rsid w:val="00947D5D"/>
    <w:rsid w:val="009522CB"/>
    <w:rsid w:val="009565B4"/>
    <w:rsid w:val="00970FE2"/>
    <w:rsid w:val="00973E4E"/>
    <w:rsid w:val="009749C3"/>
    <w:rsid w:val="00975AD4"/>
    <w:rsid w:val="009811F0"/>
    <w:rsid w:val="009813AB"/>
    <w:rsid w:val="009813E0"/>
    <w:rsid w:val="00981C8B"/>
    <w:rsid w:val="00984893"/>
    <w:rsid w:val="009852AE"/>
    <w:rsid w:val="00985951"/>
    <w:rsid w:val="009A067F"/>
    <w:rsid w:val="009A5E97"/>
    <w:rsid w:val="009A6701"/>
    <w:rsid w:val="009B23FD"/>
    <w:rsid w:val="009C10A7"/>
    <w:rsid w:val="009C4000"/>
    <w:rsid w:val="009C50B2"/>
    <w:rsid w:val="009D02BD"/>
    <w:rsid w:val="009D2231"/>
    <w:rsid w:val="009D4959"/>
    <w:rsid w:val="009D72B1"/>
    <w:rsid w:val="009E0BF3"/>
    <w:rsid w:val="009E1128"/>
    <w:rsid w:val="009E7C69"/>
    <w:rsid w:val="009F4615"/>
    <w:rsid w:val="00A02B95"/>
    <w:rsid w:val="00A03884"/>
    <w:rsid w:val="00A122DB"/>
    <w:rsid w:val="00A258DE"/>
    <w:rsid w:val="00A25C00"/>
    <w:rsid w:val="00A25E88"/>
    <w:rsid w:val="00A31FFE"/>
    <w:rsid w:val="00A37CD8"/>
    <w:rsid w:val="00A37F70"/>
    <w:rsid w:val="00A4330D"/>
    <w:rsid w:val="00A43824"/>
    <w:rsid w:val="00A46C32"/>
    <w:rsid w:val="00A5208E"/>
    <w:rsid w:val="00A53AEC"/>
    <w:rsid w:val="00A55296"/>
    <w:rsid w:val="00A56AD3"/>
    <w:rsid w:val="00A627F9"/>
    <w:rsid w:val="00A72CD0"/>
    <w:rsid w:val="00A73B4A"/>
    <w:rsid w:val="00A82E70"/>
    <w:rsid w:val="00A86406"/>
    <w:rsid w:val="00A92EB9"/>
    <w:rsid w:val="00A9766A"/>
    <w:rsid w:val="00AA43B2"/>
    <w:rsid w:val="00AA4567"/>
    <w:rsid w:val="00AB0120"/>
    <w:rsid w:val="00AB0709"/>
    <w:rsid w:val="00AB1CE8"/>
    <w:rsid w:val="00AB4B01"/>
    <w:rsid w:val="00AB5233"/>
    <w:rsid w:val="00AD165F"/>
    <w:rsid w:val="00AD7D12"/>
    <w:rsid w:val="00AE2B40"/>
    <w:rsid w:val="00AE3B55"/>
    <w:rsid w:val="00AE69DC"/>
    <w:rsid w:val="00AF28AB"/>
    <w:rsid w:val="00AF39AC"/>
    <w:rsid w:val="00AF7C9D"/>
    <w:rsid w:val="00B02FFF"/>
    <w:rsid w:val="00B046E6"/>
    <w:rsid w:val="00B12101"/>
    <w:rsid w:val="00B1390D"/>
    <w:rsid w:val="00B139E7"/>
    <w:rsid w:val="00B14359"/>
    <w:rsid w:val="00B17A3E"/>
    <w:rsid w:val="00B2515C"/>
    <w:rsid w:val="00B261C2"/>
    <w:rsid w:val="00B27686"/>
    <w:rsid w:val="00B31956"/>
    <w:rsid w:val="00B31BDC"/>
    <w:rsid w:val="00B324B0"/>
    <w:rsid w:val="00B410D1"/>
    <w:rsid w:val="00B41763"/>
    <w:rsid w:val="00B42BD2"/>
    <w:rsid w:val="00B47B7A"/>
    <w:rsid w:val="00B512EE"/>
    <w:rsid w:val="00B5239E"/>
    <w:rsid w:val="00B528B5"/>
    <w:rsid w:val="00B55745"/>
    <w:rsid w:val="00B646B8"/>
    <w:rsid w:val="00B65A99"/>
    <w:rsid w:val="00B67E96"/>
    <w:rsid w:val="00B77F49"/>
    <w:rsid w:val="00B805CB"/>
    <w:rsid w:val="00B80DF2"/>
    <w:rsid w:val="00B813CE"/>
    <w:rsid w:val="00B81935"/>
    <w:rsid w:val="00B85E85"/>
    <w:rsid w:val="00B87789"/>
    <w:rsid w:val="00B90400"/>
    <w:rsid w:val="00B95218"/>
    <w:rsid w:val="00BB3114"/>
    <w:rsid w:val="00BB335F"/>
    <w:rsid w:val="00BB408D"/>
    <w:rsid w:val="00BC25BA"/>
    <w:rsid w:val="00BC3172"/>
    <w:rsid w:val="00BC5774"/>
    <w:rsid w:val="00BC6EE0"/>
    <w:rsid w:val="00BD5204"/>
    <w:rsid w:val="00BD7040"/>
    <w:rsid w:val="00BF6433"/>
    <w:rsid w:val="00C03B8C"/>
    <w:rsid w:val="00C072E3"/>
    <w:rsid w:val="00C07D00"/>
    <w:rsid w:val="00C1679E"/>
    <w:rsid w:val="00C179E7"/>
    <w:rsid w:val="00C26DA2"/>
    <w:rsid w:val="00C274D5"/>
    <w:rsid w:val="00C32E6D"/>
    <w:rsid w:val="00C34ACC"/>
    <w:rsid w:val="00C355E5"/>
    <w:rsid w:val="00C4068B"/>
    <w:rsid w:val="00C4161D"/>
    <w:rsid w:val="00C42A04"/>
    <w:rsid w:val="00C45904"/>
    <w:rsid w:val="00C503B3"/>
    <w:rsid w:val="00C514DF"/>
    <w:rsid w:val="00C5566A"/>
    <w:rsid w:val="00C622DC"/>
    <w:rsid w:val="00C63F7D"/>
    <w:rsid w:val="00C650FD"/>
    <w:rsid w:val="00C6765D"/>
    <w:rsid w:val="00C70D18"/>
    <w:rsid w:val="00C7273D"/>
    <w:rsid w:val="00C73802"/>
    <w:rsid w:val="00C77A3C"/>
    <w:rsid w:val="00C80BD4"/>
    <w:rsid w:val="00C82E91"/>
    <w:rsid w:val="00CA2BB5"/>
    <w:rsid w:val="00CA4301"/>
    <w:rsid w:val="00CA7BC4"/>
    <w:rsid w:val="00CB0501"/>
    <w:rsid w:val="00CB42A9"/>
    <w:rsid w:val="00CB491E"/>
    <w:rsid w:val="00CC3914"/>
    <w:rsid w:val="00CC572E"/>
    <w:rsid w:val="00CD4B68"/>
    <w:rsid w:val="00CD6963"/>
    <w:rsid w:val="00CE2FED"/>
    <w:rsid w:val="00CF0C42"/>
    <w:rsid w:val="00CF165F"/>
    <w:rsid w:val="00CF302A"/>
    <w:rsid w:val="00CF3A42"/>
    <w:rsid w:val="00CF416A"/>
    <w:rsid w:val="00CF6BB9"/>
    <w:rsid w:val="00D020D7"/>
    <w:rsid w:val="00D02224"/>
    <w:rsid w:val="00D0602B"/>
    <w:rsid w:val="00D131C1"/>
    <w:rsid w:val="00D16F71"/>
    <w:rsid w:val="00D1792E"/>
    <w:rsid w:val="00D229AC"/>
    <w:rsid w:val="00D22A1B"/>
    <w:rsid w:val="00D265D8"/>
    <w:rsid w:val="00D30C58"/>
    <w:rsid w:val="00D4518B"/>
    <w:rsid w:val="00D51015"/>
    <w:rsid w:val="00D53CB0"/>
    <w:rsid w:val="00D5413C"/>
    <w:rsid w:val="00D561D0"/>
    <w:rsid w:val="00D62BE3"/>
    <w:rsid w:val="00D6586E"/>
    <w:rsid w:val="00D65A1F"/>
    <w:rsid w:val="00D734FF"/>
    <w:rsid w:val="00D73F80"/>
    <w:rsid w:val="00D745C7"/>
    <w:rsid w:val="00D749A4"/>
    <w:rsid w:val="00D752DE"/>
    <w:rsid w:val="00D82E91"/>
    <w:rsid w:val="00D86147"/>
    <w:rsid w:val="00D87963"/>
    <w:rsid w:val="00D9070C"/>
    <w:rsid w:val="00D9158B"/>
    <w:rsid w:val="00D92026"/>
    <w:rsid w:val="00D933E4"/>
    <w:rsid w:val="00D9437A"/>
    <w:rsid w:val="00D97375"/>
    <w:rsid w:val="00DA29CF"/>
    <w:rsid w:val="00DA5761"/>
    <w:rsid w:val="00DA6CE5"/>
    <w:rsid w:val="00DB2900"/>
    <w:rsid w:val="00DC07A3"/>
    <w:rsid w:val="00DC24F4"/>
    <w:rsid w:val="00DC7F4F"/>
    <w:rsid w:val="00DCB337"/>
    <w:rsid w:val="00DD1963"/>
    <w:rsid w:val="00DD1C6E"/>
    <w:rsid w:val="00DD696F"/>
    <w:rsid w:val="00DE02D4"/>
    <w:rsid w:val="00DE0A56"/>
    <w:rsid w:val="00DE2F0A"/>
    <w:rsid w:val="00DE7C95"/>
    <w:rsid w:val="00DF0021"/>
    <w:rsid w:val="00DF28AA"/>
    <w:rsid w:val="00DF2D73"/>
    <w:rsid w:val="00DF782E"/>
    <w:rsid w:val="00E024FA"/>
    <w:rsid w:val="00E03A06"/>
    <w:rsid w:val="00E06DF6"/>
    <w:rsid w:val="00E11B8A"/>
    <w:rsid w:val="00E23A33"/>
    <w:rsid w:val="00E2405D"/>
    <w:rsid w:val="00E2578D"/>
    <w:rsid w:val="00E300D3"/>
    <w:rsid w:val="00E3090E"/>
    <w:rsid w:val="00E374C6"/>
    <w:rsid w:val="00E44CB1"/>
    <w:rsid w:val="00E47671"/>
    <w:rsid w:val="00E4ABB3"/>
    <w:rsid w:val="00E50E36"/>
    <w:rsid w:val="00E557AA"/>
    <w:rsid w:val="00E712BF"/>
    <w:rsid w:val="00E7574E"/>
    <w:rsid w:val="00E77D66"/>
    <w:rsid w:val="00E80562"/>
    <w:rsid w:val="00E8434A"/>
    <w:rsid w:val="00E84F0B"/>
    <w:rsid w:val="00E87251"/>
    <w:rsid w:val="00E95B3A"/>
    <w:rsid w:val="00EA0677"/>
    <w:rsid w:val="00EB1702"/>
    <w:rsid w:val="00EB255B"/>
    <w:rsid w:val="00EB3886"/>
    <w:rsid w:val="00EB3B99"/>
    <w:rsid w:val="00EC3AC3"/>
    <w:rsid w:val="00EC4048"/>
    <w:rsid w:val="00EC5B7A"/>
    <w:rsid w:val="00EC5F37"/>
    <w:rsid w:val="00ED7829"/>
    <w:rsid w:val="00ED7D70"/>
    <w:rsid w:val="00EE160E"/>
    <w:rsid w:val="00EF13D1"/>
    <w:rsid w:val="00EF33E3"/>
    <w:rsid w:val="00F01586"/>
    <w:rsid w:val="00F01732"/>
    <w:rsid w:val="00F01C49"/>
    <w:rsid w:val="00F123E5"/>
    <w:rsid w:val="00F14FC9"/>
    <w:rsid w:val="00F162EA"/>
    <w:rsid w:val="00F208A2"/>
    <w:rsid w:val="00F2166A"/>
    <w:rsid w:val="00F21BD0"/>
    <w:rsid w:val="00F23B86"/>
    <w:rsid w:val="00F302BF"/>
    <w:rsid w:val="00F32AC0"/>
    <w:rsid w:val="00F37731"/>
    <w:rsid w:val="00F421CF"/>
    <w:rsid w:val="00F61037"/>
    <w:rsid w:val="00F677F9"/>
    <w:rsid w:val="00F709FA"/>
    <w:rsid w:val="00F729AC"/>
    <w:rsid w:val="00F74D01"/>
    <w:rsid w:val="00F81499"/>
    <w:rsid w:val="00F814F1"/>
    <w:rsid w:val="00F83F6A"/>
    <w:rsid w:val="00F847A5"/>
    <w:rsid w:val="00F84AF6"/>
    <w:rsid w:val="00F872D5"/>
    <w:rsid w:val="00F872E3"/>
    <w:rsid w:val="00F9136A"/>
    <w:rsid w:val="00F923EE"/>
    <w:rsid w:val="00FA0F21"/>
    <w:rsid w:val="00FB326A"/>
    <w:rsid w:val="00FC439D"/>
    <w:rsid w:val="00FC653F"/>
    <w:rsid w:val="00FC6DD5"/>
    <w:rsid w:val="00FD1504"/>
    <w:rsid w:val="00FD1FAB"/>
    <w:rsid w:val="00FD5656"/>
    <w:rsid w:val="00FE601F"/>
    <w:rsid w:val="00FE728D"/>
    <w:rsid w:val="00FF791E"/>
    <w:rsid w:val="023995A6"/>
    <w:rsid w:val="031F6E07"/>
    <w:rsid w:val="03400D9B"/>
    <w:rsid w:val="03648AD0"/>
    <w:rsid w:val="03CC0CB7"/>
    <w:rsid w:val="03E1DBD8"/>
    <w:rsid w:val="03EC9094"/>
    <w:rsid w:val="045EAD31"/>
    <w:rsid w:val="04C4F15B"/>
    <w:rsid w:val="04E3768D"/>
    <w:rsid w:val="04EA66F9"/>
    <w:rsid w:val="0511DC31"/>
    <w:rsid w:val="055F582C"/>
    <w:rsid w:val="0575A4A8"/>
    <w:rsid w:val="06527A9A"/>
    <w:rsid w:val="06BA2548"/>
    <w:rsid w:val="0751500A"/>
    <w:rsid w:val="08168E60"/>
    <w:rsid w:val="0856F2C3"/>
    <w:rsid w:val="093C3C6B"/>
    <w:rsid w:val="09B71360"/>
    <w:rsid w:val="0A173BA8"/>
    <w:rsid w:val="0A88FF8E"/>
    <w:rsid w:val="0A91589B"/>
    <w:rsid w:val="0B4C8805"/>
    <w:rsid w:val="0BB30C09"/>
    <w:rsid w:val="0BBA2F46"/>
    <w:rsid w:val="0BD990E0"/>
    <w:rsid w:val="0BEB9C01"/>
    <w:rsid w:val="0CD496C7"/>
    <w:rsid w:val="0CFDFA08"/>
    <w:rsid w:val="0D0681DF"/>
    <w:rsid w:val="0D60E18A"/>
    <w:rsid w:val="0DA1F604"/>
    <w:rsid w:val="0DB823AC"/>
    <w:rsid w:val="0E6FB59F"/>
    <w:rsid w:val="0E7C1259"/>
    <w:rsid w:val="0E8B523E"/>
    <w:rsid w:val="0EE12CA9"/>
    <w:rsid w:val="0F3F92BA"/>
    <w:rsid w:val="0F762E40"/>
    <w:rsid w:val="104310A6"/>
    <w:rsid w:val="1052C20F"/>
    <w:rsid w:val="106890CD"/>
    <w:rsid w:val="1097535C"/>
    <w:rsid w:val="10D987C4"/>
    <w:rsid w:val="1134B1B8"/>
    <w:rsid w:val="1155A943"/>
    <w:rsid w:val="1175046A"/>
    <w:rsid w:val="11825F7B"/>
    <w:rsid w:val="11AE102B"/>
    <w:rsid w:val="11BF043D"/>
    <w:rsid w:val="11D6873F"/>
    <w:rsid w:val="11F3EF45"/>
    <w:rsid w:val="122AE3D3"/>
    <w:rsid w:val="129CC6FC"/>
    <w:rsid w:val="12CAAED9"/>
    <w:rsid w:val="12CBFDA5"/>
    <w:rsid w:val="137AC895"/>
    <w:rsid w:val="13AE1207"/>
    <w:rsid w:val="13F9DB80"/>
    <w:rsid w:val="14037D8D"/>
    <w:rsid w:val="1528CF25"/>
    <w:rsid w:val="15923356"/>
    <w:rsid w:val="159F7CB6"/>
    <w:rsid w:val="1602B149"/>
    <w:rsid w:val="1663E447"/>
    <w:rsid w:val="167422FF"/>
    <w:rsid w:val="16A49C2A"/>
    <w:rsid w:val="16E77931"/>
    <w:rsid w:val="174436BC"/>
    <w:rsid w:val="177B51AD"/>
    <w:rsid w:val="17C9B3E9"/>
    <w:rsid w:val="17F27702"/>
    <w:rsid w:val="18815059"/>
    <w:rsid w:val="18896FB5"/>
    <w:rsid w:val="18CAA0BB"/>
    <w:rsid w:val="1A0E10F2"/>
    <w:rsid w:val="1A4558DF"/>
    <w:rsid w:val="1AAF929B"/>
    <w:rsid w:val="1AB6B5D8"/>
    <w:rsid w:val="1AE8AB26"/>
    <w:rsid w:val="1AF6B008"/>
    <w:rsid w:val="1B0ABC8F"/>
    <w:rsid w:val="1BAA369C"/>
    <w:rsid w:val="1CA92B30"/>
    <w:rsid w:val="1CA9734A"/>
    <w:rsid w:val="1CD51F04"/>
    <w:rsid w:val="1D8F46AA"/>
    <w:rsid w:val="1DEFEA31"/>
    <w:rsid w:val="1DFF5F9B"/>
    <w:rsid w:val="1EC5F23B"/>
    <w:rsid w:val="1F27D291"/>
    <w:rsid w:val="1F6D9B02"/>
    <w:rsid w:val="1F807408"/>
    <w:rsid w:val="2016D964"/>
    <w:rsid w:val="208E28A6"/>
    <w:rsid w:val="20B1D7DC"/>
    <w:rsid w:val="213C3F50"/>
    <w:rsid w:val="215544E1"/>
    <w:rsid w:val="21654DE8"/>
    <w:rsid w:val="217AFB2D"/>
    <w:rsid w:val="21B79FEF"/>
    <w:rsid w:val="21CF995C"/>
    <w:rsid w:val="21E36E81"/>
    <w:rsid w:val="21ECA1A6"/>
    <w:rsid w:val="220ADC5D"/>
    <w:rsid w:val="221AB66E"/>
    <w:rsid w:val="22405EDD"/>
    <w:rsid w:val="23849BB7"/>
    <w:rsid w:val="23D046A4"/>
    <w:rsid w:val="24281699"/>
    <w:rsid w:val="24AF2508"/>
    <w:rsid w:val="24D0BB7F"/>
    <w:rsid w:val="24F2A95D"/>
    <w:rsid w:val="253961A4"/>
    <w:rsid w:val="25911545"/>
    <w:rsid w:val="25981868"/>
    <w:rsid w:val="25A24B15"/>
    <w:rsid w:val="25B09168"/>
    <w:rsid w:val="2601BA87"/>
    <w:rsid w:val="26D77625"/>
    <w:rsid w:val="271AF33D"/>
    <w:rsid w:val="27205012"/>
    <w:rsid w:val="276C1AD5"/>
    <w:rsid w:val="276C376D"/>
    <w:rsid w:val="27A37F5A"/>
    <w:rsid w:val="283D1478"/>
    <w:rsid w:val="2841EEF5"/>
    <w:rsid w:val="2867D8B0"/>
    <w:rsid w:val="2878F08A"/>
    <w:rsid w:val="298B3716"/>
    <w:rsid w:val="29AB82B0"/>
    <w:rsid w:val="2A44B5BA"/>
    <w:rsid w:val="2A4E9501"/>
    <w:rsid w:val="2ACBDD83"/>
    <w:rsid w:val="2ACEECAE"/>
    <w:rsid w:val="2B3E369B"/>
    <w:rsid w:val="2BDF21C7"/>
    <w:rsid w:val="2C68128B"/>
    <w:rsid w:val="2C6C5449"/>
    <w:rsid w:val="2CD71CB6"/>
    <w:rsid w:val="2D60770C"/>
    <w:rsid w:val="2D755538"/>
    <w:rsid w:val="2DA95D12"/>
    <w:rsid w:val="2E73B0EE"/>
    <w:rsid w:val="2EA0DDDB"/>
    <w:rsid w:val="2EA46971"/>
    <w:rsid w:val="2F0BB23A"/>
    <w:rsid w:val="2F7FEA6B"/>
    <w:rsid w:val="301A9163"/>
    <w:rsid w:val="30348DA6"/>
    <w:rsid w:val="30D4DF87"/>
    <w:rsid w:val="31040AA5"/>
    <w:rsid w:val="311299D6"/>
    <w:rsid w:val="3144F982"/>
    <w:rsid w:val="31528046"/>
    <w:rsid w:val="31A48F75"/>
    <w:rsid w:val="31C14E3F"/>
    <w:rsid w:val="32A95A6E"/>
    <w:rsid w:val="32C1EB1D"/>
    <w:rsid w:val="3315D0FB"/>
    <w:rsid w:val="33455388"/>
    <w:rsid w:val="33484C61"/>
    <w:rsid w:val="33B9DC2B"/>
    <w:rsid w:val="33D0D7C7"/>
    <w:rsid w:val="33E21450"/>
    <w:rsid w:val="343E9F0A"/>
    <w:rsid w:val="3444A5A1"/>
    <w:rsid w:val="34BDDDD6"/>
    <w:rsid w:val="3563BCCE"/>
    <w:rsid w:val="3609621F"/>
    <w:rsid w:val="3614EA19"/>
    <w:rsid w:val="3672BB41"/>
    <w:rsid w:val="36B95643"/>
    <w:rsid w:val="36C5BC73"/>
    <w:rsid w:val="36EFB685"/>
    <w:rsid w:val="37027DDC"/>
    <w:rsid w:val="37D5CCEF"/>
    <w:rsid w:val="38523639"/>
    <w:rsid w:val="389E4BF5"/>
    <w:rsid w:val="3906C9A3"/>
    <w:rsid w:val="396C01F7"/>
    <w:rsid w:val="39B228F6"/>
    <w:rsid w:val="3A1BA17E"/>
    <w:rsid w:val="3A55B9DD"/>
    <w:rsid w:val="3A60D296"/>
    <w:rsid w:val="3A6EDDEC"/>
    <w:rsid w:val="3AB4E289"/>
    <w:rsid w:val="3ACCC7EB"/>
    <w:rsid w:val="3B876AC5"/>
    <w:rsid w:val="3BFCA2F7"/>
    <w:rsid w:val="3C0DF519"/>
    <w:rsid w:val="3C4D7A2D"/>
    <w:rsid w:val="3CAFC75E"/>
    <w:rsid w:val="3E80AD10"/>
    <w:rsid w:val="3ECEFBD6"/>
    <w:rsid w:val="3F7CFB93"/>
    <w:rsid w:val="3FCADC27"/>
    <w:rsid w:val="3FE3D1B3"/>
    <w:rsid w:val="4088A689"/>
    <w:rsid w:val="40B5AAE1"/>
    <w:rsid w:val="4140B671"/>
    <w:rsid w:val="41593057"/>
    <w:rsid w:val="4187845B"/>
    <w:rsid w:val="429649F4"/>
    <w:rsid w:val="42BC16CC"/>
    <w:rsid w:val="42BDB8CB"/>
    <w:rsid w:val="4386A7A3"/>
    <w:rsid w:val="439A215B"/>
    <w:rsid w:val="4402744F"/>
    <w:rsid w:val="441CB199"/>
    <w:rsid w:val="44BE11A5"/>
    <w:rsid w:val="44DA28BE"/>
    <w:rsid w:val="451BCFCE"/>
    <w:rsid w:val="457B4C05"/>
    <w:rsid w:val="45DC7138"/>
    <w:rsid w:val="46954542"/>
    <w:rsid w:val="46C2A9C8"/>
    <w:rsid w:val="47037B25"/>
    <w:rsid w:val="470E9123"/>
    <w:rsid w:val="47904F64"/>
    <w:rsid w:val="47AE04AD"/>
    <w:rsid w:val="4866E374"/>
    <w:rsid w:val="4876A667"/>
    <w:rsid w:val="48C6808F"/>
    <w:rsid w:val="48EABADA"/>
    <w:rsid w:val="49875432"/>
    <w:rsid w:val="49CAD781"/>
    <w:rsid w:val="4A54785F"/>
    <w:rsid w:val="4AAA457E"/>
    <w:rsid w:val="4AD83FF6"/>
    <w:rsid w:val="4B3A27A9"/>
    <w:rsid w:val="4B9B77C0"/>
    <w:rsid w:val="4BEFCFF0"/>
    <w:rsid w:val="4BFF8B59"/>
    <w:rsid w:val="4C39F457"/>
    <w:rsid w:val="4D198D38"/>
    <w:rsid w:val="4D205FC2"/>
    <w:rsid w:val="4D5DB3B6"/>
    <w:rsid w:val="4EA749F0"/>
    <w:rsid w:val="4EAA06F7"/>
    <w:rsid w:val="4EAD1E7B"/>
    <w:rsid w:val="4EF3314B"/>
    <w:rsid w:val="4F7B26EB"/>
    <w:rsid w:val="4FD61E0E"/>
    <w:rsid w:val="5102250D"/>
    <w:rsid w:val="511824F7"/>
    <w:rsid w:val="51195431"/>
    <w:rsid w:val="512BD8C4"/>
    <w:rsid w:val="514127AF"/>
    <w:rsid w:val="5186696C"/>
    <w:rsid w:val="51DEB7E1"/>
    <w:rsid w:val="5237521F"/>
    <w:rsid w:val="5278A063"/>
    <w:rsid w:val="52C39DDD"/>
    <w:rsid w:val="52D0E73D"/>
    <w:rsid w:val="533827FB"/>
    <w:rsid w:val="5370D54F"/>
    <w:rsid w:val="53D32280"/>
    <w:rsid w:val="54581830"/>
    <w:rsid w:val="54C7E192"/>
    <w:rsid w:val="55103280"/>
    <w:rsid w:val="5524D1EE"/>
    <w:rsid w:val="553F7AEF"/>
    <w:rsid w:val="558D4542"/>
    <w:rsid w:val="55D75C98"/>
    <w:rsid w:val="5613DDCE"/>
    <w:rsid w:val="566055ED"/>
    <w:rsid w:val="56AF994E"/>
    <w:rsid w:val="574141E1"/>
    <w:rsid w:val="57773CFC"/>
    <w:rsid w:val="579BB970"/>
    <w:rsid w:val="580115EB"/>
    <w:rsid w:val="58A85A0B"/>
    <w:rsid w:val="59268DE9"/>
    <w:rsid w:val="5A185BDA"/>
    <w:rsid w:val="5A269F9C"/>
    <w:rsid w:val="5A9E2570"/>
    <w:rsid w:val="5AEE95BA"/>
    <w:rsid w:val="5B1A317B"/>
    <w:rsid w:val="5BA8001E"/>
    <w:rsid w:val="5BB5285A"/>
    <w:rsid w:val="5BD11ADB"/>
    <w:rsid w:val="5BE45710"/>
    <w:rsid w:val="5C05706B"/>
    <w:rsid w:val="5C3D1CFF"/>
    <w:rsid w:val="5C3E7EC0"/>
    <w:rsid w:val="5C7ECEDE"/>
    <w:rsid w:val="5CD4870E"/>
    <w:rsid w:val="5D6B8C76"/>
    <w:rsid w:val="5D719CE3"/>
    <w:rsid w:val="5D7B985D"/>
    <w:rsid w:val="5DAAF3BF"/>
    <w:rsid w:val="5DF84C36"/>
    <w:rsid w:val="5E43CAB1"/>
    <w:rsid w:val="5E7CB125"/>
    <w:rsid w:val="5EA4CF2F"/>
    <w:rsid w:val="5F3EF122"/>
    <w:rsid w:val="5F599D26"/>
    <w:rsid w:val="5FB853EA"/>
    <w:rsid w:val="600BEAAA"/>
    <w:rsid w:val="603FFAFF"/>
    <w:rsid w:val="6117298C"/>
    <w:rsid w:val="6124C8E9"/>
    <w:rsid w:val="612B107B"/>
    <w:rsid w:val="617FC00C"/>
    <w:rsid w:val="62C4BE89"/>
    <w:rsid w:val="62EDFB73"/>
    <w:rsid w:val="63096106"/>
    <w:rsid w:val="631D2016"/>
    <w:rsid w:val="636D74F4"/>
    <w:rsid w:val="63A44F5B"/>
    <w:rsid w:val="63ADB296"/>
    <w:rsid w:val="6402D34E"/>
    <w:rsid w:val="643E4575"/>
    <w:rsid w:val="64B92736"/>
    <w:rsid w:val="653598E3"/>
    <w:rsid w:val="65D38EB7"/>
    <w:rsid w:val="65D426CB"/>
    <w:rsid w:val="65FAFC93"/>
    <w:rsid w:val="668AC524"/>
    <w:rsid w:val="66CB38EB"/>
    <w:rsid w:val="675EEDAA"/>
    <w:rsid w:val="678DBF91"/>
    <w:rsid w:val="67BEC232"/>
    <w:rsid w:val="68061BCB"/>
    <w:rsid w:val="68345656"/>
    <w:rsid w:val="68B00585"/>
    <w:rsid w:val="69A85B04"/>
    <w:rsid w:val="6B32F19F"/>
    <w:rsid w:val="6B7386C7"/>
    <w:rsid w:val="6B8C7C53"/>
    <w:rsid w:val="6BB6E865"/>
    <w:rsid w:val="6C703264"/>
    <w:rsid w:val="6CF4689C"/>
    <w:rsid w:val="6CF512E0"/>
    <w:rsid w:val="6D08011A"/>
    <w:rsid w:val="6DAF1269"/>
    <w:rsid w:val="6E0A3C5D"/>
    <w:rsid w:val="6E6C898E"/>
    <w:rsid w:val="6EDFDFC0"/>
    <w:rsid w:val="6F5A2563"/>
    <w:rsid w:val="6F708B39"/>
    <w:rsid w:val="70654A4B"/>
    <w:rsid w:val="70A0BC9C"/>
    <w:rsid w:val="70B854E3"/>
    <w:rsid w:val="70CDBD9F"/>
    <w:rsid w:val="70F7D26C"/>
    <w:rsid w:val="71706E38"/>
    <w:rsid w:val="71A81BC7"/>
    <w:rsid w:val="728BEA1B"/>
    <w:rsid w:val="72E7320A"/>
    <w:rsid w:val="736F2342"/>
    <w:rsid w:val="73AA346D"/>
    <w:rsid w:val="741D8A9F"/>
    <w:rsid w:val="7474EB55"/>
    <w:rsid w:val="7550CEE3"/>
    <w:rsid w:val="759C3D64"/>
    <w:rsid w:val="75C0374F"/>
    <w:rsid w:val="75D21DBB"/>
    <w:rsid w:val="75DDBE89"/>
    <w:rsid w:val="76D5EC95"/>
    <w:rsid w:val="76DBAF0C"/>
    <w:rsid w:val="7712F374"/>
    <w:rsid w:val="77166F84"/>
    <w:rsid w:val="77168D66"/>
    <w:rsid w:val="7884C8CD"/>
    <w:rsid w:val="78A6A7FE"/>
    <w:rsid w:val="78B98104"/>
    <w:rsid w:val="78E1E77D"/>
    <w:rsid w:val="79100E1F"/>
    <w:rsid w:val="7911148B"/>
    <w:rsid w:val="79F58A2E"/>
    <w:rsid w:val="7A606D67"/>
    <w:rsid w:val="7B7F91FC"/>
    <w:rsid w:val="7B88AE72"/>
    <w:rsid w:val="7C3B671D"/>
    <w:rsid w:val="7C9598C7"/>
    <w:rsid w:val="7CAE89CC"/>
    <w:rsid w:val="7CCF7B02"/>
    <w:rsid w:val="7D71F9C5"/>
    <w:rsid w:val="7D722F81"/>
    <w:rsid w:val="7D77896B"/>
    <w:rsid w:val="7D876281"/>
    <w:rsid w:val="7DA1A112"/>
    <w:rsid w:val="7DB0E95E"/>
    <w:rsid w:val="7DE28C75"/>
    <w:rsid w:val="7E00DED6"/>
    <w:rsid w:val="7E88D476"/>
    <w:rsid w:val="7E8B642C"/>
    <w:rsid w:val="7E92BA3A"/>
    <w:rsid w:val="7EB3D4FA"/>
    <w:rsid w:val="7ECD9894"/>
    <w:rsid w:val="7EDD0350"/>
    <w:rsid w:val="7EEDBF75"/>
    <w:rsid w:val="7EEF44F4"/>
    <w:rsid w:val="7F6BEF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4D6DA3"/>
  <w15:docId w15:val="{C6C7A305-87A3-4D37-9B7D-53122C441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06A"/>
  </w:style>
  <w:style w:type="paragraph" w:styleId="Ttulo1">
    <w:name w:val="heading 1"/>
    <w:basedOn w:val="Normal"/>
    <w:next w:val="Normal"/>
    <w:link w:val="Ttulo1Car"/>
    <w:uiPriority w:val="9"/>
    <w:qFormat/>
    <w:rsid w:val="0041406A"/>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Ttulo2">
    <w:name w:val="heading 2"/>
    <w:basedOn w:val="Normal"/>
    <w:next w:val="Normal"/>
    <w:link w:val="Ttulo2Car"/>
    <w:uiPriority w:val="9"/>
    <w:unhideWhenUsed/>
    <w:qFormat/>
    <w:rsid w:val="0041406A"/>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Ttulo3">
    <w:name w:val="heading 3"/>
    <w:basedOn w:val="Normal"/>
    <w:next w:val="Normal"/>
    <w:link w:val="Ttulo3Car"/>
    <w:uiPriority w:val="9"/>
    <w:semiHidden/>
    <w:unhideWhenUsed/>
    <w:qFormat/>
    <w:rsid w:val="0041406A"/>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Ttulo4">
    <w:name w:val="heading 4"/>
    <w:basedOn w:val="Normal"/>
    <w:next w:val="Normal"/>
    <w:link w:val="Ttulo4Car"/>
    <w:uiPriority w:val="9"/>
    <w:semiHidden/>
    <w:unhideWhenUsed/>
    <w:qFormat/>
    <w:rsid w:val="0041406A"/>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Ttulo5">
    <w:name w:val="heading 5"/>
    <w:basedOn w:val="Normal"/>
    <w:next w:val="Normal"/>
    <w:link w:val="Ttulo5Car"/>
    <w:uiPriority w:val="9"/>
    <w:semiHidden/>
    <w:unhideWhenUsed/>
    <w:qFormat/>
    <w:rsid w:val="0041406A"/>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Ttulo6">
    <w:name w:val="heading 6"/>
    <w:basedOn w:val="Normal"/>
    <w:next w:val="Normal"/>
    <w:link w:val="Ttulo6Car"/>
    <w:uiPriority w:val="9"/>
    <w:semiHidden/>
    <w:unhideWhenUsed/>
    <w:qFormat/>
    <w:rsid w:val="0041406A"/>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Ttulo7">
    <w:name w:val="heading 7"/>
    <w:basedOn w:val="Normal"/>
    <w:next w:val="Normal"/>
    <w:link w:val="Ttulo7Car"/>
    <w:uiPriority w:val="9"/>
    <w:semiHidden/>
    <w:unhideWhenUsed/>
    <w:qFormat/>
    <w:rsid w:val="0041406A"/>
    <w:pPr>
      <w:keepNext/>
      <w:keepLines/>
      <w:spacing w:before="40" w:after="0"/>
      <w:outlineLvl w:val="6"/>
    </w:pPr>
    <w:rPr>
      <w:rFonts w:asciiTheme="majorHAnsi" w:eastAsiaTheme="majorEastAsia" w:hAnsiTheme="majorHAnsi" w:cstheme="majorBidi"/>
      <w:color w:val="253356" w:themeColor="accent1" w:themeShade="80"/>
    </w:rPr>
  </w:style>
  <w:style w:type="paragraph" w:styleId="Ttulo8">
    <w:name w:val="heading 8"/>
    <w:basedOn w:val="Normal"/>
    <w:next w:val="Normal"/>
    <w:link w:val="Ttulo8Car"/>
    <w:uiPriority w:val="9"/>
    <w:semiHidden/>
    <w:unhideWhenUsed/>
    <w:qFormat/>
    <w:rsid w:val="0041406A"/>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Ttulo9">
    <w:name w:val="heading 9"/>
    <w:basedOn w:val="Normal"/>
    <w:next w:val="Normal"/>
    <w:link w:val="Ttulo9Car"/>
    <w:uiPriority w:val="9"/>
    <w:semiHidden/>
    <w:unhideWhenUsed/>
    <w:qFormat/>
    <w:rsid w:val="0041406A"/>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pPr>
      <w:spacing w:before="360" w:after="0"/>
      <w:contextualSpacing/>
      <w:jc w:val="center"/>
    </w:pPr>
  </w:style>
  <w:style w:type="character" w:customStyle="1" w:styleId="Ttulo1Car">
    <w:name w:val="Título 1 Car"/>
    <w:basedOn w:val="Fuentedeprrafopredeter"/>
    <w:link w:val="Ttulo1"/>
    <w:uiPriority w:val="9"/>
    <w:rsid w:val="0041406A"/>
    <w:rPr>
      <w:rFonts w:asciiTheme="majorHAnsi" w:eastAsiaTheme="majorEastAsia" w:hAnsiTheme="majorHAnsi" w:cstheme="majorBidi"/>
      <w:color w:val="374C80" w:themeColor="accent1" w:themeShade="BF"/>
      <w:sz w:val="30"/>
      <w:szCs w:val="30"/>
    </w:rPr>
  </w:style>
  <w:style w:type="character" w:customStyle="1" w:styleId="Ttulo2Car">
    <w:name w:val="Título 2 Car"/>
    <w:basedOn w:val="Fuentedeprrafopredeter"/>
    <w:link w:val="Ttulo2"/>
    <w:uiPriority w:val="9"/>
    <w:rsid w:val="0041406A"/>
    <w:rPr>
      <w:rFonts w:asciiTheme="majorHAnsi" w:eastAsiaTheme="majorEastAsia" w:hAnsiTheme="majorHAnsi" w:cstheme="majorBidi"/>
      <w:color w:val="3476B1" w:themeColor="accent2" w:themeShade="BF"/>
      <w:sz w:val="28"/>
      <w:szCs w:val="28"/>
    </w:rPr>
  </w:style>
  <w:style w:type="character" w:customStyle="1" w:styleId="Ttulo3Car">
    <w:name w:val="Título 3 Car"/>
    <w:basedOn w:val="Fuentedeprrafopredeter"/>
    <w:link w:val="Ttulo3"/>
    <w:uiPriority w:val="9"/>
    <w:semiHidden/>
    <w:rsid w:val="0041406A"/>
    <w:rPr>
      <w:rFonts w:asciiTheme="majorHAnsi" w:eastAsiaTheme="majorEastAsia" w:hAnsiTheme="majorHAnsi" w:cstheme="majorBidi"/>
      <w:color w:val="77697A" w:themeColor="accent6" w:themeShade="BF"/>
      <w:sz w:val="26"/>
      <w:szCs w:val="26"/>
    </w:rPr>
  </w:style>
  <w:style w:type="character" w:customStyle="1" w:styleId="Ttulo5Car">
    <w:name w:val="Título 5 Car"/>
    <w:basedOn w:val="Fuentedeprrafopredeter"/>
    <w:link w:val="Ttulo5"/>
    <w:uiPriority w:val="9"/>
    <w:semiHidden/>
    <w:rsid w:val="0041406A"/>
    <w:rPr>
      <w:rFonts w:asciiTheme="majorHAnsi" w:eastAsiaTheme="majorEastAsia" w:hAnsiTheme="majorHAnsi" w:cstheme="majorBidi"/>
      <w:i/>
      <w:iCs/>
      <w:color w:val="234F77" w:themeColor="accent2" w:themeShade="80"/>
      <w:sz w:val="24"/>
      <w:szCs w:val="24"/>
    </w:rPr>
  </w:style>
  <w:style w:type="character" w:customStyle="1" w:styleId="Ttulo6Car">
    <w:name w:val="Título 6 Car"/>
    <w:basedOn w:val="Fuentedeprrafopredeter"/>
    <w:link w:val="Ttulo6"/>
    <w:uiPriority w:val="9"/>
    <w:semiHidden/>
    <w:rsid w:val="0041406A"/>
    <w:rPr>
      <w:rFonts w:asciiTheme="majorHAnsi" w:eastAsiaTheme="majorEastAsia" w:hAnsiTheme="majorHAnsi" w:cstheme="majorBidi"/>
      <w:i/>
      <w:iCs/>
      <w:color w:val="4F4652" w:themeColor="accent6" w:themeShade="80"/>
      <w:sz w:val="23"/>
      <w:szCs w:val="23"/>
    </w:rPr>
  </w:style>
  <w:style w:type="paragraph" w:styleId="Listaconvietas">
    <w:name w:val="List Bullet"/>
    <w:basedOn w:val="Normal"/>
    <w:uiPriority w:val="7"/>
    <w:unhideWhenUsed/>
    <w:pPr>
      <w:numPr>
        <w:numId w:val="5"/>
      </w:numPr>
    </w:pPr>
  </w:style>
  <w:style w:type="paragraph" w:styleId="Listaconnmeros">
    <w:name w:val="List Number"/>
    <w:basedOn w:val="Normal"/>
    <w:uiPriority w:val="5"/>
    <w:unhideWhenUsed/>
    <w:pPr>
      <w:numPr>
        <w:numId w:val="6"/>
      </w:numPr>
      <w:contextualSpacing/>
    </w:pPr>
  </w:style>
  <w:style w:type="paragraph" w:styleId="Ttulo">
    <w:name w:val="Title"/>
    <w:basedOn w:val="Normal"/>
    <w:next w:val="Normal"/>
    <w:link w:val="TtuloCar"/>
    <w:uiPriority w:val="10"/>
    <w:qFormat/>
    <w:rsid w:val="0041406A"/>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tuloCar">
    <w:name w:val="Título Car"/>
    <w:basedOn w:val="Fuentedeprrafopredeter"/>
    <w:link w:val="Ttulo"/>
    <w:uiPriority w:val="10"/>
    <w:rsid w:val="0041406A"/>
    <w:rPr>
      <w:rFonts w:asciiTheme="majorHAnsi" w:eastAsiaTheme="majorEastAsia" w:hAnsiTheme="majorHAnsi" w:cstheme="majorBidi"/>
      <w:color w:val="374C80" w:themeColor="accent1" w:themeShade="BF"/>
      <w:spacing w:val="-10"/>
      <w:sz w:val="52"/>
      <w:szCs w:val="52"/>
    </w:rPr>
  </w:style>
  <w:style w:type="paragraph" w:styleId="Subttulo">
    <w:name w:val="Subtitle"/>
    <w:basedOn w:val="Normal"/>
    <w:next w:val="Normal"/>
    <w:link w:val="SubttuloCar"/>
    <w:uiPriority w:val="11"/>
    <w:qFormat/>
    <w:rsid w:val="0041406A"/>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1406A"/>
    <w:rPr>
      <w:rFonts w:asciiTheme="majorHAnsi" w:eastAsiaTheme="majorEastAsia" w:hAnsiTheme="majorHAnsi" w:cstheme="majorBidi"/>
    </w:rPr>
  </w:style>
  <w:style w:type="paragraph" w:customStyle="1" w:styleId="Foto">
    <w:name w:val="Foto"/>
    <w:basedOn w:val="Normal"/>
    <w:uiPriority w:val="1"/>
    <w:rsid w:val="00D5413C"/>
    <w:pPr>
      <w:spacing w:before="2400" w:after="400"/>
      <w:jc w:val="center"/>
    </w:pPr>
  </w:style>
  <w:style w:type="paragraph" w:styleId="Descripcin">
    <w:name w:val="caption"/>
    <w:basedOn w:val="Normal"/>
    <w:next w:val="Normal"/>
    <w:uiPriority w:val="35"/>
    <w:semiHidden/>
    <w:unhideWhenUsed/>
    <w:qFormat/>
    <w:rsid w:val="0041406A"/>
    <w:pPr>
      <w:spacing w:line="240" w:lineRule="auto"/>
    </w:pPr>
    <w:rPr>
      <w:b/>
      <w:bCs/>
      <w:smallCaps/>
      <w:color w:val="4A66AC" w:themeColor="accent1"/>
      <w:spacing w:val="6"/>
    </w:rPr>
  </w:style>
  <w:style w:type="character" w:customStyle="1" w:styleId="Ttulo9Car">
    <w:name w:val="Título 9 Car"/>
    <w:basedOn w:val="Fuentedeprrafopredeter"/>
    <w:link w:val="Ttulo9"/>
    <w:uiPriority w:val="9"/>
    <w:semiHidden/>
    <w:rsid w:val="0041406A"/>
    <w:rPr>
      <w:rFonts w:asciiTheme="majorHAnsi" w:eastAsiaTheme="majorEastAsia" w:hAnsiTheme="majorHAnsi" w:cstheme="majorBidi"/>
      <w:color w:val="4F4652" w:themeColor="accent6" w:themeShade="80"/>
    </w:rPr>
  </w:style>
  <w:style w:type="character" w:customStyle="1" w:styleId="Ttulo8Car">
    <w:name w:val="Título 8 Car"/>
    <w:basedOn w:val="Fuentedeprrafopredeter"/>
    <w:link w:val="Ttulo8"/>
    <w:uiPriority w:val="9"/>
    <w:semiHidden/>
    <w:rsid w:val="0041406A"/>
    <w:rPr>
      <w:rFonts w:asciiTheme="majorHAnsi" w:eastAsiaTheme="majorEastAsia" w:hAnsiTheme="majorHAnsi" w:cstheme="majorBidi"/>
      <w:color w:val="234F77" w:themeColor="accent2" w:themeShade="80"/>
      <w:sz w:val="21"/>
      <w:szCs w:val="21"/>
    </w:rPr>
  </w:style>
  <w:style w:type="paragraph" w:styleId="TtuloTDC">
    <w:name w:val="TOC Heading"/>
    <w:basedOn w:val="Ttulo1"/>
    <w:next w:val="Normal"/>
    <w:uiPriority w:val="39"/>
    <w:unhideWhenUsed/>
    <w:qFormat/>
    <w:rsid w:val="0041406A"/>
    <w:pPr>
      <w:outlineLvl w:val="9"/>
    </w:pPr>
  </w:style>
  <w:style w:type="paragraph" w:styleId="Piedepgina">
    <w:name w:val="footer"/>
    <w:basedOn w:val="Normal"/>
    <w:link w:val="PiedepginaCar"/>
    <w:uiPriority w:val="99"/>
    <w:unhideWhenUsed/>
    <w:rsid w:val="003422FF"/>
    <w:pPr>
      <w:spacing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2000"/>
    <w:pPr>
      <w:spacing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customStyle="1" w:styleId="Ttulo4Car">
    <w:name w:val="Título 4 Car"/>
    <w:basedOn w:val="Fuentedeprrafopredeter"/>
    <w:link w:val="Ttulo4"/>
    <w:uiPriority w:val="9"/>
    <w:semiHidden/>
    <w:rsid w:val="0041406A"/>
    <w:rPr>
      <w:rFonts w:asciiTheme="majorHAnsi" w:eastAsiaTheme="majorEastAsia" w:hAnsiTheme="majorHAnsi" w:cstheme="majorBidi"/>
      <w:i/>
      <w:iCs/>
      <w:color w:val="417A84" w:themeColor="accent5" w:themeShade="BF"/>
      <w:sz w:val="25"/>
      <w:szCs w:val="25"/>
    </w:rPr>
  </w:style>
  <w:style w:type="character" w:customStyle="1" w:styleId="Ttulo7Car">
    <w:name w:val="Título 7 Car"/>
    <w:basedOn w:val="Fuentedeprrafopredeter"/>
    <w:link w:val="Ttulo7"/>
    <w:uiPriority w:val="9"/>
    <w:semiHidden/>
    <w:rsid w:val="0041406A"/>
    <w:rPr>
      <w:rFonts w:asciiTheme="majorHAnsi" w:eastAsiaTheme="majorEastAsia" w:hAnsiTheme="majorHAnsi" w:cstheme="majorBidi"/>
      <w:color w:val="253356" w:themeColor="accent1" w:themeShade="80"/>
    </w:rPr>
  </w:style>
  <w:style w:type="character" w:styleId="Textoennegrita">
    <w:name w:val="Strong"/>
    <w:basedOn w:val="Fuentedeprrafopredeter"/>
    <w:uiPriority w:val="22"/>
    <w:qFormat/>
    <w:rsid w:val="0041406A"/>
    <w:rPr>
      <w:b/>
      <w:bCs/>
    </w:rPr>
  </w:style>
  <w:style w:type="character" w:styleId="nfasis">
    <w:name w:val="Emphasis"/>
    <w:basedOn w:val="Fuentedeprrafopredeter"/>
    <w:uiPriority w:val="20"/>
    <w:qFormat/>
    <w:rsid w:val="0041406A"/>
    <w:rPr>
      <w:i/>
      <w:iCs/>
    </w:rPr>
  </w:style>
  <w:style w:type="paragraph" w:styleId="Sinespaciado">
    <w:name w:val="No Spacing"/>
    <w:uiPriority w:val="1"/>
    <w:qFormat/>
    <w:rsid w:val="0041406A"/>
    <w:pPr>
      <w:spacing w:after="0" w:line="240" w:lineRule="auto"/>
    </w:pPr>
  </w:style>
  <w:style w:type="paragraph" w:styleId="Cita">
    <w:name w:val="Quote"/>
    <w:basedOn w:val="Normal"/>
    <w:next w:val="Normal"/>
    <w:link w:val="CitaCar"/>
    <w:uiPriority w:val="29"/>
    <w:qFormat/>
    <w:rsid w:val="0041406A"/>
    <w:pPr>
      <w:spacing w:before="120"/>
      <w:ind w:left="720" w:right="720"/>
      <w:jc w:val="center"/>
    </w:pPr>
    <w:rPr>
      <w:i/>
      <w:iCs/>
    </w:rPr>
  </w:style>
  <w:style w:type="character" w:customStyle="1" w:styleId="CitaCar">
    <w:name w:val="Cita Car"/>
    <w:basedOn w:val="Fuentedeprrafopredeter"/>
    <w:link w:val="Cita"/>
    <w:uiPriority w:val="29"/>
    <w:rsid w:val="0041406A"/>
    <w:rPr>
      <w:i/>
      <w:iCs/>
    </w:rPr>
  </w:style>
  <w:style w:type="paragraph" w:styleId="Citadestacada">
    <w:name w:val="Intense Quote"/>
    <w:basedOn w:val="Normal"/>
    <w:next w:val="Normal"/>
    <w:link w:val="CitadestacadaCar"/>
    <w:uiPriority w:val="30"/>
    <w:qFormat/>
    <w:rsid w:val="0041406A"/>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CitadestacadaCar">
    <w:name w:val="Cita destacada Car"/>
    <w:basedOn w:val="Fuentedeprrafopredeter"/>
    <w:link w:val="Citadestacada"/>
    <w:uiPriority w:val="30"/>
    <w:rsid w:val="0041406A"/>
    <w:rPr>
      <w:rFonts w:asciiTheme="majorHAnsi" w:eastAsiaTheme="majorEastAsia" w:hAnsiTheme="majorHAnsi" w:cstheme="majorBidi"/>
      <w:color w:val="4A66AC" w:themeColor="accent1"/>
      <w:sz w:val="24"/>
      <w:szCs w:val="24"/>
    </w:rPr>
  </w:style>
  <w:style w:type="character" w:styleId="nfasissutil">
    <w:name w:val="Subtle Emphasis"/>
    <w:basedOn w:val="Fuentedeprrafopredeter"/>
    <w:uiPriority w:val="19"/>
    <w:qFormat/>
    <w:rsid w:val="0041406A"/>
    <w:rPr>
      <w:i/>
      <w:iCs/>
      <w:color w:val="404040" w:themeColor="text1" w:themeTint="BF"/>
    </w:rPr>
  </w:style>
  <w:style w:type="character" w:styleId="nfasisintenso">
    <w:name w:val="Intense Emphasis"/>
    <w:basedOn w:val="Fuentedeprrafopredeter"/>
    <w:uiPriority w:val="21"/>
    <w:qFormat/>
    <w:rsid w:val="0041406A"/>
    <w:rPr>
      <w:b w:val="0"/>
      <w:bCs w:val="0"/>
      <w:i/>
      <w:iCs/>
      <w:color w:val="4A66AC" w:themeColor="accent1"/>
    </w:rPr>
  </w:style>
  <w:style w:type="character" w:styleId="Referenciasutil">
    <w:name w:val="Subtle Reference"/>
    <w:basedOn w:val="Fuentedeprrafopredeter"/>
    <w:uiPriority w:val="31"/>
    <w:qFormat/>
    <w:rsid w:val="0041406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1406A"/>
    <w:rPr>
      <w:b/>
      <w:bCs/>
      <w:smallCaps/>
      <w:color w:val="4A66AC" w:themeColor="accent1"/>
      <w:spacing w:val="5"/>
      <w:u w:val="single"/>
    </w:rPr>
  </w:style>
  <w:style w:type="character" w:styleId="Ttulodellibro">
    <w:name w:val="Book Title"/>
    <w:basedOn w:val="Fuentedeprrafopredeter"/>
    <w:uiPriority w:val="33"/>
    <w:qFormat/>
    <w:rsid w:val="0041406A"/>
    <w:rPr>
      <w:b/>
      <w:bCs/>
      <w:smallCaps/>
    </w:rPr>
  </w:style>
  <w:style w:type="paragraph" w:customStyle="1" w:styleId="paragraph">
    <w:name w:val="paragraph"/>
    <w:basedOn w:val="Normal"/>
    <w:rsid w:val="000B3A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B3AB0"/>
  </w:style>
  <w:style w:type="character" w:customStyle="1" w:styleId="tabchar">
    <w:name w:val="tabchar"/>
    <w:basedOn w:val="Fuentedeprrafopredeter"/>
    <w:rsid w:val="000B3AB0"/>
  </w:style>
  <w:style w:type="character" w:customStyle="1" w:styleId="eop">
    <w:name w:val="eop"/>
    <w:basedOn w:val="Fuentedeprrafopredeter"/>
    <w:rsid w:val="000B3AB0"/>
  </w:style>
  <w:style w:type="paragraph" w:styleId="Revisin">
    <w:name w:val="Revision"/>
    <w:hidden/>
    <w:uiPriority w:val="99"/>
    <w:semiHidden/>
    <w:rsid w:val="00B77F49"/>
    <w:pPr>
      <w:spacing w:after="0" w:line="240" w:lineRule="auto"/>
    </w:pPr>
  </w:style>
  <w:style w:type="character" w:styleId="Hipervnculo">
    <w:name w:val="Hyperlink"/>
    <w:basedOn w:val="Fuentedeprrafopredeter"/>
    <w:uiPriority w:val="99"/>
    <w:unhideWhenUsed/>
    <w:rsid w:val="007955D4"/>
    <w:rPr>
      <w:color w:val="0000FF"/>
      <w:u w:val="single"/>
    </w:rPr>
  </w:style>
  <w:style w:type="character" w:customStyle="1" w:styleId="text-bold">
    <w:name w:val="text-bold"/>
    <w:basedOn w:val="Fuentedeprrafopredeter"/>
    <w:rsid w:val="007955D4"/>
  </w:style>
  <w:style w:type="character" w:customStyle="1" w:styleId="color-text-tertiary">
    <w:name w:val="color-text-tertiary"/>
    <w:basedOn w:val="Fuentedeprrafopredeter"/>
    <w:rsid w:val="007955D4"/>
  </w:style>
  <w:style w:type="paragraph" w:styleId="Prrafodelista">
    <w:name w:val="List Paragraph"/>
    <w:basedOn w:val="Normal"/>
    <w:uiPriority w:val="34"/>
    <w:qFormat/>
    <w:rsid w:val="00245D73"/>
    <w:pPr>
      <w:ind w:left="720"/>
      <w:contextualSpacing/>
    </w:pPr>
  </w:style>
  <w:style w:type="character" w:customStyle="1" w:styleId="Mencinsinresolver1">
    <w:name w:val="Mención sin resolver1"/>
    <w:basedOn w:val="Fuentedeprrafopredeter"/>
    <w:uiPriority w:val="99"/>
    <w:semiHidden/>
    <w:unhideWhenUsed/>
    <w:rsid w:val="00A25C00"/>
    <w:rPr>
      <w:color w:val="605E5C"/>
      <w:shd w:val="clear" w:color="auto" w:fill="E1DFDD"/>
    </w:rPr>
  </w:style>
  <w:style w:type="character" w:styleId="Hipervnculovisitado">
    <w:name w:val="FollowedHyperlink"/>
    <w:basedOn w:val="Fuentedeprrafopredeter"/>
    <w:uiPriority w:val="99"/>
    <w:semiHidden/>
    <w:unhideWhenUsed/>
    <w:rsid w:val="004A4E33"/>
    <w:rPr>
      <w:color w:val="3EBBF0" w:themeColor="followedHyperlink"/>
      <w:u w:val="single"/>
    </w:rPr>
  </w:style>
  <w:style w:type="table" w:customStyle="1" w:styleId="Tablanormal11">
    <w:name w:val="Tabla normal 11"/>
    <w:basedOn w:val="Tablanormal"/>
    <w:uiPriority w:val="40"/>
    <w:rsid w:val="00FF79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cinsinresolver">
    <w:name w:val="Unresolved Mention"/>
    <w:basedOn w:val="Fuentedeprrafopredeter"/>
    <w:uiPriority w:val="99"/>
    <w:semiHidden/>
    <w:unhideWhenUsed/>
    <w:rsid w:val="000467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283815">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46049746">
      <w:bodyDiv w:val="1"/>
      <w:marLeft w:val="0"/>
      <w:marRight w:val="0"/>
      <w:marTop w:val="0"/>
      <w:marBottom w:val="0"/>
      <w:divBdr>
        <w:top w:val="none" w:sz="0" w:space="0" w:color="auto"/>
        <w:left w:val="none" w:sz="0" w:space="0" w:color="auto"/>
        <w:bottom w:val="none" w:sz="0" w:space="0" w:color="auto"/>
        <w:right w:val="none" w:sz="0" w:space="0" w:color="auto"/>
      </w:divBdr>
      <w:divsChild>
        <w:div w:id="274606524">
          <w:marLeft w:val="0"/>
          <w:marRight w:val="0"/>
          <w:marTop w:val="0"/>
          <w:marBottom w:val="0"/>
          <w:divBdr>
            <w:top w:val="none" w:sz="0" w:space="0" w:color="auto"/>
            <w:left w:val="none" w:sz="0" w:space="0" w:color="auto"/>
            <w:bottom w:val="none" w:sz="0" w:space="0" w:color="auto"/>
            <w:right w:val="none" w:sz="0" w:space="0" w:color="auto"/>
          </w:divBdr>
        </w:div>
        <w:div w:id="368724362">
          <w:marLeft w:val="0"/>
          <w:marRight w:val="0"/>
          <w:marTop w:val="0"/>
          <w:marBottom w:val="0"/>
          <w:divBdr>
            <w:top w:val="none" w:sz="0" w:space="0" w:color="auto"/>
            <w:left w:val="none" w:sz="0" w:space="0" w:color="auto"/>
            <w:bottom w:val="none" w:sz="0" w:space="0" w:color="auto"/>
            <w:right w:val="none" w:sz="0" w:space="0" w:color="auto"/>
          </w:divBdr>
        </w:div>
        <w:div w:id="470947562">
          <w:marLeft w:val="0"/>
          <w:marRight w:val="0"/>
          <w:marTop w:val="0"/>
          <w:marBottom w:val="0"/>
          <w:divBdr>
            <w:top w:val="none" w:sz="0" w:space="0" w:color="auto"/>
            <w:left w:val="none" w:sz="0" w:space="0" w:color="auto"/>
            <w:bottom w:val="none" w:sz="0" w:space="0" w:color="auto"/>
            <w:right w:val="none" w:sz="0" w:space="0" w:color="auto"/>
          </w:divBdr>
        </w:div>
        <w:div w:id="477645992">
          <w:marLeft w:val="0"/>
          <w:marRight w:val="0"/>
          <w:marTop w:val="0"/>
          <w:marBottom w:val="0"/>
          <w:divBdr>
            <w:top w:val="none" w:sz="0" w:space="0" w:color="auto"/>
            <w:left w:val="none" w:sz="0" w:space="0" w:color="auto"/>
            <w:bottom w:val="none" w:sz="0" w:space="0" w:color="auto"/>
            <w:right w:val="none" w:sz="0" w:space="0" w:color="auto"/>
          </w:divBdr>
        </w:div>
        <w:div w:id="815410742">
          <w:marLeft w:val="0"/>
          <w:marRight w:val="0"/>
          <w:marTop w:val="0"/>
          <w:marBottom w:val="0"/>
          <w:divBdr>
            <w:top w:val="none" w:sz="0" w:space="0" w:color="auto"/>
            <w:left w:val="none" w:sz="0" w:space="0" w:color="auto"/>
            <w:bottom w:val="none" w:sz="0" w:space="0" w:color="auto"/>
            <w:right w:val="none" w:sz="0" w:space="0" w:color="auto"/>
          </w:divBdr>
        </w:div>
        <w:div w:id="1190215919">
          <w:marLeft w:val="0"/>
          <w:marRight w:val="0"/>
          <w:marTop w:val="0"/>
          <w:marBottom w:val="0"/>
          <w:divBdr>
            <w:top w:val="none" w:sz="0" w:space="0" w:color="auto"/>
            <w:left w:val="none" w:sz="0" w:space="0" w:color="auto"/>
            <w:bottom w:val="none" w:sz="0" w:space="0" w:color="auto"/>
            <w:right w:val="none" w:sz="0" w:space="0" w:color="auto"/>
          </w:divBdr>
        </w:div>
        <w:div w:id="1297681362">
          <w:marLeft w:val="0"/>
          <w:marRight w:val="0"/>
          <w:marTop w:val="0"/>
          <w:marBottom w:val="0"/>
          <w:divBdr>
            <w:top w:val="none" w:sz="0" w:space="0" w:color="auto"/>
            <w:left w:val="none" w:sz="0" w:space="0" w:color="auto"/>
            <w:bottom w:val="none" w:sz="0" w:space="0" w:color="auto"/>
            <w:right w:val="none" w:sz="0" w:space="0" w:color="auto"/>
          </w:divBdr>
        </w:div>
        <w:div w:id="1387753853">
          <w:marLeft w:val="0"/>
          <w:marRight w:val="0"/>
          <w:marTop w:val="0"/>
          <w:marBottom w:val="0"/>
          <w:divBdr>
            <w:top w:val="none" w:sz="0" w:space="0" w:color="auto"/>
            <w:left w:val="none" w:sz="0" w:space="0" w:color="auto"/>
            <w:bottom w:val="none" w:sz="0" w:space="0" w:color="auto"/>
            <w:right w:val="none" w:sz="0" w:space="0" w:color="auto"/>
          </w:divBdr>
        </w:div>
        <w:div w:id="1589923834">
          <w:marLeft w:val="0"/>
          <w:marRight w:val="0"/>
          <w:marTop w:val="0"/>
          <w:marBottom w:val="0"/>
          <w:divBdr>
            <w:top w:val="none" w:sz="0" w:space="0" w:color="auto"/>
            <w:left w:val="none" w:sz="0" w:space="0" w:color="auto"/>
            <w:bottom w:val="none" w:sz="0" w:space="0" w:color="auto"/>
            <w:right w:val="none" w:sz="0" w:space="0" w:color="auto"/>
          </w:divBdr>
        </w:div>
        <w:div w:id="1602371173">
          <w:marLeft w:val="0"/>
          <w:marRight w:val="0"/>
          <w:marTop w:val="0"/>
          <w:marBottom w:val="0"/>
          <w:divBdr>
            <w:top w:val="none" w:sz="0" w:space="0" w:color="auto"/>
            <w:left w:val="none" w:sz="0" w:space="0" w:color="auto"/>
            <w:bottom w:val="none" w:sz="0" w:space="0" w:color="auto"/>
            <w:right w:val="none" w:sz="0" w:space="0" w:color="auto"/>
          </w:divBdr>
        </w:div>
        <w:div w:id="1843622426">
          <w:marLeft w:val="0"/>
          <w:marRight w:val="0"/>
          <w:marTop w:val="0"/>
          <w:marBottom w:val="0"/>
          <w:divBdr>
            <w:top w:val="none" w:sz="0" w:space="0" w:color="auto"/>
            <w:left w:val="none" w:sz="0" w:space="0" w:color="auto"/>
            <w:bottom w:val="none" w:sz="0" w:space="0" w:color="auto"/>
            <w:right w:val="none" w:sz="0" w:space="0" w:color="auto"/>
          </w:divBdr>
        </w:div>
        <w:div w:id="2003582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Acme-L3/Acme-L3-D02" TargetMode="External"/><Relationship Id="rId4" Type="http://schemas.openxmlformats.org/officeDocument/2006/relationships/settings" Target="settings.xml"/><Relationship Id="rId9" Type="http://schemas.openxmlformats.org/officeDocument/2006/relationships/hyperlink" Target="mailto:alvsangon2@alum.us.es"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Informe%20de%20estudiante%20con%20portada.dotx" TargetMode="External"/></Relationships>
</file>

<file path=word/theme/theme1.xml><?xml version="1.0" encoding="utf-8"?>
<a:theme xmlns:a="http://schemas.openxmlformats.org/drawingml/2006/main" name="Student Report">
  <a:themeElements>
    <a:clrScheme name="Personalizado 6">
      <a:dk1>
        <a:sysClr val="windowText" lastClr="000000"/>
      </a:dk1>
      <a:lt1>
        <a:sysClr val="window" lastClr="FFFFFF"/>
      </a:lt1>
      <a:dk2>
        <a:srgbClr val="000000"/>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FEEF1-3C79-4CF7-B52E-A94EAEFBB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Template>
  <TotalTime>20</TotalTime>
  <Pages>1</Pages>
  <Words>320</Words>
  <Characters>1760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Lucía Torres Gómez</dc:creator>
  <cp:keywords/>
  <cp:lastModifiedBy>Alvaro Sánchez</cp:lastModifiedBy>
  <cp:revision>10</cp:revision>
  <cp:lastPrinted>2021-05-04T16:33:00Z</cp:lastPrinted>
  <dcterms:created xsi:type="dcterms:W3CDTF">2023-03-17T12:41:00Z</dcterms:created>
  <dcterms:modified xsi:type="dcterms:W3CDTF">2023-03-17T16:25:00Z</dcterms:modified>
  <cp:version/>
</cp:coreProperties>
</file>