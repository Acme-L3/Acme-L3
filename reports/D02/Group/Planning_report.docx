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56C9" w14:textId="05AB0BD4" w:rsidR="00D5413C" w:rsidRDefault="00826237" w:rsidP="00F421CF">
      <w:pPr>
        <w:pStyle w:val="Foto"/>
        <w:jc w:val="left"/>
      </w:pPr>
      <w:r>
        <w:rPr>
          <w:noProof/>
          <w:lang w:eastAsia="es-ES"/>
        </w:rPr>
        <w:drawing>
          <wp:inline distT="0" distB="0" distL="0" distR="0" wp14:anchorId="355FECFC" wp14:editId="075DB2BA">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E1C5DF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F7381F">
        <w:rPr>
          <w:rStyle w:val="normaltextrun"/>
          <w:rFonts w:ascii="Constantia" w:eastAsiaTheme="majorEastAsia" w:hAnsi="Constantia" w:cs="Segoe UI"/>
          <w:color w:val="000000" w:themeColor="text2"/>
        </w:rPr>
        <w:t>03</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10"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1"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2"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3"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4"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69CACA65" w14:textId="25E87A40"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5" w:history="1">
        <w:r w:rsidR="00BA3A2D" w:rsidRPr="00BA3A2D">
          <w:rPr>
            <w:rStyle w:val="Hipervnculo"/>
            <w:rFonts w:ascii="Constantia" w:eastAsiaTheme="majorEastAsia" w:hAnsi="Constantia" w:cs="Segoe UI"/>
            <w:b/>
            <w:bCs/>
          </w:rPr>
          <w:t>https://github.com/Acme-L3/Acme-L3-D02</w:t>
        </w:r>
      </w:hyperlink>
    </w:p>
    <w:p w14:paraId="435EF299" w14:textId="2C8DB206" w:rsidR="00CB71EB" w:rsidRDefault="00CB71EB" w:rsidP="00FF791E">
      <w:pPr>
        <w:pStyle w:val="Informacindecontacto"/>
        <w:jc w:val="left"/>
        <w:rPr>
          <w:rStyle w:val="Hipervnculo"/>
          <w:rFonts w:ascii="Constantia" w:eastAsiaTheme="majorEastAsia" w:hAnsi="Constantia" w:cs="Segoe UI"/>
          <w:b/>
          <w:bCs/>
        </w:rPr>
      </w:pPr>
    </w:p>
    <w:p w14:paraId="52F34CDF" w14:textId="5AD8E5CB" w:rsidR="00CB71EB" w:rsidRDefault="00CB71EB" w:rsidP="00FF791E">
      <w:pPr>
        <w:pStyle w:val="Informacindecontacto"/>
        <w:jc w:val="left"/>
        <w:rPr>
          <w:rStyle w:val="Hipervnculo"/>
          <w:rFonts w:ascii="Constantia" w:eastAsiaTheme="majorEastAsia" w:hAnsi="Constantia" w:cs="Segoe UI"/>
          <w:b/>
          <w:bCs/>
        </w:rPr>
      </w:pPr>
    </w:p>
    <w:p w14:paraId="4DF49455" w14:textId="3AEB56D3" w:rsidR="00CB71EB" w:rsidRDefault="00CB71EB" w:rsidP="00FF791E">
      <w:pPr>
        <w:pStyle w:val="Informacindecontacto"/>
        <w:jc w:val="left"/>
        <w:rPr>
          <w:rStyle w:val="Hipervnculo"/>
          <w:rFonts w:ascii="Constantia" w:eastAsiaTheme="majorEastAsia" w:hAnsi="Constantia" w:cs="Segoe UI"/>
          <w:b/>
          <w:bCs/>
        </w:rPr>
      </w:pPr>
    </w:p>
    <w:p w14:paraId="716E9D3D" w14:textId="3B931D07" w:rsidR="00CB71EB" w:rsidRDefault="00CB71EB" w:rsidP="00FF791E">
      <w:pPr>
        <w:pStyle w:val="Informacindecontacto"/>
        <w:jc w:val="left"/>
        <w:rPr>
          <w:rStyle w:val="Hipervnculo"/>
          <w:rFonts w:ascii="Constantia" w:eastAsiaTheme="majorEastAsia" w:hAnsi="Constantia" w:cs="Segoe UI"/>
          <w:b/>
          <w:bCs/>
        </w:rPr>
      </w:pPr>
    </w:p>
    <w:p w14:paraId="15CD76BA" w14:textId="0650879A" w:rsidR="00CB71EB" w:rsidRDefault="00CB71EB" w:rsidP="00FF791E">
      <w:pPr>
        <w:pStyle w:val="Informacindecontacto"/>
        <w:jc w:val="left"/>
        <w:rPr>
          <w:rStyle w:val="Hipervnculo"/>
          <w:rFonts w:ascii="Constantia" w:eastAsiaTheme="majorEastAsia" w:hAnsi="Constantia" w:cs="Segoe UI"/>
          <w:b/>
          <w:bCs/>
        </w:rPr>
      </w:pPr>
    </w:p>
    <w:p w14:paraId="5A6EE41A" w14:textId="6B31AC62" w:rsidR="00CB71EB" w:rsidRDefault="00CB71EB" w:rsidP="00FF791E">
      <w:pPr>
        <w:pStyle w:val="Informacindecontacto"/>
        <w:jc w:val="left"/>
        <w:rPr>
          <w:rStyle w:val="Hipervnculo"/>
          <w:rFonts w:ascii="Constantia" w:eastAsiaTheme="majorEastAsia" w:hAnsi="Constantia" w:cs="Segoe UI"/>
          <w:b/>
          <w:bCs/>
        </w:rPr>
      </w:pPr>
    </w:p>
    <w:p w14:paraId="6BAF1DDD" w14:textId="3819A7A3" w:rsidR="00CB71EB" w:rsidRDefault="00CB71EB" w:rsidP="00FF791E">
      <w:pPr>
        <w:pStyle w:val="Informacindecontacto"/>
        <w:jc w:val="left"/>
        <w:rPr>
          <w:rStyle w:val="Hipervnculo"/>
          <w:rFonts w:ascii="Constantia" w:eastAsiaTheme="majorEastAsia" w:hAnsi="Constantia" w:cs="Segoe UI"/>
          <w:b/>
          <w:bCs/>
        </w:rPr>
      </w:pPr>
    </w:p>
    <w:p w14:paraId="4B40F7E6" w14:textId="77777777" w:rsidR="00CB71EB" w:rsidRDefault="00CB71EB" w:rsidP="00FF791E">
      <w:pPr>
        <w:pStyle w:val="Informacindecontacto"/>
        <w:jc w:val="left"/>
        <w:rPr>
          <w:rStyle w:val="Hipervnculo"/>
          <w:rFonts w:ascii="Constantia" w:eastAsiaTheme="majorEastAsia" w:hAnsi="Constantia" w:cs="Segoe UI"/>
          <w:b/>
          <w:bCs/>
        </w:rPr>
      </w:pPr>
    </w:p>
    <w:p w14:paraId="43B1C40A" w14:textId="77777777" w:rsidR="00CB71EB" w:rsidRPr="006E01EA" w:rsidRDefault="00CB71EB" w:rsidP="00FF791E">
      <w:pPr>
        <w:pStyle w:val="Informacindecontacto"/>
        <w:jc w:val="left"/>
        <w:rPr>
          <w:rStyle w:val="normaltextrun"/>
          <w:rFonts w:ascii="Constantia" w:eastAsiaTheme="majorEastAsia" w:hAnsi="Constantia" w:cs="Segoe UI"/>
          <w:b/>
          <w:bCs/>
          <w:color w:val="000000" w:themeColor="text2"/>
          <w:u w:val="single"/>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329C3D43" w:rsidR="00FF791E" w:rsidRPr="00CB71EB" w:rsidRDefault="00CB71EB">
          <w:pPr>
            <w:pStyle w:val="TtulodeTDC"/>
            <w:rPr>
              <w:rStyle w:val="Ttulo1Car"/>
              <w:rFonts w:asciiTheme="minorHAnsi" w:eastAsiaTheme="minorEastAsia" w:hAnsiTheme="minorHAnsi" w:cstheme="minorBidi"/>
              <w:color w:val="auto"/>
              <w:sz w:val="22"/>
              <w:szCs w:val="22"/>
            </w:rPr>
          </w:pPr>
          <w:r>
            <w:rPr>
              <w:rStyle w:val="Ttulo1Car"/>
            </w:rPr>
            <w:t>Índice</w:t>
          </w:r>
        </w:p>
        <w:p w14:paraId="09BBD1B2" w14:textId="72F1B8CC"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A3A2D">
              <w:rPr>
                <w:noProof/>
                <w:webHidden/>
              </w:rPr>
              <w:t>3</w:t>
            </w:r>
            <w:r w:rsidR="00B94580">
              <w:rPr>
                <w:noProof/>
                <w:webHidden/>
              </w:rPr>
              <w:fldChar w:fldCharType="end"/>
            </w:r>
          </w:hyperlink>
        </w:p>
        <w:p w14:paraId="05686186" w14:textId="393BE443" w:rsidR="00B94580" w:rsidRDefault="008B1FC1">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A3A2D">
              <w:rPr>
                <w:noProof/>
                <w:webHidden/>
              </w:rPr>
              <w:t>4</w:t>
            </w:r>
            <w:r w:rsidR="00B94580">
              <w:rPr>
                <w:noProof/>
                <w:webHidden/>
              </w:rPr>
              <w:fldChar w:fldCharType="end"/>
            </w:r>
          </w:hyperlink>
        </w:p>
        <w:p w14:paraId="10720C94" w14:textId="5F236E90" w:rsidR="00B94580" w:rsidRDefault="008B1FC1">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A3A2D">
              <w:rPr>
                <w:noProof/>
                <w:webHidden/>
              </w:rPr>
              <w:t>5</w:t>
            </w:r>
            <w:r w:rsidR="00B94580">
              <w:rPr>
                <w:noProof/>
                <w:webHidden/>
              </w:rPr>
              <w:fldChar w:fldCharType="end"/>
            </w:r>
          </w:hyperlink>
        </w:p>
        <w:p w14:paraId="02593467" w14:textId="64FBCDA2" w:rsidR="00B94580" w:rsidRDefault="008B1FC1">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A3A2D">
              <w:rPr>
                <w:noProof/>
                <w:webHidden/>
              </w:rPr>
              <w:t>6</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bookmarkStart w:id="0" w:name="_GoBack"/>
      <w:bookmarkEnd w:id="0"/>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3B6D98C" w:rsidR="00FF791E" w:rsidRDefault="00FF791E" w:rsidP="00FF791E">
      <w:pPr>
        <w:pStyle w:val="Informacindecontacto"/>
        <w:jc w:val="left"/>
        <w:rPr>
          <w:rStyle w:val="normaltextrun"/>
          <w:rFonts w:ascii="Constantia" w:eastAsiaTheme="majorEastAsia" w:hAnsi="Constantia" w:cs="Segoe UI"/>
          <w:b/>
          <w:bCs/>
          <w:color w:val="000000" w:themeColor="text2"/>
        </w:rPr>
      </w:pPr>
      <w:bookmarkStart w:id="1" w:name="_Hlk129946375"/>
      <w:r>
        <w:rPr>
          <w:rStyle w:val="normaltextrun"/>
          <w:rFonts w:ascii="Constantia" w:eastAsiaTheme="majorEastAsia" w:hAnsi="Constantia" w:cs="Segoe UI"/>
          <w:b/>
          <w:bCs/>
          <w:color w:val="000000" w:themeColor="text2"/>
        </w:rPr>
        <w:t>Resumen ejecutivo</w:t>
      </w:r>
      <w:r w:rsidR="003B28E5" w:rsidRPr="003B28E5">
        <w:rPr>
          <w:rStyle w:val="normaltextrun"/>
          <w:rFonts w:ascii="Constantia" w:eastAsiaTheme="majorEastAsia" w:hAnsi="Constantia" w:cs="Segoe UI"/>
          <w:b/>
          <w:bCs/>
          <w:color w:val="000000" w:themeColor="text2"/>
        </w:rPr>
        <w:t xml:space="preserve">: </w:t>
      </w:r>
      <w:bookmarkEnd w:id="1"/>
      <w:r w:rsidR="003B28E5" w:rsidRPr="003B28E5">
        <w:rPr>
          <w:rStyle w:val="normaltextrun"/>
          <w:rFonts w:ascii="Constantia" w:eastAsiaTheme="majorEastAsia" w:hAnsi="Constantia" w:cs="Segoe UI"/>
          <w:color w:val="000000" w:themeColor="text2"/>
        </w:rPr>
        <w:t xml:space="preserve">Para una correcta realización del proyecto es necesario una buena planificación, donde se reparta la carga de trabajo equitativamente entre todos los componentes del grupo. Para ello, se realizó antes de comenzar a trabajar una reunión de planificación, en el cual el manager del grupo, GUILLERMO </w:t>
      </w:r>
      <w:r w:rsidR="003B28E5">
        <w:rPr>
          <w:rStyle w:val="normaltextrun"/>
          <w:rFonts w:ascii="Constantia" w:eastAsiaTheme="majorEastAsia" w:hAnsi="Constantia" w:cs="Segoe UI"/>
          <w:color w:val="000000" w:themeColor="text2"/>
        </w:rPr>
        <w:t xml:space="preserve">ALONSO </w:t>
      </w:r>
      <w:r w:rsidR="003B28E5" w:rsidRPr="003B28E5">
        <w:rPr>
          <w:rStyle w:val="normaltextrun"/>
          <w:rFonts w:ascii="Constantia" w:eastAsiaTheme="majorEastAsia" w:hAnsi="Constantia" w:cs="Segoe UI"/>
          <w:color w:val="000000" w:themeColor="text2"/>
        </w:rPr>
        <w:t>PACHECO RODR</w:t>
      </w:r>
      <w:r w:rsidR="003B28E5">
        <w:rPr>
          <w:rStyle w:val="normaltextrun"/>
          <w:rFonts w:ascii="Constantia" w:eastAsiaTheme="majorEastAsia" w:hAnsi="Constantia" w:cs="Segoe UI"/>
          <w:color w:val="000000" w:themeColor="text2"/>
        </w:rPr>
        <w:t>I</w:t>
      </w:r>
      <w:r w:rsidR="003B28E5" w:rsidRPr="003B28E5">
        <w:rPr>
          <w:rStyle w:val="normaltextrun"/>
          <w:rFonts w:ascii="Constantia" w:eastAsiaTheme="majorEastAsia" w:hAnsi="Constantia" w:cs="Segoe UI"/>
          <w:color w:val="000000" w:themeColor="text2"/>
        </w:rPr>
        <w:t>GUES, repartió las tareas del entregable de manera equitativa entre todos los miembros del grupo para que todos tuviesen un volumen de trabajo similar. Tras la finalización de la tarea, la persona responsable de la realización de esta debía de informar del tiempo dedicado en completarla, para así poder tener un informe detallado con las horas totales dedicadas en este entregable y así calcular el coste total de este.</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Pr="008D4E0B" w:rsidRDefault="00FF791E" w:rsidP="00FF791E">
      <w:pPr>
        <w:pStyle w:val="Informacindecontacto"/>
        <w:jc w:val="left"/>
        <w:rPr>
          <w:rStyle w:val="normaltextrun"/>
          <w:rFonts w:ascii="Constantia" w:eastAsiaTheme="majorEastAsia" w:hAnsi="Constantia" w:cs="Segoe UI"/>
          <w:b/>
          <w:bCs/>
          <w:color w:val="000000" w:themeColor="text2"/>
          <w:u w:val="single"/>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5BEA1B3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F23593C" w14:textId="4A23327B"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435470CD" w14:textId="1978335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355E29A" w14:textId="00E2F38F"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DA65E9D" w14:textId="1288603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4DFDF49" w14:textId="6B859F5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03DB392" w14:textId="5A1E885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06109BB" w14:textId="05BF45E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5E91871" w14:textId="2A5B6E02"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0981D18" w14:textId="36A0D77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375ECF5" w14:textId="6E1043D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107DBAA" w14:textId="2582B7BD"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CFA33B" w14:textId="12B5DE0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1438C1" w14:textId="30D223C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B2B155" w14:textId="4A49B3EA"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87EE07" w14:textId="61C34A1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BFE8CD5" w14:textId="0F6D828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77342809" w14:textId="26F0E2A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234AEA4" w14:textId="3A1C680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ECE9819" w14:textId="06ADEE9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9A70C44" w14:textId="788E7EBE"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DA12A66" w14:textId="7AE449C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EEE5AE" w14:textId="41EE194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4BB2AB" w14:textId="0112451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F0ECE1" w14:textId="19BC3AB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524A487" w14:textId="49C8B9C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8BEAA6" w14:textId="7777777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9021" w:type="dxa"/>
        <w:tblLook w:val="04A0" w:firstRow="1" w:lastRow="0" w:firstColumn="1" w:lastColumn="0" w:noHBand="0" w:noVBand="1"/>
      </w:tblPr>
      <w:tblGrid>
        <w:gridCol w:w="1318"/>
        <w:gridCol w:w="1264"/>
        <w:gridCol w:w="6439"/>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241E94F4" w:rsidR="00FF791E" w:rsidRDefault="008D4E0B"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03/03</w:t>
            </w:r>
            <w:r w:rsidR="00C83B50">
              <w:rPr>
                <w:lang w:bidi="es-ES"/>
              </w:rPr>
              <w:t>/2023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2" w:name="_Toc127532844"/>
      <w:r>
        <w:lastRenderedPageBreak/>
        <w:t>Introducción</w:t>
      </w:r>
      <w:bookmarkEnd w:id="2"/>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Default="002D22EA" w:rsidP="0074003D">
      <w:pPr>
        <w:spacing w:before="240"/>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3" w:name="_Toc127532845"/>
      <w:r w:rsidRPr="00D752DE">
        <w:lastRenderedPageBreak/>
        <w:t>Planificación</w:t>
      </w:r>
      <w:bookmarkEnd w:id="3"/>
    </w:p>
    <w:p w14:paraId="6D12B53F" w14:textId="77777777" w:rsidR="00E31C32" w:rsidRDefault="00E31C32" w:rsidP="00E31C32"/>
    <w:p w14:paraId="01C02FC5" w14:textId="77777777" w:rsidR="00E31C32" w:rsidRDefault="00E31C32" w:rsidP="00E31C32"/>
    <w:tbl>
      <w:tblPr>
        <w:tblStyle w:val="Tablaconcuadrcula"/>
        <w:tblW w:w="0" w:type="auto"/>
        <w:tblLook w:val="04A0" w:firstRow="1" w:lastRow="0" w:firstColumn="1" w:lastColumn="0" w:noHBand="0" w:noVBand="1"/>
      </w:tblPr>
      <w:tblGrid>
        <w:gridCol w:w="1034"/>
        <w:gridCol w:w="1838"/>
        <w:gridCol w:w="1883"/>
        <w:gridCol w:w="1396"/>
        <w:gridCol w:w="1408"/>
        <w:gridCol w:w="1331"/>
      </w:tblGrid>
      <w:tr w:rsidR="00E31C32" w14:paraId="2E834A37" w14:textId="77777777" w:rsidTr="00E31C32">
        <w:trPr>
          <w:trHeight w:val="575"/>
        </w:trPr>
        <w:tc>
          <w:tcPr>
            <w:tcW w:w="1101" w:type="dxa"/>
            <w:vAlign w:val="center"/>
          </w:tcPr>
          <w:p w14:paraId="4F4835AF" w14:textId="7E893EDA" w:rsidR="00E31C32" w:rsidRDefault="00E31C32" w:rsidP="00E31C32">
            <w:pPr>
              <w:jc w:val="center"/>
            </w:pPr>
            <w:r>
              <w:t>Tarea</w:t>
            </w:r>
          </w:p>
        </w:tc>
        <w:tc>
          <w:tcPr>
            <w:tcW w:w="1901" w:type="dxa"/>
            <w:vAlign w:val="center"/>
          </w:tcPr>
          <w:p w14:paraId="204059F6" w14:textId="2FA194DF" w:rsidR="00E31C32" w:rsidRDefault="00E31C32" w:rsidP="00E31C32">
            <w:pPr>
              <w:jc w:val="center"/>
            </w:pPr>
            <w:r>
              <w:t>Descripción</w:t>
            </w:r>
          </w:p>
        </w:tc>
        <w:tc>
          <w:tcPr>
            <w:tcW w:w="1469" w:type="dxa"/>
            <w:vAlign w:val="center"/>
          </w:tcPr>
          <w:p w14:paraId="5FC7EE9C" w14:textId="71D42BCB" w:rsidR="00E31C32" w:rsidRDefault="00E31C32" w:rsidP="00E31C32">
            <w:pPr>
              <w:jc w:val="center"/>
            </w:pPr>
            <w:r>
              <w:t>Asignaciones</w:t>
            </w:r>
          </w:p>
        </w:tc>
        <w:tc>
          <w:tcPr>
            <w:tcW w:w="1469" w:type="dxa"/>
            <w:vAlign w:val="center"/>
          </w:tcPr>
          <w:p w14:paraId="1419B203" w14:textId="00486AD4" w:rsidR="00E31C32" w:rsidRDefault="00E31C32" w:rsidP="00E31C32">
            <w:pPr>
              <w:jc w:val="center"/>
            </w:pPr>
            <w:r>
              <w:t>Tiempo estimado</w:t>
            </w:r>
          </w:p>
        </w:tc>
        <w:tc>
          <w:tcPr>
            <w:tcW w:w="1469" w:type="dxa"/>
            <w:vAlign w:val="center"/>
          </w:tcPr>
          <w:p w14:paraId="38CEE0AD" w14:textId="30D57A68" w:rsidR="00E31C32" w:rsidRDefault="00E31C32" w:rsidP="00E31C32">
            <w:pPr>
              <w:jc w:val="center"/>
            </w:pPr>
            <w:r>
              <w:t>Tiempo empleado</w:t>
            </w:r>
          </w:p>
        </w:tc>
        <w:tc>
          <w:tcPr>
            <w:tcW w:w="1469" w:type="dxa"/>
            <w:vAlign w:val="center"/>
          </w:tcPr>
          <w:p w14:paraId="738E208A" w14:textId="05682FFC" w:rsidR="00E31C32" w:rsidRDefault="00E31C32" w:rsidP="00E31C32">
            <w:pPr>
              <w:jc w:val="center"/>
            </w:pPr>
            <w:r>
              <w:t>Coste</w:t>
            </w:r>
          </w:p>
        </w:tc>
      </w:tr>
      <w:tr w:rsidR="00E31C32" w14:paraId="0083FDB2" w14:textId="77777777" w:rsidTr="00E31C32">
        <w:trPr>
          <w:trHeight w:val="554"/>
        </w:trPr>
        <w:tc>
          <w:tcPr>
            <w:tcW w:w="1101" w:type="dxa"/>
            <w:vAlign w:val="center"/>
          </w:tcPr>
          <w:p w14:paraId="7DC2F206" w14:textId="33E37FF3" w:rsidR="00E31C32" w:rsidRDefault="00E31C32" w:rsidP="00E31C32">
            <w:pPr>
              <w:jc w:val="center"/>
            </w:pPr>
            <w:r>
              <w:t>Tarea 9</w:t>
            </w:r>
          </w:p>
        </w:tc>
        <w:tc>
          <w:tcPr>
            <w:tcW w:w="1901" w:type="dxa"/>
            <w:vAlign w:val="center"/>
          </w:tcPr>
          <w:p w14:paraId="3ACBCC69" w14:textId="1D2981E2" w:rsidR="00E31C32" w:rsidRDefault="00E31C32" w:rsidP="00E31C32">
            <w:pPr>
              <w:jc w:val="center"/>
            </w:pPr>
            <w:r>
              <w:t>Añadir datos de inicio al sistema de configuración</w:t>
            </w:r>
          </w:p>
        </w:tc>
        <w:tc>
          <w:tcPr>
            <w:tcW w:w="1469" w:type="dxa"/>
            <w:vAlign w:val="center"/>
          </w:tcPr>
          <w:p w14:paraId="65263974" w14:textId="3CE84D31" w:rsidR="00E31C32" w:rsidRDefault="00E31C32" w:rsidP="00E31C32">
            <w:pPr>
              <w:jc w:val="center"/>
            </w:pPr>
            <w:r>
              <w:t>Álvaro Sánchez y Guillermo Pacheco</w:t>
            </w:r>
          </w:p>
          <w:p w14:paraId="376DB821" w14:textId="3E03B8D6" w:rsidR="00E31C32" w:rsidRDefault="00E31C32" w:rsidP="00E31C32">
            <w:pPr>
              <w:jc w:val="center"/>
            </w:pPr>
            <w:r>
              <w:t>(Desarrolladores)</w:t>
            </w:r>
          </w:p>
        </w:tc>
        <w:tc>
          <w:tcPr>
            <w:tcW w:w="1469" w:type="dxa"/>
            <w:vAlign w:val="center"/>
          </w:tcPr>
          <w:p w14:paraId="073D979E" w14:textId="2FD6B1D3" w:rsidR="00E31C32" w:rsidRDefault="00E31C32" w:rsidP="00E31C32">
            <w:pPr>
              <w:jc w:val="center"/>
            </w:pPr>
            <w:r>
              <w:t>1 hora</w:t>
            </w:r>
          </w:p>
        </w:tc>
        <w:tc>
          <w:tcPr>
            <w:tcW w:w="1469" w:type="dxa"/>
            <w:vAlign w:val="center"/>
          </w:tcPr>
          <w:p w14:paraId="60EE42C4" w14:textId="5A70BB73" w:rsidR="00E31C32" w:rsidRDefault="00E31C32" w:rsidP="00E31C32">
            <w:pPr>
              <w:jc w:val="center"/>
            </w:pPr>
            <w:r>
              <w:t xml:space="preserve">1 hora </w:t>
            </w:r>
          </w:p>
        </w:tc>
        <w:tc>
          <w:tcPr>
            <w:tcW w:w="1469" w:type="dxa"/>
            <w:vAlign w:val="center"/>
          </w:tcPr>
          <w:p w14:paraId="2F844626" w14:textId="30543575" w:rsidR="00E31C32" w:rsidRDefault="00E31C32" w:rsidP="00E31C32">
            <w:pPr>
              <w:jc w:val="center"/>
            </w:pPr>
            <w:r>
              <w:t>40 €</w:t>
            </w:r>
          </w:p>
        </w:tc>
      </w:tr>
      <w:tr w:rsidR="00E31C32" w14:paraId="29BCC43F" w14:textId="77777777" w:rsidTr="00E31C32">
        <w:trPr>
          <w:trHeight w:val="548"/>
        </w:trPr>
        <w:tc>
          <w:tcPr>
            <w:tcW w:w="1101" w:type="dxa"/>
            <w:vAlign w:val="center"/>
          </w:tcPr>
          <w:p w14:paraId="62A839A1" w14:textId="06770D75" w:rsidR="00E31C32" w:rsidRDefault="00E31C32" w:rsidP="00E31C32">
            <w:pPr>
              <w:jc w:val="center"/>
            </w:pPr>
            <w:r>
              <w:t>Tarea 10</w:t>
            </w:r>
          </w:p>
        </w:tc>
        <w:tc>
          <w:tcPr>
            <w:tcW w:w="1901" w:type="dxa"/>
            <w:vAlign w:val="center"/>
          </w:tcPr>
          <w:p w14:paraId="6AB7B685" w14:textId="33E38F48" w:rsidR="00E31C32" w:rsidRDefault="00E31C32" w:rsidP="00E31C32">
            <w:pPr>
              <w:jc w:val="center"/>
            </w:pPr>
            <w:r>
              <w:t>Crear entidad “</w:t>
            </w:r>
            <w:proofErr w:type="spellStart"/>
            <w:r>
              <w:t>Peep</w:t>
            </w:r>
            <w:proofErr w:type="spellEnd"/>
            <w:r>
              <w:t>”</w:t>
            </w:r>
          </w:p>
        </w:tc>
        <w:tc>
          <w:tcPr>
            <w:tcW w:w="1469" w:type="dxa"/>
            <w:vAlign w:val="center"/>
          </w:tcPr>
          <w:p w14:paraId="751DFFC8" w14:textId="77777777" w:rsidR="00E31C32" w:rsidRDefault="00E31C32" w:rsidP="00E31C32">
            <w:pPr>
              <w:jc w:val="center"/>
            </w:pPr>
            <w:r>
              <w:t>Javier Rodríguez y Álvaro Carrera</w:t>
            </w:r>
          </w:p>
          <w:p w14:paraId="24E1FA3D" w14:textId="7AE59630" w:rsidR="00B33DB1" w:rsidRDefault="00B33DB1" w:rsidP="00E31C32">
            <w:pPr>
              <w:jc w:val="center"/>
            </w:pPr>
            <w:r>
              <w:t>(Desarrolladores)</w:t>
            </w:r>
          </w:p>
        </w:tc>
        <w:tc>
          <w:tcPr>
            <w:tcW w:w="1469" w:type="dxa"/>
            <w:vAlign w:val="center"/>
          </w:tcPr>
          <w:p w14:paraId="0C49BB8C" w14:textId="72C4A67D" w:rsidR="00E31C32" w:rsidRDefault="00E31C32" w:rsidP="00E31C32">
            <w:pPr>
              <w:jc w:val="center"/>
            </w:pPr>
            <w:r>
              <w:t xml:space="preserve">1 hora </w:t>
            </w:r>
          </w:p>
        </w:tc>
        <w:tc>
          <w:tcPr>
            <w:tcW w:w="1469" w:type="dxa"/>
            <w:vAlign w:val="center"/>
          </w:tcPr>
          <w:p w14:paraId="03ACA4FB" w14:textId="7D340EA1" w:rsidR="00E31C32" w:rsidRDefault="00E31C32" w:rsidP="00E31C32">
            <w:pPr>
              <w:jc w:val="center"/>
            </w:pPr>
            <w:r>
              <w:t>30 minutos</w:t>
            </w:r>
          </w:p>
        </w:tc>
        <w:tc>
          <w:tcPr>
            <w:tcW w:w="1469" w:type="dxa"/>
            <w:vAlign w:val="center"/>
          </w:tcPr>
          <w:p w14:paraId="1141F0BA" w14:textId="2859B8E5" w:rsidR="00E31C32" w:rsidRDefault="00E31C32" w:rsidP="00E31C32">
            <w:pPr>
              <w:jc w:val="center"/>
            </w:pPr>
            <w:r>
              <w:t>20€</w:t>
            </w:r>
          </w:p>
        </w:tc>
      </w:tr>
      <w:tr w:rsidR="00E31C32" w14:paraId="65E7357E" w14:textId="77777777" w:rsidTr="00E31C32">
        <w:trPr>
          <w:trHeight w:val="548"/>
        </w:trPr>
        <w:tc>
          <w:tcPr>
            <w:tcW w:w="1101" w:type="dxa"/>
            <w:vAlign w:val="center"/>
          </w:tcPr>
          <w:p w14:paraId="19D60497" w14:textId="63BEE565" w:rsidR="00E31C32" w:rsidRDefault="00E31C32" w:rsidP="00E31C32">
            <w:pPr>
              <w:jc w:val="center"/>
            </w:pPr>
            <w:r>
              <w:t>Tarea 11</w:t>
            </w:r>
          </w:p>
        </w:tc>
        <w:tc>
          <w:tcPr>
            <w:tcW w:w="1901" w:type="dxa"/>
            <w:vAlign w:val="center"/>
          </w:tcPr>
          <w:p w14:paraId="427AD538" w14:textId="594E89D4" w:rsidR="00E31C32" w:rsidRDefault="00E31C32" w:rsidP="00E31C32">
            <w:pPr>
              <w:jc w:val="center"/>
            </w:pPr>
            <w:r>
              <w:t>Crear entidad “</w:t>
            </w:r>
            <w:proofErr w:type="spellStart"/>
            <w:r>
              <w:t>Bulletin</w:t>
            </w:r>
            <w:proofErr w:type="spellEnd"/>
            <w:r>
              <w:t>”</w:t>
            </w:r>
          </w:p>
        </w:tc>
        <w:tc>
          <w:tcPr>
            <w:tcW w:w="1469" w:type="dxa"/>
            <w:vAlign w:val="center"/>
          </w:tcPr>
          <w:p w14:paraId="6BA13865" w14:textId="77777777" w:rsidR="00E31C32" w:rsidRDefault="00E31C32" w:rsidP="00E31C32">
            <w:pPr>
              <w:jc w:val="center"/>
            </w:pPr>
            <w:r>
              <w:t>Javier Rodríguez y Álvaro Carrera</w:t>
            </w:r>
          </w:p>
          <w:p w14:paraId="7D52A04E" w14:textId="22FD7174" w:rsidR="00B33DB1" w:rsidRDefault="00B33DB1" w:rsidP="00E31C32">
            <w:pPr>
              <w:jc w:val="center"/>
            </w:pPr>
            <w:r>
              <w:t>(Desarrolladores)</w:t>
            </w:r>
          </w:p>
        </w:tc>
        <w:tc>
          <w:tcPr>
            <w:tcW w:w="1469" w:type="dxa"/>
            <w:vAlign w:val="center"/>
          </w:tcPr>
          <w:p w14:paraId="65DCBDCE" w14:textId="2D519B9C" w:rsidR="00E31C32" w:rsidRDefault="00B33DB1" w:rsidP="00E31C32">
            <w:pPr>
              <w:jc w:val="center"/>
            </w:pPr>
            <w:r>
              <w:t>1 hora</w:t>
            </w:r>
          </w:p>
        </w:tc>
        <w:tc>
          <w:tcPr>
            <w:tcW w:w="1469" w:type="dxa"/>
            <w:vAlign w:val="center"/>
          </w:tcPr>
          <w:p w14:paraId="606A7036" w14:textId="0CD04A2B" w:rsidR="00E31C32" w:rsidRDefault="00B33DB1" w:rsidP="00E31C32">
            <w:pPr>
              <w:jc w:val="center"/>
            </w:pPr>
            <w:r>
              <w:t>45 minutos</w:t>
            </w:r>
          </w:p>
        </w:tc>
        <w:tc>
          <w:tcPr>
            <w:tcW w:w="1469" w:type="dxa"/>
            <w:vAlign w:val="center"/>
          </w:tcPr>
          <w:p w14:paraId="6E5FA26E" w14:textId="55711EBE" w:rsidR="00E31C32" w:rsidRDefault="00B33DB1" w:rsidP="00E31C32">
            <w:pPr>
              <w:jc w:val="center"/>
            </w:pPr>
            <w:r>
              <w:t>30 €</w:t>
            </w:r>
          </w:p>
        </w:tc>
      </w:tr>
      <w:tr w:rsidR="00E31C32" w14:paraId="5EA82BFE" w14:textId="77777777" w:rsidTr="00E31C32">
        <w:trPr>
          <w:trHeight w:val="548"/>
        </w:trPr>
        <w:tc>
          <w:tcPr>
            <w:tcW w:w="1101" w:type="dxa"/>
            <w:vAlign w:val="center"/>
          </w:tcPr>
          <w:p w14:paraId="102FC2BD" w14:textId="67725C37" w:rsidR="00E31C32" w:rsidRDefault="00E31C32" w:rsidP="00E31C32">
            <w:pPr>
              <w:jc w:val="center"/>
            </w:pPr>
            <w:r>
              <w:t>Tarea 12</w:t>
            </w:r>
          </w:p>
        </w:tc>
        <w:tc>
          <w:tcPr>
            <w:tcW w:w="1901" w:type="dxa"/>
            <w:vAlign w:val="center"/>
          </w:tcPr>
          <w:p w14:paraId="134E8948" w14:textId="20844BD1" w:rsidR="00E31C32" w:rsidRDefault="00E31C32" w:rsidP="00E31C32">
            <w:pPr>
              <w:jc w:val="center"/>
            </w:pPr>
            <w:r>
              <w:t>Crear entidad “</w:t>
            </w:r>
            <w:proofErr w:type="spellStart"/>
            <w:r>
              <w:t>Offer</w:t>
            </w:r>
            <w:proofErr w:type="spellEnd"/>
            <w:r>
              <w:t>”</w:t>
            </w:r>
          </w:p>
        </w:tc>
        <w:tc>
          <w:tcPr>
            <w:tcW w:w="1469" w:type="dxa"/>
            <w:vAlign w:val="center"/>
          </w:tcPr>
          <w:p w14:paraId="6FF6453B" w14:textId="77777777" w:rsidR="00E31C32" w:rsidRDefault="00E31C32" w:rsidP="00E31C32">
            <w:pPr>
              <w:jc w:val="center"/>
            </w:pPr>
            <w:r>
              <w:t>Javier Rodríguez y Álvaro Carrera</w:t>
            </w:r>
          </w:p>
          <w:p w14:paraId="46F5409C" w14:textId="55CADD52" w:rsidR="00B33DB1" w:rsidRDefault="00B33DB1" w:rsidP="00E31C32">
            <w:pPr>
              <w:jc w:val="center"/>
            </w:pPr>
            <w:r>
              <w:t>(Desarrolladores)</w:t>
            </w:r>
          </w:p>
        </w:tc>
        <w:tc>
          <w:tcPr>
            <w:tcW w:w="1469" w:type="dxa"/>
            <w:vAlign w:val="center"/>
          </w:tcPr>
          <w:p w14:paraId="49BC7604" w14:textId="2ECB853E" w:rsidR="00E31C32" w:rsidRDefault="00B33DB1" w:rsidP="00E31C32">
            <w:pPr>
              <w:jc w:val="center"/>
            </w:pPr>
            <w:r>
              <w:t>1 hora</w:t>
            </w:r>
          </w:p>
        </w:tc>
        <w:tc>
          <w:tcPr>
            <w:tcW w:w="1469" w:type="dxa"/>
            <w:vAlign w:val="center"/>
          </w:tcPr>
          <w:p w14:paraId="5E084D05" w14:textId="2DBA0740" w:rsidR="00E31C32" w:rsidRDefault="00B33DB1" w:rsidP="00E31C32">
            <w:pPr>
              <w:jc w:val="center"/>
            </w:pPr>
            <w:r>
              <w:t>45 minutos</w:t>
            </w:r>
          </w:p>
        </w:tc>
        <w:tc>
          <w:tcPr>
            <w:tcW w:w="1469" w:type="dxa"/>
            <w:vAlign w:val="center"/>
          </w:tcPr>
          <w:p w14:paraId="7F7FA349" w14:textId="4CDBA692" w:rsidR="00E31C32" w:rsidRDefault="00B33DB1" w:rsidP="00E31C32">
            <w:pPr>
              <w:jc w:val="center"/>
            </w:pPr>
            <w:r>
              <w:t>30 €</w:t>
            </w:r>
          </w:p>
        </w:tc>
      </w:tr>
      <w:tr w:rsidR="00E31C32" w14:paraId="34678C60" w14:textId="77777777" w:rsidTr="00E31C32">
        <w:trPr>
          <w:trHeight w:val="548"/>
        </w:trPr>
        <w:tc>
          <w:tcPr>
            <w:tcW w:w="1101" w:type="dxa"/>
            <w:vAlign w:val="center"/>
          </w:tcPr>
          <w:p w14:paraId="35FB0733" w14:textId="2276078A" w:rsidR="00E31C32" w:rsidRDefault="00E31C32" w:rsidP="00E31C32">
            <w:pPr>
              <w:jc w:val="center"/>
            </w:pPr>
            <w:r>
              <w:t>Tarea 13</w:t>
            </w:r>
          </w:p>
        </w:tc>
        <w:tc>
          <w:tcPr>
            <w:tcW w:w="1901" w:type="dxa"/>
            <w:vAlign w:val="center"/>
          </w:tcPr>
          <w:p w14:paraId="7A50023F" w14:textId="5F84434C" w:rsidR="00E31C32" w:rsidRDefault="00E31C32" w:rsidP="00E31C32">
            <w:pPr>
              <w:jc w:val="center"/>
            </w:pPr>
            <w:r>
              <w:t>Crear entidad “Note”</w:t>
            </w:r>
          </w:p>
        </w:tc>
        <w:tc>
          <w:tcPr>
            <w:tcW w:w="1469" w:type="dxa"/>
            <w:vAlign w:val="center"/>
          </w:tcPr>
          <w:p w14:paraId="62997A6A" w14:textId="77777777" w:rsidR="00E31C32" w:rsidRDefault="00E31C32" w:rsidP="00E31C32">
            <w:pPr>
              <w:jc w:val="center"/>
            </w:pPr>
            <w:r>
              <w:t>Antonio Barea</w:t>
            </w:r>
          </w:p>
          <w:p w14:paraId="6A732491" w14:textId="1119D8D8" w:rsidR="00B33DB1" w:rsidRDefault="00B33DB1" w:rsidP="00E31C32">
            <w:pPr>
              <w:jc w:val="center"/>
            </w:pPr>
            <w:r>
              <w:t>(Desarrollador)</w:t>
            </w:r>
          </w:p>
        </w:tc>
        <w:tc>
          <w:tcPr>
            <w:tcW w:w="1469" w:type="dxa"/>
            <w:vAlign w:val="center"/>
          </w:tcPr>
          <w:p w14:paraId="5E4ECE47" w14:textId="50C35FA2" w:rsidR="00E31C32" w:rsidRDefault="00B33DB1" w:rsidP="00E31C32">
            <w:pPr>
              <w:jc w:val="center"/>
            </w:pPr>
            <w:r>
              <w:t>1 hora</w:t>
            </w:r>
          </w:p>
        </w:tc>
        <w:tc>
          <w:tcPr>
            <w:tcW w:w="1469" w:type="dxa"/>
            <w:vAlign w:val="center"/>
          </w:tcPr>
          <w:p w14:paraId="104C6073" w14:textId="54B4DB7F" w:rsidR="00E31C32" w:rsidRDefault="00B33DB1" w:rsidP="00E31C32">
            <w:pPr>
              <w:jc w:val="center"/>
            </w:pPr>
            <w:r>
              <w:t>45 minutos</w:t>
            </w:r>
          </w:p>
        </w:tc>
        <w:tc>
          <w:tcPr>
            <w:tcW w:w="1469" w:type="dxa"/>
            <w:vAlign w:val="center"/>
          </w:tcPr>
          <w:p w14:paraId="5D1CC968" w14:textId="7B76DC62" w:rsidR="00E31C32" w:rsidRDefault="00B33DB1" w:rsidP="00E31C32">
            <w:pPr>
              <w:jc w:val="center"/>
            </w:pPr>
            <w:r>
              <w:t>15 €</w:t>
            </w:r>
          </w:p>
        </w:tc>
      </w:tr>
      <w:tr w:rsidR="00E31C32" w14:paraId="4C52F012" w14:textId="77777777" w:rsidTr="00E31C32">
        <w:trPr>
          <w:trHeight w:val="548"/>
        </w:trPr>
        <w:tc>
          <w:tcPr>
            <w:tcW w:w="1101" w:type="dxa"/>
            <w:vAlign w:val="center"/>
          </w:tcPr>
          <w:p w14:paraId="03810071" w14:textId="5FA0BE25" w:rsidR="00E31C32" w:rsidRDefault="00E31C32" w:rsidP="00E31C32">
            <w:pPr>
              <w:jc w:val="center"/>
            </w:pPr>
            <w:r>
              <w:t>Tarea 14</w:t>
            </w:r>
          </w:p>
        </w:tc>
        <w:tc>
          <w:tcPr>
            <w:tcW w:w="1901" w:type="dxa"/>
            <w:vAlign w:val="center"/>
          </w:tcPr>
          <w:p w14:paraId="06FAA00F" w14:textId="1C7FA1A4" w:rsidR="00E31C32" w:rsidRDefault="00E31C32" w:rsidP="00E31C32">
            <w:pPr>
              <w:jc w:val="center"/>
            </w:pPr>
            <w:r>
              <w:t>Crear entidad “Banner”</w:t>
            </w:r>
          </w:p>
        </w:tc>
        <w:tc>
          <w:tcPr>
            <w:tcW w:w="1469" w:type="dxa"/>
            <w:vAlign w:val="center"/>
          </w:tcPr>
          <w:p w14:paraId="27A09064" w14:textId="77777777" w:rsidR="00E31C32" w:rsidRDefault="00E31C32" w:rsidP="00E31C32">
            <w:pPr>
              <w:jc w:val="center"/>
            </w:pPr>
            <w:r>
              <w:t>Antonio Barea</w:t>
            </w:r>
          </w:p>
          <w:p w14:paraId="57DB0AFB" w14:textId="791FDBFF" w:rsidR="00B33DB1" w:rsidRDefault="00B33DB1" w:rsidP="00E31C32">
            <w:pPr>
              <w:jc w:val="center"/>
            </w:pPr>
            <w:r>
              <w:t>(Desarrollador)</w:t>
            </w:r>
          </w:p>
        </w:tc>
        <w:tc>
          <w:tcPr>
            <w:tcW w:w="1469" w:type="dxa"/>
            <w:vAlign w:val="center"/>
          </w:tcPr>
          <w:p w14:paraId="09412D7B" w14:textId="7238A7F5" w:rsidR="00E31C32" w:rsidRDefault="00B33DB1" w:rsidP="00E31C32">
            <w:pPr>
              <w:jc w:val="center"/>
            </w:pPr>
            <w:r>
              <w:t>1 hora</w:t>
            </w:r>
          </w:p>
        </w:tc>
        <w:tc>
          <w:tcPr>
            <w:tcW w:w="1469" w:type="dxa"/>
            <w:vAlign w:val="center"/>
          </w:tcPr>
          <w:p w14:paraId="247A898C" w14:textId="39556849" w:rsidR="00E31C32" w:rsidRDefault="00B33DB1" w:rsidP="00E31C32">
            <w:pPr>
              <w:jc w:val="center"/>
            </w:pPr>
            <w:r>
              <w:t>45 minutos</w:t>
            </w:r>
          </w:p>
        </w:tc>
        <w:tc>
          <w:tcPr>
            <w:tcW w:w="1469" w:type="dxa"/>
            <w:vAlign w:val="center"/>
          </w:tcPr>
          <w:p w14:paraId="0BFB8CBD" w14:textId="63944F5C" w:rsidR="00E31C32" w:rsidRDefault="00B33DB1" w:rsidP="00E31C32">
            <w:pPr>
              <w:jc w:val="center"/>
            </w:pPr>
            <w:r>
              <w:t>15 €</w:t>
            </w:r>
          </w:p>
        </w:tc>
      </w:tr>
      <w:tr w:rsidR="00E31C32" w14:paraId="6BC71472" w14:textId="77777777" w:rsidTr="00E31C32">
        <w:trPr>
          <w:trHeight w:val="548"/>
        </w:trPr>
        <w:tc>
          <w:tcPr>
            <w:tcW w:w="1101" w:type="dxa"/>
            <w:vAlign w:val="center"/>
          </w:tcPr>
          <w:p w14:paraId="6820F72F" w14:textId="36AF4547" w:rsidR="00E31C32" w:rsidRDefault="00E31C32" w:rsidP="00E31C32">
            <w:pPr>
              <w:jc w:val="center"/>
            </w:pPr>
            <w:r>
              <w:t>Tarea 15</w:t>
            </w:r>
          </w:p>
        </w:tc>
        <w:tc>
          <w:tcPr>
            <w:tcW w:w="1901" w:type="dxa"/>
            <w:vAlign w:val="center"/>
          </w:tcPr>
          <w:p w14:paraId="53B7C41A" w14:textId="696A3687" w:rsidR="00E31C32" w:rsidRDefault="00E31C32" w:rsidP="00E31C32">
            <w:pPr>
              <w:jc w:val="center"/>
            </w:pPr>
            <w:r>
              <w:t>Crear un “</w:t>
            </w:r>
            <w:proofErr w:type="spellStart"/>
            <w:r>
              <w:t>dashboard</w:t>
            </w:r>
            <w:proofErr w:type="spellEnd"/>
            <w:r>
              <w:t>” para el administrador del sistema</w:t>
            </w:r>
          </w:p>
        </w:tc>
        <w:tc>
          <w:tcPr>
            <w:tcW w:w="1469" w:type="dxa"/>
            <w:vAlign w:val="center"/>
          </w:tcPr>
          <w:p w14:paraId="5A76DA21" w14:textId="77777777" w:rsidR="00E31C32" w:rsidRDefault="00E31C32" w:rsidP="00E31C32">
            <w:pPr>
              <w:jc w:val="center"/>
            </w:pPr>
            <w:r>
              <w:t>Álvaro Sánchez y Guillermo Pacheco</w:t>
            </w:r>
          </w:p>
          <w:p w14:paraId="4BEB0737" w14:textId="5647AE29" w:rsidR="00E31C32" w:rsidRDefault="00B33DB1" w:rsidP="00E31C32">
            <w:pPr>
              <w:jc w:val="center"/>
            </w:pPr>
            <w:r>
              <w:t>(Desarrolladores)</w:t>
            </w:r>
          </w:p>
        </w:tc>
        <w:tc>
          <w:tcPr>
            <w:tcW w:w="1469" w:type="dxa"/>
            <w:vAlign w:val="center"/>
          </w:tcPr>
          <w:p w14:paraId="1280A6CB" w14:textId="0290679B" w:rsidR="00E31C32" w:rsidRDefault="00B33DB1" w:rsidP="00E31C32">
            <w:pPr>
              <w:jc w:val="center"/>
            </w:pPr>
            <w:r>
              <w:t>1 hora y 30 minutos</w:t>
            </w:r>
          </w:p>
        </w:tc>
        <w:tc>
          <w:tcPr>
            <w:tcW w:w="1469" w:type="dxa"/>
            <w:vAlign w:val="center"/>
          </w:tcPr>
          <w:p w14:paraId="6C8B7D1B" w14:textId="1C8E877F" w:rsidR="00E31C32" w:rsidRDefault="00B33DB1" w:rsidP="00E31C32">
            <w:pPr>
              <w:jc w:val="center"/>
            </w:pPr>
            <w:r>
              <w:t xml:space="preserve"> 1 hora</w:t>
            </w:r>
          </w:p>
        </w:tc>
        <w:tc>
          <w:tcPr>
            <w:tcW w:w="1469" w:type="dxa"/>
            <w:vAlign w:val="center"/>
          </w:tcPr>
          <w:p w14:paraId="3E4B59F6" w14:textId="0A5D6F81" w:rsidR="00E31C32" w:rsidRDefault="00B33DB1" w:rsidP="00E31C32">
            <w:pPr>
              <w:jc w:val="center"/>
            </w:pPr>
            <w:r>
              <w:t>40 €</w:t>
            </w:r>
          </w:p>
        </w:tc>
      </w:tr>
      <w:tr w:rsidR="00E31C32" w14:paraId="7644D64B" w14:textId="77777777" w:rsidTr="00E31C32">
        <w:trPr>
          <w:trHeight w:val="548"/>
        </w:trPr>
        <w:tc>
          <w:tcPr>
            <w:tcW w:w="1101" w:type="dxa"/>
            <w:vAlign w:val="center"/>
          </w:tcPr>
          <w:p w14:paraId="4F6850B3" w14:textId="66C80D5B" w:rsidR="00E31C32" w:rsidRDefault="00E31C32" w:rsidP="00E31C32">
            <w:pPr>
              <w:jc w:val="center"/>
            </w:pPr>
            <w:r>
              <w:t>Tarea 16</w:t>
            </w:r>
          </w:p>
        </w:tc>
        <w:tc>
          <w:tcPr>
            <w:tcW w:w="1901" w:type="dxa"/>
            <w:vAlign w:val="center"/>
          </w:tcPr>
          <w:p w14:paraId="6FECC375" w14:textId="5AB793E1" w:rsidR="00E31C32" w:rsidRDefault="00E31C32" w:rsidP="00E31C32">
            <w:pPr>
              <w:jc w:val="center"/>
            </w:pPr>
            <w:r>
              <w:t>Popular la base de datos con datos de muestra</w:t>
            </w:r>
          </w:p>
        </w:tc>
        <w:tc>
          <w:tcPr>
            <w:tcW w:w="1469" w:type="dxa"/>
            <w:vAlign w:val="center"/>
          </w:tcPr>
          <w:p w14:paraId="16F143B9" w14:textId="77777777" w:rsidR="00E31C32" w:rsidRDefault="00E31C32" w:rsidP="00E31C32">
            <w:pPr>
              <w:jc w:val="center"/>
            </w:pPr>
            <w:r>
              <w:t>Álvaro Sánchez</w:t>
            </w:r>
          </w:p>
          <w:p w14:paraId="691356F0" w14:textId="61101C57" w:rsidR="00B33DB1" w:rsidRDefault="00B33DB1" w:rsidP="00E31C32">
            <w:pPr>
              <w:jc w:val="center"/>
            </w:pPr>
            <w:r>
              <w:t>(Desarrollador)</w:t>
            </w:r>
          </w:p>
        </w:tc>
        <w:tc>
          <w:tcPr>
            <w:tcW w:w="1469" w:type="dxa"/>
            <w:vAlign w:val="center"/>
          </w:tcPr>
          <w:p w14:paraId="25FB238F" w14:textId="78E353B0" w:rsidR="00E31C32" w:rsidRDefault="00B33DB1" w:rsidP="00E31C32">
            <w:pPr>
              <w:jc w:val="center"/>
            </w:pPr>
            <w:r>
              <w:t>45 minutos</w:t>
            </w:r>
          </w:p>
        </w:tc>
        <w:tc>
          <w:tcPr>
            <w:tcW w:w="1469" w:type="dxa"/>
            <w:vAlign w:val="center"/>
          </w:tcPr>
          <w:p w14:paraId="2E8FEDC8" w14:textId="22F0D7D9" w:rsidR="00E31C32" w:rsidRDefault="00B33DB1" w:rsidP="00E31C32">
            <w:pPr>
              <w:jc w:val="center"/>
            </w:pPr>
            <w:r>
              <w:t>1 hora</w:t>
            </w:r>
          </w:p>
        </w:tc>
        <w:tc>
          <w:tcPr>
            <w:tcW w:w="1469" w:type="dxa"/>
            <w:vAlign w:val="center"/>
          </w:tcPr>
          <w:p w14:paraId="62A1DA69" w14:textId="2472DED8" w:rsidR="00E31C32" w:rsidRDefault="00B33DB1" w:rsidP="00E31C32">
            <w:pPr>
              <w:jc w:val="center"/>
            </w:pPr>
            <w:r>
              <w:t>20 €</w:t>
            </w:r>
          </w:p>
        </w:tc>
      </w:tr>
      <w:tr w:rsidR="00E31C32" w14:paraId="58AA0A30" w14:textId="77777777" w:rsidTr="00E31C32">
        <w:trPr>
          <w:trHeight w:val="548"/>
        </w:trPr>
        <w:tc>
          <w:tcPr>
            <w:tcW w:w="1101" w:type="dxa"/>
            <w:vAlign w:val="center"/>
          </w:tcPr>
          <w:p w14:paraId="49DDE784" w14:textId="2FC86D9E" w:rsidR="00E31C32" w:rsidRDefault="00E31C32" w:rsidP="00E31C32">
            <w:pPr>
              <w:jc w:val="center"/>
            </w:pPr>
            <w:r>
              <w:t>Tarea 18</w:t>
            </w:r>
          </w:p>
        </w:tc>
        <w:tc>
          <w:tcPr>
            <w:tcW w:w="1901" w:type="dxa"/>
            <w:vAlign w:val="center"/>
          </w:tcPr>
          <w:p w14:paraId="61079EEC" w14:textId="5C381BD1" w:rsidR="00E31C32" w:rsidRDefault="00E31C32" w:rsidP="00E31C32">
            <w:pPr>
              <w:jc w:val="center"/>
            </w:pPr>
            <w:r>
              <w:t>Crear el documento de planificación</w:t>
            </w:r>
          </w:p>
        </w:tc>
        <w:tc>
          <w:tcPr>
            <w:tcW w:w="1469" w:type="dxa"/>
            <w:vAlign w:val="center"/>
          </w:tcPr>
          <w:p w14:paraId="421C0D7F" w14:textId="77777777" w:rsidR="00E31C32" w:rsidRDefault="00E31C32" w:rsidP="00E31C32">
            <w:pPr>
              <w:jc w:val="center"/>
            </w:pPr>
            <w:r>
              <w:t>Antonio Barea</w:t>
            </w:r>
          </w:p>
          <w:p w14:paraId="7C68BA1E" w14:textId="28BE7314" w:rsidR="00B33DB1" w:rsidRDefault="00B33DB1" w:rsidP="00E31C32">
            <w:pPr>
              <w:jc w:val="center"/>
            </w:pPr>
            <w:r>
              <w:t>(Analista)</w:t>
            </w:r>
          </w:p>
        </w:tc>
        <w:tc>
          <w:tcPr>
            <w:tcW w:w="1469" w:type="dxa"/>
            <w:vAlign w:val="center"/>
          </w:tcPr>
          <w:p w14:paraId="58B910CD" w14:textId="440E717D" w:rsidR="00E31C32" w:rsidRDefault="00B33DB1" w:rsidP="00E31C32">
            <w:pPr>
              <w:jc w:val="center"/>
            </w:pPr>
            <w:r>
              <w:t>1 hora</w:t>
            </w:r>
          </w:p>
        </w:tc>
        <w:tc>
          <w:tcPr>
            <w:tcW w:w="1469" w:type="dxa"/>
            <w:vAlign w:val="center"/>
          </w:tcPr>
          <w:p w14:paraId="4EC664B5" w14:textId="0C9568F7" w:rsidR="00E31C32" w:rsidRDefault="00B33DB1" w:rsidP="00E31C32">
            <w:pPr>
              <w:jc w:val="center"/>
            </w:pPr>
            <w:r>
              <w:t>45 minutos</w:t>
            </w:r>
          </w:p>
        </w:tc>
        <w:tc>
          <w:tcPr>
            <w:tcW w:w="1469" w:type="dxa"/>
            <w:vAlign w:val="center"/>
          </w:tcPr>
          <w:p w14:paraId="2C126499" w14:textId="63521DC4" w:rsidR="00E31C32" w:rsidRDefault="00B33DB1" w:rsidP="00E31C32">
            <w:pPr>
              <w:jc w:val="center"/>
            </w:pPr>
            <w:r>
              <w:t>22,5 €</w:t>
            </w:r>
          </w:p>
        </w:tc>
      </w:tr>
      <w:tr w:rsidR="00E31C32" w14:paraId="304564F4" w14:textId="77777777" w:rsidTr="00E31C32">
        <w:trPr>
          <w:trHeight w:val="548"/>
        </w:trPr>
        <w:tc>
          <w:tcPr>
            <w:tcW w:w="1101" w:type="dxa"/>
            <w:vAlign w:val="center"/>
          </w:tcPr>
          <w:p w14:paraId="0E55ADA8" w14:textId="7B47AD40" w:rsidR="00E31C32" w:rsidRDefault="00E31C32" w:rsidP="00E31C32">
            <w:pPr>
              <w:jc w:val="center"/>
            </w:pPr>
            <w:r>
              <w:t>Tarea 19</w:t>
            </w:r>
          </w:p>
        </w:tc>
        <w:tc>
          <w:tcPr>
            <w:tcW w:w="1901" w:type="dxa"/>
            <w:vAlign w:val="center"/>
          </w:tcPr>
          <w:p w14:paraId="07F3ADD2" w14:textId="4548F765" w:rsidR="00E31C32" w:rsidRDefault="00E31C32" w:rsidP="00E31C32">
            <w:pPr>
              <w:jc w:val="center"/>
            </w:pPr>
            <w:r>
              <w:t>Crear el diagrama UML</w:t>
            </w:r>
          </w:p>
        </w:tc>
        <w:tc>
          <w:tcPr>
            <w:tcW w:w="1469" w:type="dxa"/>
            <w:vAlign w:val="center"/>
          </w:tcPr>
          <w:p w14:paraId="2B884259" w14:textId="77777777" w:rsidR="00B33DB1" w:rsidRDefault="00B33DB1" w:rsidP="00B33DB1">
            <w:pPr>
              <w:jc w:val="center"/>
            </w:pPr>
            <w:r>
              <w:t>Guillermo Pacheco, Javier Rodríguez y Álvaro Carrera</w:t>
            </w:r>
          </w:p>
          <w:p w14:paraId="2A601613" w14:textId="0661444A" w:rsidR="00E31C32" w:rsidRDefault="00B33DB1" w:rsidP="00E31C32">
            <w:pPr>
              <w:jc w:val="center"/>
            </w:pPr>
            <w:r>
              <w:t>(Analistas)</w:t>
            </w:r>
          </w:p>
        </w:tc>
        <w:tc>
          <w:tcPr>
            <w:tcW w:w="1469" w:type="dxa"/>
            <w:vAlign w:val="center"/>
          </w:tcPr>
          <w:p w14:paraId="433BA700" w14:textId="79249E0D" w:rsidR="00E31C32" w:rsidRDefault="00B33DB1" w:rsidP="00E31C32">
            <w:pPr>
              <w:jc w:val="center"/>
            </w:pPr>
            <w:r>
              <w:t>2 horas y 30 minutos</w:t>
            </w:r>
          </w:p>
        </w:tc>
        <w:tc>
          <w:tcPr>
            <w:tcW w:w="1469" w:type="dxa"/>
            <w:vAlign w:val="center"/>
          </w:tcPr>
          <w:p w14:paraId="62828B81" w14:textId="5AE889FF" w:rsidR="00E31C32" w:rsidRDefault="00B33DB1" w:rsidP="00E31C32">
            <w:pPr>
              <w:jc w:val="center"/>
            </w:pPr>
            <w:r>
              <w:t>3 horas</w:t>
            </w:r>
          </w:p>
        </w:tc>
        <w:tc>
          <w:tcPr>
            <w:tcW w:w="1469" w:type="dxa"/>
            <w:vAlign w:val="center"/>
          </w:tcPr>
          <w:p w14:paraId="452ED244" w14:textId="00DE9692" w:rsidR="00E31C32" w:rsidRDefault="00B33DB1" w:rsidP="00E31C32">
            <w:pPr>
              <w:jc w:val="center"/>
            </w:pPr>
            <w:r>
              <w:t>270 €</w:t>
            </w:r>
          </w:p>
        </w:tc>
      </w:tr>
    </w:tbl>
    <w:p w14:paraId="44F55209" w14:textId="77777777" w:rsidR="00E31C32" w:rsidRPr="00E31C32" w:rsidRDefault="00E31C32" w:rsidP="00E31C32"/>
    <w:p w14:paraId="71383F61" w14:textId="00D40669" w:rsidR="00B77F49" w:rsidRDefault="00B33DB1" w:rsidP="00B77F49">
      <w:r>
        <w:t>Por lo tanto, se han empleado, para la realización de este entregable, un total de 10 horas y 15 minutos con un coste total de 502,5 €</w:t>
      </w:r>
    </w:p>
    <w:p w14:paraId="61069DFE" w14:textId="77777777" w:rsidR="00B33DB1" w:rsidRDefault="00B33DB1" w:rsidP="00FF791E">
      <w:pPr>
        <w:pStyle w:val="Ttulo1"/>
      </w:pPr>
      <w:bookmarkStart w:id="4" w:name="_Toc127532846"/>
    </w:p>
    <w:p w14:paraId="55E80DC9" w14:textId="77777777" w:rsidR="00B33DB1" w:rsidRDefault="00B33DB1" w:rsidP="00FF791E">
      <w:pPr>
        <w:pStyle w:val="Ttulo1"/>
      </w:pPr>
    </w:p>
    <w:p w14:paraId="3B9A42B3" w14:textId="0728DF7E" w:rsidR="00F814F1" w:rsidRDefault="00F814F1" w:rsidP="00FF791E">
      <w:pPr>
        <w:pStyle w:val="Ttulo1"/>
      </w:pPr>
      <w:r>
        <w:t>Conclusión</w:t>
      </w:r>
      <w:bookmarkEnd w:id="4"/>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5" w:name="_Toc127532847"/>
      <w:r>
        <w:lastRenderedPageBreak/>
        <w:t>Bibliografía</w:t>
      </w:r>
      <w:bookmarkEnd w:id="5"/>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6"/>
      <w:footerReference w:type="default" r:id="rId17"/>
      <w:headerReference w:type="first" r:id="rId18"/>
      <w:footerReference w:type="first" r:id="rId1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CA84F" w14:textId="77777777" w:rsidR="008B1FC1" w:rsidRDefault="008B1FC1">
      <w:pPr>
        <w:spacing w:after="0" w:line="240" w:lineRule="auto"/>
      </w:pPr>
      <w:r>
        <w:separator/>
      </w:r>
    </w:p>
  </w:endnote>
  <w:endnote w:type="continuationSeparator" w:id="0">
    <w:p w14:paraId="07E91378" w14:textId="77777777" w:rsidR="008B1FC1" w:rsidRDefault="008B1FC1">
      <w:pPr>
        <w:spacing w:after="0" w:line="240" w:lineRule="auto"/>
      </w:pPr>
      <w:r>
        <w:continuationSeparator/>
      </w:r>
    </w:p>
  </w:endnote>
  <w:endnote w:type="continuationNotice" w:id="1">
    <w:p w14:paraId="78168F24" w14:textId="77777777" w:rsidR="008B1FC1" w:rsidRDefault="008B1F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BA3A2D">
      <w:rPr>
        <w:noProof/>
        <w:lang w:bidi="es-ES"/>
      </w:rPr>
      <w:t>1</w:t>
    </w:r>
    <w:r>
      <w:rPr>
        <w:lang w:bidi="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3E5D3" w14:textId="77777777" w:rsidR="008B1FC1" w:rsidRDefault="008B1FC1">
      <w:pPr>
        <w:spacing w:after="0" w:line="240" w:lineRule="auto"/>
      </w:pPr>
      <w:r>
        <w:separator/>
      </w:r>
    </w:p>
  </w:footnote>
  <w:footnote w:type="continuationSeparator" w:id="0">
    <w:p w14:paraId="4721D969" w14:textId="77777777" w:rsidR="008B1FC1" w:rsidRDefault="008B1FC1">
      <w:pPr>
        <w:spacing w:after="0" w:line="240" w:lineRule="auto"/>
      </w:pPr>
      <w:r>
        <w:continuationSeparator/>
      </w:r>
    </w:p>
  </w:footnote>
  <w:footnote w:type="continuationNotice" w:id="1">
    <w:p w14:paraId="6F0847E6" w14:textId="77777777" w:rsidR="008B1FC1" w:rsidRDefault="008B1FC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20"/>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6"/>
  </w:num>
  <w:num w:numId="23">
    <w:abstractNumId w:val="17"/>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28E5"/>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2C53"/>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08AF"/>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1FC1"/>
    <w:rsid w:val="008B20DD"/>
    <w:rsid w:val="008B67AB"/>
    <w:rsid w:val="008C02A7"/>
    <w:rsid w:val="008C3757"/>
    <w:rsid w:val="008C3963"/>
    <w:rsid w:val="008C3ED4"/>
    <w:rsid w:val="008C4AA3"/>
    <w:rsid w:val="008C52E1"/>
    <w:rsid w:val="008D0180"/>
    <w:rsid w:val="008D162B"/>
    <w:rsid w:val="008D2B76"/>
    <w:rsid w:val="008D3231"/>
    <w:rsid w:val="008D3A9B"/>
    <w:rsid w:val="008D4E0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A3A2D"/>
    <w:rsid w:val="00BA5D15"/>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83B50"/>
    <w:rsid w:val="00CA2BB5"/>
    <w:rsid w:val="00CA4301"/>
    <w:rsid w:val="00CA7BC4"/>
    <w:rsid w:val="00CB0501"/>
    <w:rsid w:val="00CB42A9"/>
    <w:rsid w:val="00CB491E"/>
    <w:rsid w:val="00CB71EB"/>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4D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7"/>
    <w:lsdException w:name="List Number" w:uiPriority="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Epgrafe">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de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Ind w:w="0" w:type="dxa"/>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rodcor@alum.us.e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antbarjim1@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vcarber1@alum.us.es" TargetMode="External"/><Relationship Id="rId5" Type="http://schemas.openxmlformats.org/officeDocument/2006/relationships/settings" Target="settings.xml"/><Relationship Id="rId15" Type="http://schemas.openxmlformats.org/officeDocument/2006/relationships/hyperlink" Target="https://github.com/Acme-L3/Acme-L3-D02" TargetMode="External"/><Relationship Id="rId10" Type="http://schemas.openxmlformats.org/officeDocument/2006/relationships/hyperlink" Target="mailto:alvsangon2@alum.us.es"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uipacrod@alum.u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BF0B5-22E6-4FC2-8CC7-35FB7708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5</TotalTime>
  <Pages>7</Pages>
  <Words>694</Words>
  <Characters>3822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Luffi</cp:lastModifiedBy>
  <cp:revision>8</cp:revision>
  <cp:lastPrinted>2021-05-04T16:33:00Z</cp:lastPrinted>
  <dcterms:created xsi:type="dcterms:W3CDTF">2023-03-15T20:14:00Z</dcterms:created>
  <dcterms:modified xsi:type="dcterms:W3CDTF">2023-03-17T16:02:00Z</dcterms:modified>
  <cp:version/>
</cp:coreProperties>
</file>