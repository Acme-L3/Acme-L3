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7492AC69" w14:textId="2ECFEBEB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Rodríguez Cordero, Javier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javrodcor@alum.us.es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274A1394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6B97E6F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3CE131E5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643EE72" w14:textId="171F4423" w:rsidR="00E06620" w:rsidRDefault="00E06620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585B973" w14:textId="1628363D" w:rsidR="00E06620" w:rsidRDefault="00E06620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B58440" w14:textId="119F46AC" w:rsidR="00E06620" w:rsidRDefault="00E06620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666E989" w14:textId="5519F752" w:rsidR="00E06620" w:rsidRDefault="00E06620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031FAB9" w14:textId="786C87A9" w:rsidR="00E06620" w:rsidRDefault="00E06620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9D5348" w14:textId="0C90D8C9" w:rsidR="00E06620" w:rsidRDefault="00E06620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95297" w14:textId="77777777" w:rsidR="00E06620" w:rsidRDefault="00E06620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8A79DE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CE2FE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254031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B223" w14:textId="77777777" w:rsidR="00FD341D" w:rsidRDefault="00FD341D">
      <w:pPr>
        <w:spacing w:after="0" w:line="240" w:lineRule="auto"/>
      </w:pPr>
      <w:r>
        <w:separator/>
      </w:r>
    </w:p>
  </w:endnote>
  <w:endnote w:type="continuationSeparator" w:id="0">
    <w:p w14:paraId="7C3EC8FF" w14:textId="77777777" w:rsidR="00FD341D" w:rsidRDefault="00FD341D">
      <w:pPr>
        <w:spacing w:after="0" w:line="240" w:lineRule="auto"/>
      </w:pPr>
      <w:r>
        <w:continuationSeparator/>
      </w:r>
    </w:p>
  </w:endnote>
  <w:endnote w:type="continuationNotice" w:id="1">
    <w:p w14:paraId="36F24217" w14:textId="77777777" w:rsidR="00FD341D" w:rsidRDefault="00FD34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B284" w14:textId="77777777" w:rsidR="00FD341D" w:rsidRDefault="00FD341D">
      <w:pPr>
        <w:spacing w:after="0" w:line="240" w:lineRule="auto"/>
      </w:pPr>
      <w:r>
        <w:separator/>
      </w:r>
    </w:p>
  </w:footnote>
  <w:footnote w:type="continuationSeparator" w:id="0">
    <w:p w14:paraId="31B95FA3" w14:textId="77777777" w:rsidR="00FD341D" w:rsidRDefault="00FD341D">
      <w:pPr>
        <w:spacing w:after="0" w:line="240" w:lineRule="auto"/>
      </w:pPr>
      <w:r>
        <w:continuationSeparator/>
      </w:r>
    </w:p>
  </w:footnote>
  <w:footnote w:type="continuationNotice" w:id="1">
    <w:p w14:paraId="470EAA0B" w14:textId="77777777" w:rsidR="00FD341D" w:rsidRDefault="00FD34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620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341D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rodcor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2</TotalTime>
  <Pages>5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4</cp:revision>
  <cp:lastPrinted>2021-05-04T16:33:00Z</cp:lastPrinted>
  <dcterms:created xsi:type="dcterms:W3CDTF">2023-02-17T16:14:00Z</dcterms:created>
  <dcterms:modified xsi:type="dcterms:W3CDTF">2023-02-17T16:20:00Z</dcterms:modified>
  <cp:version/>
</cp:coreProperties>
</file>